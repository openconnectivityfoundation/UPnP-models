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Content>
        <w:p w14:paraId="61A01E19" w14:textId="62FC3CBD" w:rsidR="00FD1B66" w:rsidRDefault="00CE2802">
          <w:r>
            <w:rPr>
              <w:noProof/>
              <w:lang w:eastAsia="en-US"/>
            </w:rPr>
            <mc:AlternateContent>
              <mc:Choice Requires="wpg">
                <w:drawing>
                  <wp:anchor distT="0" distB="0" distL="114300" distR="114300" simplePos="0" relativeHeight="251662336" behindDoc="0" locked="0" layoutInCell="1" allowOverlap="1" wp14:anchorId="4BA4D121" wp14:editId="01B2FFE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297420" cy="1209675"/>
                    <wp:effectExtent l="8255" t="8255" r="0" b="1270"/>
                    <wp:wrapNone/>
                    <wp:docPr id="30"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97420" cy="1209675"/>
                              <a:chOff x="0" y="0"/>
                              <a:chExt cx="73152" cy="12161"/>
                            </a:xfrm>
                          </wpg:grpSpPr>
                          <wps:wsp>
                            <wps:cNvPr id="31" name="Rectangle 51"/>
                            <wps:cNvSpPr>
                              <a:spLocks/>
                            </wps:cNvSpPr>
                            <wps:spPr bwMode="auto">
                              <a:xfrm>
                                <a:off x="0" y="0"/>
                                <a:ext cx="73152" cy="11303"/>
                              </a:xfrm>
                              <a:custGeom>
                                <a:avLst/>
                                <a:gdLst>
                                  <a:gd name="T0" fmla="*/ 0 w 7312660"/>
                                  <a:gd name="T1" fmla="*/ 0 h 1129665"/>
                                  <a:gd name="T2" fmla="*/ 73177 w 7312660"/>
                                  <a:gd name="T3" fmla="*/ 0 h 1129665"/>
                                  <a:gd name="T4" fmla="*/ 73177 w 7312660"/>
                                  <a:gd name="T5" fmla="*/ 11310 h 1129665"/>
                                  <a:gd name="T6" fmla="*/ 36220 w 7312660"/>
                                  <a:gd name="T7" fmla="*/ 7343 h 1129665"/>
                                  <a:gd name="T8" fmla="*/ 0 w 7312660"/>
                                  <a:gd name="T9" fmla="*/ 1092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28" name="Rectangle 151"/>
                            <wps:cNvSpPr>
                              <a:spLocks noChangeArrowheads="1"/>
                            </wps:cNvSpPr>
                            <wps:spPr bwMode="auto">
                              <a:xfrm>
                                <a:off x="0" y="0"/>
                                <a:ext cx="73152" cy="12161"/>
                              </a:xfrm>
                              <a:prstGeom prst="rect">
                                <a:avLst/>
                              </a:prstGeom>
                              <a:blipFill dpi="0" rotWithShape="1">
                                <a:blip r:embed="rId9"/>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0ECD2067" id="Group 149" o:spid="_x0000_s1026" style="position:absolute;margin-left:0;margin-top:0;width:574.6pt;height:95.2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BeuMNzZAAAABgEAAA8AAABk&#10;cnMvZG93bnJldi54bWxMj0FvwjAMhe9I+w+RJ+0GKWxso2uKEBpnRNllt9B4TbXEqZoA5d/P7AIX&#10;y9az3vtesRy8EyfsYxtIwXSSgUCqg2mpUfC134zfQcSkyWgXCBVcMMKyfBgVOjfhTDs8VakRbEIx&#10;1wpsSl0uZawteh0noUNi7Sf0Xic++0aaXp/Z3Ds5y7JX6XVLnGB1h2uL9W919Jwbt2+fTvrtZdjY&#10;9eo5tN+4q5R6ehxWHyASDun2DFd8RoeSmQ7hSCYKp4CLpP951aYvixmIA2+LbA6yLOQ9fvkH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CkcWr8/gQAABUQAAAOAAAAAAAAAAAAAAAAADoCAABkcnMvZTJvRG9j&#10;LnhtbFBLAQItABQABgAIAAAAIQCqJg6+vAAAACEBAAAZAAAAAAAAAAAAAAAAAGQHAABkcnMvX3Jl&#10;bHMvZTJvRG9jLnhtbC5yZWxzUEsBAi0AFAAGAAgAAAAhABeuMNz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RWsUA&#10;AADbAAAADwAAAGRycy9kb3ducmV2LnhtbESPQUsDMRSE70L/Q3iCN5ttRSlr0yKF0sWDYtuD3h6b&#10;52Z187Ikz+323xtB6HGYmW+Y5Xr0nRoopjawgdm0AEVcB9tyY+B42N4uQCVBttgFJgNnSrBeTa6W&#10;WNpw4jca9tKoDOFUogEn0pdap9qRxzQNPXH2PkP0KFnGRtuIpwz3nZ4XxYP22HJecNjTxlH9vf/x&#10;Bl6fh0Ul5znFF/e+28bq/kt2H8bcXI9Pj6CERrmE/9uVNXA3g78v+Qf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UlFaxQAAANsAAAAPAAAAAAAAAAAAAAAAAJgCAABkcnMv&#10;ZG93bnJldi54bWxQSwUGAAAAAAQABAD1AAAAigMAAAAA&#10;" path="m,l7312660,r,1129665l3619500,733425,,1091565,,xe" fillcolor="#5b9bd5 [3204]" stroked="f" strokeweight="1pt">
                      <v:stroke joinstyle="miter"/>
                      <v:path arrowok="t" o:connecttype="custom" o:connectlocs="0,0;732,0;732,113;362,73;0,10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2O3MUA&#10;AADcAAAADwAAAGRycy9kb3ducmV2LnhtbESPQWvCQBCF7wX/wzJCb3WjBZHoKioKPWmrgngbsmMS&#10;zM7G7DbGf+8cCr3N8N68981s0blKtdSE0rOB4SABRZx5W3Ju4HTcfkxAhYhssfJMBp4UYDHvvc0w&#10;tf7BP9QeYq4khEOKBooY61TrkBXkMAx8TSza1TcOo6xNrm2DDwl3lR4lyVg7LFkaCqxpXVB2O/w6&#10;A7vNWl/Hz627f04u+9Wmas/fbm/Me79bTkFF6uK/+e/6ywr+SGjlGZlAz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XY7cxQAAANwAAAAPAAAAAAAAAAAAAAAAAJgCAABkcnMv&#10;ZG93bnJldi54bWxQSwUGAAAAAAQABAD1AAAAigMAAAAA&#10;" stroked="f" strokeweight="1pt">
                      <v:fill r:id="rId10"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16778ED2" wp14:editId="03AEC57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0758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758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hor"/>
                                  <w:tag w:val=""/>
                                  <w:id w:val="-669334840"/>
                                  <w:dataBinding w:prefixMappings="xmlns:ns0='http://purl.org/dc/elements/1.1/' xmlns:ns1='http://schemas.openxmlformats.org/package/2006/metadata/core-properties' " w:xpath="/ns1:coreProperties[1]/ns0:creator[1]" w:storeItemID="{6C3C8BC8-F283-45AE-878A-BAB7291924A1}"/>
                                  <w:text/>
                                </w:sdtPr>
                                <w:sdtContent>
                                  <w:p w14:paraId="325C527D" w14:textId="6DF80951" w:rsidR="0085428F" w:rsidRDefault="0085428F">
                                    <w:pPr>
                                      <w:pStyle w:val="NoSpacing"/>
                                      <w:jc w:val="right"/>
                                      <w:rPr>
                                        <w:color w:val="595959" w:themeColor="text1" w:themeTint="A6"/>
                                        <w:sz w:val="28"/>
                                        <w:szCs w:val="28"/>
                                      </w:rPr>
                                    </w:pPr>
                                    <w:r>
                                      <w:rPr>
                                        <w:color w:val="595959" w:themeColor="text1" w:themeTint="A6"/>
                                        <w:sz w:val="28"/>
                                        <w:szCs w:val="28"/>
                                        <w:lang w:val="en-US"/>
                                      </w:rPr>
                                      <w:t>Open Connectivity Foundation</w:t>
                                    </w:r>
                                  </w:p>
                                </w:sdtContent>
                              </w:sdt>
                              <w:p w14:paraId="1AD55776" w14:textId="034E313C" w:rsidR="0085428F" w:rsidRDefault="0085428F">
                                <w:pPr>
                                  <w:pStyle w:val="NoSpacing"/>
                                  <w:jc w:val="right"/>
                                  <w:rPr>
                                    <w:color w:val="595959" w:themeColor="text1" w:themeTint="A6"/>
                                    <w:sz w:val="18"/>
                                    <w:szCs w:val="18"/>
                                  </w:rPr>
                                </w:pPr>
                                <w:sdt>
                                  <w:sdtPr>
                                    <w:rPr>
                                      <w:color w:val="595959" w:themeColor="text1" w:themeTint="A6"/>
                                      <w:sz w:val="18"/>
                                      <w:szCs w:val="18"/>
                                    </w:rPr>
                                    <w:alias w:val="Email"/>
                                    <w:tag w:val="Email"/>
                                    <w:id w:val="-457414662"/>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admin@openconnectivity</w:t>
                                    </w:r>
                                    <w:r w:rsidRPr="005154D2">
                                      <w:rPr>
                                        <w:color w:val="595959" w:themeColor="text1" w:themeTint="A6"/>
                                        <w:sz w:val="18"/>
                                        <w:szCs w:val="18"/>
                                      </w:rPr>
                                      <w:t>.org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778ED2" id="_x0000_t202" coordsize="21600,21600" o:spt="202" path="m,l,21600r21600,l21600,xe">
                    <v:stroke joinstyle="miter"/>
                    <v:path gradientshapeok="t" o:connecttype="rect"/>
                  </v:shapetype>
                  <v:shape id="Text Box 152" o:spid="_x0000_s1026" type="#_x0000_t202" style="position:absolute;left:0;text-align:left;margin-left:0;margin-top:0;width:575.4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" filled="f" stroked="f" strokeweight=".5pt">
                    <v:path arrowok="t"/>
                    <v:textbox inset="126pt,0,54pt,0">
                      <w:txbxContent>
                        <w:sdt>
                          <w:sdtPr>
                            <w:rPr>
                              <w:color w:val="595959" w:themeColor="text1" w:themeTint="A6"/>
                              <w:sz w:val="28"/>
                              <w:szCs w:val="28"/>
                              <w:lang w:val="en-US"/>
                            </w:rPr>
                            <w:alias w:val="Author"/>
                            <w:tag w:val=""/>
                            <w:id w:val="-669334840"/>
                            <w:dataBinding w:prefixMappings="xmlns:ns0='http://purl.org/dc/elements/1.1/' xmlns:ns1='http://schemas.openxmlformats.org/package/2006/metadata/core-properties' " w:xpath="/ns1:coreProperties[1]/ns0:creator[1]" w:storeItemID="{6C3C8BC8-F283-45AE-878A-BAB7291924A1}"/>
                            <w:text/>
                          </w:sdtPr>
                          <w:sdtContent>
                            <w:p w14:paraId="325C527D" w14:textId="6DF80951" w:rsidR="0085428F" w:rsidRDefault="0085428F">
                              <w:pPr>
                                <w:pStyle w:val="NoSpacing"/>
                                <w:jc w:val="right"/>
                                <w:rPr>
                                  <w:color w:val="595959" w:themeColor="text1" w:themeTint="A6"/>
                                  <w:sz w:val="28"/>
                                  <w:szCs w:val="28"/>
                                </w:rPr>
                              </w:pPr>
                              <w:r>
                                <w:rPr>
                                  <w:color w:val="595959" w:themeColor="text1" w:themeTint="A6"/>
                                  <w:sz w:val="28"/>
                                  <w:szCs w:val="28"/>
                                  <w:lang w:val="en-US"/>
                                </w:rPr>
                                <w:t>Open Connectivity Foundation</w:t>
                              </w:r>
                            </w:p>
                          </w:sdtContent>
                        </w:sdt>
                        <w:p w14:paraId="1AD55776" w14:textId="034E313C" w:rsidR="0085428F" w:rsidRDefault="0085428F">
                          <w:pPr>
                            <w:pStyle w:val="NoSpacing"/>
                            <w:jc w:val="right"/>
                            <w:rPr>
                              <w:color w:val="595959" w:themeColor="text1" w:themeTint="A6"/>
                              <w:sz w:val="18"/>
                              <w:szCs w:val="18"/>
                            </w:rPr>
                          </w:pPr>
                          <w:sdt>
                            <w:sdtPr>
                              <w:rPr>
                                <w:color w:val="595959" w:themeColor="text1" w:themeTint="A6"/>
                                <w:sz w:val="18"/>
                                <w:szCs w:val="18"/>
                              </w:rPr>
                              <w:alias w:val="Email"/>
                              <w:tag w:val="Email"/>
                              <w:id w:val="-457414662"/>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admin@openconnectivity</w:t>
                              </w:r>
                              <w:r w:rsidRPr="005154D2">
                                <w:rPr>
                                  <w:color w:val="595959" w:themeColor="text1" w:themeTint="A6"/>
                                  <w:sz w:val="18"/>
                                  <w:szCs w:val="18"/>
                                </w:rPr>
                                <w:t>.org</w:t>
                              </w:r>
                            </w:sdtContent>
                          </w:sdt>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62D92789" wp14:editId="72403592">
                    <wp:simplePos x="0" y="0"/>
                    <wp:positionH relativeFrom="margin">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4490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3917E" w14:textId="4B32626E" w:rsidR="0085428F" w:rsidRDefault="0085428F" w:rsidP="001D6CE2">
                                <w:pPr>
                                  <w:jc w:val="right"/>
                                  <w:rPr>
                                    <w:color w:val="5B9BD5" w:themeColor="accent1"/>
                                    <w:sz w:val="64"/>
                                    <w:szCs w:val="64"/>
                                  </w:rPr>
                                </w:pPr>
                                <w:sdt>
                                  <w:sdtPr>
                                    <w:rPr>
                                      <w:caps/>
                                      <w:color w:val="5B9BD5" w:themeColor="accent1"/>
                                      <w:sz w:val="56"/>
                                      <w:szCs w:val="56"/>
                                    </w:rPr>
                                    <w:alias w:val="Title"/>
                                    <w:tag w:val=""/>
                                    <w:id w:val="763729708"/>
                                    <w:dataBinding w:prefixMappings="xmlns:ns0='http://purl.org/dc/elements/1.1/' xmlns:ns1='http://schemas.openxmlformats.org/package/2006/metadata/core-properties' " w:xpath="/ns1:coreProperties[1]/ns0:title[1]" w:storeItemID="{6C3C8BC8-F283-45AE-878A-BAB7291924A1}"/>
                                    <w:text w:multiLine="1"/>
                                  </w:sdtPr>
                                  <w:sdtContent>
                                    <w:r w:rsidRPr="001D6CE2">
                                      <w:rPr>
                                        <w:caps/>
                                        <w:color w:val="5B9BD5" w:themeColor="accent1"/>
                                        <w:sz w:val="56"/>
                                        <w:szCs w:val="56"/>
                                      </w:rPr>
                                      <w:t>OCF Upnp Bridge and Resources specification</w:t>
                                    </w:r>
                                    <w:r w:rsidRPr="001D6CE2">
                                      <w:rPr>
                                        <w:caps/>
                                        <w:color w:val="5B9BD5" w:themeColor="accent1"/>
                                        <w:sz w:val="56"/>
                                        <w:szCs w:val="56"/>
                                      </w:rPr>
                                      <w:br/>
                                    </w:r>
                                    <w:r>
                                      <w:rPr>
                                        <w:caps/>
                                        <w:color w:val="5B9BD5" w:themeColor="accent1"/>
                                        <w:sz w:val="56"/>
                                        <w:szCs w:val="56"/>
                                      </w:rPr>
                                      <w:t>V0.1</w:t>
                                    </w:r>
                                    <w:r w:rsidRPr="001D6CE2">
                                      <w:rPr>
                                        <w:caps/>
                                        <w:color w:val="5B9BD5" w:themeColor="accent1"/>
                                        <w:sz w:val="56"/>
                                        <w:szCs w:val="56"/>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D92789" id="Text Box 154" o:spid="_x0000_s1027" type="#_x0000_t202" style="position:absolute;left:0;text-align:left;margin-left:0;margin-top:0;width:575.9pt;height:287pt;z-index:251659264;visibility:visible;mso-wrap-style:square;mso-width-percent:941;mso-height-percent:363;mso-top-percent:300;mso-wrap-distance-left:9pt;mso-wrap-distance-top:0;mso-wrap-distance-right:9pt;mso-wrap-distance-bottom:0;mso-position-horizontal:center;mso-position-horizontal-relative:margin;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" filled="f" stroked="f" strokeweight=".5pt">
                    <v:path arrowok="t"/>
                    <v:textbox inset="126pt,0,54pt,0">
                      <w:txbxContent>
                        <w:p w14:paraId="72D3917E" w14:textId="4B32626E" w:rsidR="0085428F" w:rsidRDefault="0085428F" w:rsidP="001D6CE2">
                          <w:pPr>
                            <w:jc w:val="right"/>
                            <w:rPr>
                              <w:color w:val="5B9BD5" w:themeColor="accent1"/>
                              <w:sz w:val="64"/>
                              <w:szCs w:val="64"/>
                            </w:rPr>
                          </w:pPr>
                          <w:sdt>
                            <w:sdtPr>
                              <w:rPr>
                                <w:caps/>
                                <w:color w:val="5B9BD5" w:themeColor="accent1"/>
                                <w:sz w:val="56"/>
                                <w:szCs w:val="56"/>
                              </w:rPr>
                              <w:alias w:val="Title"/>
                              <w:tag w:val=""/>
                              <w:id w:val="763729708"/>
                              <w:dataBinding w:prefixMappings="xmlns:ns0='http://purl.org/dc/elements/1.1/' xmlns:ns1='http://schemas.openxmlformats.org/package/2006/metadata/core-properties' " w:xpath="/ns1:coreProperties[1]/ns0:title[1]" w:storeItemID="{6C3C8BC8-F283-45AE-878A-BAB7291924A1}"/>
                              <w:text w:multiLine="1"/>
                            </w:sdtPr>
                            <w:sdtContent>
                              <w:r w:rsidRPr="001D6CE2">
                                <w:rPr>
                                  <w:caps/>
                                  <w:color w:val="5B9BD5" w:themeColor="accent1"/>
                                  <w:sz w:val="56"/>
                                  <w:szCs w:val="56"/>
                                </w:rPr>
                                <w:t>OCF Upnp Bridge and Resources specification</w:t>
                              </w:r>
                              <w:r w:rsidRPr="001D6CE2">
                                <w:rPr>
                                  <w:caps/>
                                  <w:color w:val="5B9BD5" w:themeColor="accent1"/>
                                  <w:sz w:val="56"/>
                                  <w:szCs w:val="56"/>
                                </w:rPr>
                                <w:br/>
                              </w:r>
                              <w:r>
                                <w:rPr>
                                  <w:caps/>
                                  <w:color w:val="5B9BD5" w:themeColor="accent1"/>
                                  <w:sz w:val="56"/>
                                  <w:szCs w:val="56"/>
                                </w:rPr>
                                <w:t>V0.1</w:t>
                              </w:r>
                              <w:r w:rsidRPr="001D6CE2">
                                <w:rPr>
                                  <w:caps/>
                                  <w:color w:val="5B9BD5" w:themeColor="accent1"/>
                                  <w:sz w:val="56"/>
                                  <w:szCs w:val="56"/>
                                </w:rPr>
                                <w:t xml:space="preserve"> </w:t>
                              </w:r>
                            </w:sdtContent>
                          </w:sdt>
                        </w:p>
                      </w:txbxContent>
                    </v:textbox>
                    <w10:wrap type="square" anchorx="margin" anchory="page"/>
                  </v:shape>
                </w:pict>
              </mc:Fallback>
            </mc:AlternateContent>
          </w:r>
        </w:p>
        <w:p w14:paraId="56AF9639" w14:textId="2F0B902D" w:rsidR="00FD1B66" w:rsidRDefault="00FD1B66">
          <w:pPr>
            <w:spacing w:after="160" w:line="259" w:lineRule="auto"/>
            <w:jc w:val="left"/>
          </w:pPr>
          <w:r>
            <w:br w:type="page"/>
          </w:r>
        </w:p>
      </w:sdtContent>
    </w:sdt>
    <w:p w14:paraId="2922ED30" w14:textId="77777777" w:rsidR="003D74E2" w:rsidRPr="00D95C3C" w:rsidRDefault="003D74E2" w:rsidP="003D74E2">
      <w:pPr>
        <w:jc w:val="center"/>
        <w:rPr>
          <w:sz w:val="24"/>
        </w:rPr>
      </w:pPr>
      <w:r w:rsidRPr="00D95C3C">
        <w:rPr>
          <w:sz w:val="24"/>
        </w:rPr>
        <w:lastRenderedPageBreak/>
        <w:t>Legal Disclaimer</w:t>
      </w:r>
    </w:p>
    <w:p w14:paraId="3BF2142B" w14:textId="77777777" w:rsidR="003D74E2" w:rsidRPr="00F53EDD" w:rsidRDefault="003D74E2" w:rsidP="003D74E2">
      <w:pPr>
        <w:spacing w:after="160" w:line="259" w:lineRule="auto"/>
        <w:jc w:val="left"/>
      </w:pPr>
    </w:p>
    <w:p w14:paraId="6C903D96" w14:textId="77777777" w:rsidR="005217FC" w:rsidRDefault="005217FC" w:rsidP="005217FC">
      <w:pPr>
        <w:pStyle w:val="PARAGRAPH"/>
      </w:pPr>
      <w:r w:rsidRPr="009C40E6">
        <w:t xml:space="preserve">THIS IS A DRAFT SPECIFICATION ONLY AND HAS NOT BEEN ADOPTED BY THE OPEN </w:t>
      </w:r>
      <w:r>
        <w:t>CONNECTIVITY</w:t>
      </w:r>
      <w:r w:rsidRPr="009C40E6">
        <w:t xml:space="preserve"> </w:t>
      </w:r>
      <w:r>
        <w:t>FOUNDATION</w:t>
      </w:r>
      <w:r w:rsidRPr="009C40E6">
        <w:t xml:space="preserve">.  THIS DRAFT SPECIFICATION MAY NOT BE RELIED UPON FOR ANY PURPOSE OTHER THAN REVIEW OF THE CURRENT STATE OF THE DEVELOPMENT OF THIS DRAFT SPECIFICATION.  THE OPEN </w:t>
      </w:r>
      <w:r>
        <w:t>CONNECTIVITY</w:t>
      </w:r>
      <w:r w:rsidRPr="009C40E6">
        <w:t xml:space="preserve"> </w:t>
      </w:r>
      <w:r>
        <w:t xml:space="preserve">FOUNDATION </w:t>
      </w:r>
      <w:r w:rsidRPr="009C40E6">
        <w:t xml:space="preserve">AND ITS MEMBERS RESERVE THE RIGHT WITHOUT NOTICE TO YOU TO CHANGE ANY OR ALL PORTIONS HEREOF, DELETE PORTIONS HEREOF, MAKE ADDITIONS HERETO, DISCARD THIS DRAFT SPECIFICATION IN ITS ENTIRETY OR OTHERWISE MODIFY THIS DRAFT SPECIFICATION AT ANY TIME.  YOU SHOULD NOT AND MAY NOT RELY UPON THIS DRAFT SPECIFICATION IN ANY WAY, INCLUDING BUT NOT LIMITED TO THE DEVELOPMENT OF ANY PRODUCTS OR SERVICES.  IMPLEMENTATION OF THIS DRAFT SPECIFICATION IS DONE AT YOUR OWN RISK AMEND AND IT IS NOT SUBJECT TO ANY LICENSING GRANTS OR COMMITMENTS UNDER THE OPEN </w:t>
      </w:r>
      <w:r>
        <w:t>CONNECTIVITY</w:t>
      </w:r>
      <w:r w:rsidRPr="009C40E6">
        <w:t xml:space="preserve"> </w:t>
      </w:r>
      <w:r>
        <w:t>FOUNDATION</w:t>
      </w:r>
      <w:r w:rsidRPr="009C40E6">
        <w:t xml:space="preserve"> INTELLECTUAL PROPERTY RIGHTS POLICY OR OTHERWISE.  IN CONSIDERATION OF THE OPEN </w:t>
      </w:r>
      <w:r>
        <w:t>CONNECTIVITY</w:t>
      </w:r>
      <w:r w:rsidRPr="009C40E6">
        <w:t xml:space="preserve"> </w:t>
      </w:r>
      <w:r>
        <w:t>FOUNDATION</w:t>
      </w:r>
      <w:r w:rsidRPr="009C40E6">
        <w:t xml:space="preserve"> GRANTING YOU ACCESS TO THIS DRAFT SPECIFICATION, YOU DO HEREBY WAIVE ANY AND ALL CLAIMS ASSOCIATED HEREWITH INCLUDING BUT NOT LIMITED TO THOSE CLAIMS DISCUSSED BELOW, AS WELL AS CLAIMS OF DETRIMENTAL RELIANCE. </w:t>
      </w:r>
      <w:r>
        <w:t xml:space="preserve">  </w:t>
      </w:r>
    </w:p>
    <w:p w14:paraId="74979142" w14:textId="77777777" w:rsidR="005217FC" w:rsidRPr="007162EC" w:rsidRDefault="005217FC" w:rsidP="005217FC">
      <w:pPr>
        <w:spacing w:after="160" w:line="259" w:lineRule="auto"/>
      </w:pPr>
      <w:r w:rsidRPr="007162EC">
        <w:t>The OIC logo is a trademark of Open Interconnect Consortium, Inc. in the United States or other countries.  *Other names and brands may be claimed as the property of others.</w:t>
      </w:r>
    </w:p>
    <w:p w14:paraId="75AC9539" w14:textId="77777777" w:rsidR="005217FC" w:rsidRPr="007162EC" w:rsidRDefault="005217FC" w:rsidP="005217FC">
      <w:pPr>
        <w:spacing w:after="160" w:line="259" w:lineRule="auto"/>
      </w:pPr>
      <w:r w:rsidRPr="007162EC">
        <w:t>Copyright © 201</w:t>
      </w:r>
      <w:r>
        <w:t>6</w:t>
      </w:r>
      <w:r w:rsidRPr="007162EC">
        <w:t xml:space="preserve"> Open Interconnect Consortium, Inc.  All rights reserved.  </w:t>
      </w:r>
    </w:p>
    <w:p w14:paraId="78E59C79" w14:textId="77777777" w:rsidR="005217FC" w:rsidRPr="008701BE" w:rsidRDefault="005217FC" w:rsidP="005217FC">
      <w:pPr>
        <w:spacing w:after="160" w:line="259" w:lineRule="auto"/>
        <w:rPr>
          <w:sz w:val="22"/>
          <w:szCs w:val="22"/>
          <w:lang w:val="en-GB"/>
        </w:rPr>
      </w:pPr>
      <w:r w:rsidRPr="007162EC">
        <w:t>Copying or other form of reproduction and/or distribution of these works are strictly prohibited</w:t>
      </w:r>
    </w:p>
    <w:p w14:paraId="1BB0B609" w14:textId="77777777" w:rsidR="005217FC" w:rsidRPr="00EE75E8" w:rsidRDefault="005217FC" w:rsidP="005217FC">
      <w:pPr>
        <w:spacing w:after="160" w:line="259" w:lineRule="auto"/>
        <w:jc w:val="left"/>
        <w:rPr>
          <w:lang w:val="en-GB"/>
        </w:rPr>
      </w:pPr>
      <w:r>
        <w:br w:type="page"/>
      </w:r>
    </w:p>
    <w:p w14:paraId="217ABF6A" w14:textId="77777777" w:rsidR="00D56BB3" w:rsidRPr="00D56BB3" w:rsidRDefault="00D56BB3" w:rsidP="00D56BB3">
      <w:pPr>
        <w:pStyle w:val="PARAGRAPH"/>
      </w:pPr>
    </w:p>
    <w:p w14:paraId="7D0E0CE9" w14:textId="77777777" w:rsidR="007A0A2B" w:rsidRDefault="007A0A2B" w:rsidP="007A0A2B">
      <w:pPr>
        <w:jc w:val="center"/>
        <w:rPr>
          <w:sz w:val="24"/>
        </w:rPr>
      </w:pPr>
      <w:bookmarkStart w:id="0" w:name="_Toc402347302"/>
      <w:r>
        <w:rPr>
          <w:sz w:val="24"/>
        </w:rPr>
        <w:t>CONTENTS</w:t>
      </w:r>
    </w:p>
    <w:p w14:paraId="1F124AD2" w14:textId="77777777" w:rsidR="007A0A2B" w:rsidRDefault="007A0A2B" w:rsidP="007A0A2B">
      <w:pPr>
        <w:pStyle w:val="PARAGRAPH"/>
      </w:pPr>
    </w:p>
    <w:p w14:paraId="09C86580" w14:textId="77777777" w:rsidR="00C77BAA" w:rsidRDefault="007A37C8">
      <w:pPr>
        <w:pStyle w:val="TOC1"/>
        <w:rPr>
          <w:rFonts w:asciiTheme="minorHAnsi" w:eastAsiaTheme="minorEastAsia" w:hAnsiTheme="minorHAnsi" w:cstheme="minorBidi"/>
          <w:spacing w:val="0"/>
          <w:sz w:val="22"/>
          <w:szCs w:val="22"/>
          <w:lang w:eastAsia="en-US"/>
        </w:rPr>
      </w:pPr>
      <w:r>
        <w:fldChar w:fldCharType="begin"/>
      </w:r>
      <w:r w:rsidR="007A0A2B">
        <w:instrText xml:space="preserve"> TOC \o "1-3" \h \z \u </w:instrText>
      </w:r>
      <w:r>
        <w:fldChar w:fldCharType="separate"/>
      </w:r>
      <w:hyperlink w:anchor="_Toc469667142" w:history="1">
        <w:r w:rsidR="00C77BAA" w:rsidRPr="00A56CDA">
          <w:rPr>
            <w:rStyle w:val="Hyperlink"/>
          </w:rPr>
          <w:t>1</w:t>
        </w:r>
        <w:r w:rsidR="00C77BAA">
          <w:rPr>
            <w:rFonts w:asciiTheme="minorHAnsi" w:eastAsiaTheme="minorEastAsia" w:hAnsiTheme="minorHAnsi" w:cstheme="minorBidi"/>
            <w:spacing w:val="0"/>
            <w:sz w:val="22"/>
            <w:szCs w:val="22"/>
            <w:lang w:eastAsia="en-US"/>
          </w:rPr>
          <w:tab/>
        </w:r>
        <w:r w:rsidR="00C77BAA" w:rsidRPr="00A56CDA">
          <w:rPr>
            <w:rStyle w:val="Hyperlink"/>
          </w:rPr>
          <w:t>Scope</w:t>
        </w:r>
        <w:r w:rsidR="00C77BAA">
          <w:rPr>
            <w:webHidden/>
          </w:rPr>
          <w:tab/>
        </w:r>
        <w:r w:rsidR="00C77BAA">
          <w:rPr>
            <w:webHidden/>
          </w:rPr>
          <w:fldChar w:fldCharType="begin"/>
        </w:r>
        <w:r w:rsidR="00C77BAA">
          <w:rPr>
            <w:webHidden/>
          </w:rPr>
          <w:instrText xml:space="preserve"> PAGEREF _Toc469667142 \h </w:instrText>
        </w:r>
        <w:r w:rsidR="00C77BAA">
          <w:rPr>
            <w:webHidden/>
          </w:rPr>
        </w:r>
        <w:r w:rsidR="00C77BAA">
          <w:rPr>
            <w:webHidden/>
          </w:rPr>
          <w:fldChar w:fldCharType="separate"/>
        </w:r>
        <w:r w:rsidR="00C77BAA">
          <w:rPr>
            <w:webHidden/>
          </w:rPr>
          <w:t>5</w:t>
        </w:r>
        <w:r w:rsidR="00C77BAA">
          <w:rPr>
            <w:webHidden/>
          </w:rPr>
          <w:fldChar w:fldCharType="end"/>
        </w:r>
      </w:hyperlink>
    </w:p>
    <w:p w14:paraId="67EA87F6" w14:textId="77777777" w:rsidR="00C77BAA" w:rsidRDefault="00C77BAA">
      <w:pPr>
        <w:pStyle w:val="TOC1"/>
        <w:rPr>
          <w:rFonts w:asciiTheme="minorHAnsi" w:eastAsiaTheme="minorEastAsia" w:hAnsiTheme="minorHAnsi" w:cstheme="minorBidi"/>
          <w:spacing w:val="0"/>
          <w:sz w:val="22"/>
          <w:szCs w:val="22"/>
          <w:lang w:eastAsia="en-US"/>
        </w:rPr>
      </w:pPr>
      <w:hyperlink w:anchor="_Toc469667143" w:history="1">
        <w:r w:rsidRPr="00A56CDA">
          <w:rPr>
            <w:rStyle w:val="Hyperlink"/>
          </w:rPr>
          <w:t>2</w:t>
        </w:r>
        <w:r>
          <w:rPr>
            <w:rFonts w:asciiTheme="minorHAnsi" w:eastAsiaTheme="minorEastAsia" w:hAnsiTheme="minorHAnsi" w:cstheme="minorBidi"/>
            <w:spacing w:val="0"/>
            <w:sz w:val="22"/>
            <w:szCs w:val="22"/>
            <w:lang w:eastAsia="en-US"/>
          </w:rPr>
          <w:tab/>
        </w:r>
        <w:r w:rsidRPr="00A56CDA">
          <w:rPr>
            <w:rStyle w:val="Hyperlink"/>
          </w:rPr>
          <w:t>Normative references</w:t>
        </w:r>
        <w:r>
          <w:rPr>
            <w:webHidden/>
          </w:rPr>
          <w:tab/>
        </w:r>
        <w:r>
          <w:rPr>
            <w:webHidden/>
          </w:rPr>
          <w:fldChar w:fldCharType="begin"/>
        </w:r>
        <w:r>
          <w:rPr>
            <w:webHidden/>
          </w:rPr>
          <w:instrText xml:space="preserve"> PAGEREF _Toc469667143 \h </w:instrText>
        </w:r>
        <w:r>
          <w:rPr>
            <w:webHidden/>
          </w:rPr>
        </w:r>
        <w:r>
          <w:rPr>
            <w:webHidden/>
          </w:rPr>
          <w:fldChar w:fldCharType="separate"/>
        </w:r>
        <w:r>
          <w:rPr>
            <w:webHidden/>
          </w:rPr>
          <w:t>6</w:t>
        </w:r>
        <w:r>
          <w:rPr>
            <w:webHidden/>
          </w:rPr>
          <w:fldChar w:fldCharType="end"/>
        </w:r>
      </w:hyperlink>
    </w:p>
    <w:p w14:paraId="2B6EC581" w14:textId="77777777" w:rsidR="00C77BAA" w:rsidRDefault="00C77BAA">
      <w:pPr>
        <w:pStyle w:val="TOC1"/>
        <w:rPr>
          <w:rFonts w:asciiTheme="minorHAnsi" w:eastAsiaTheme="minorEastAsia" w:hAnsiTheme="minorHAnsi" w:cstheme="minorBidi"/>
          <w:spacing w:val="0"/>
          <w:sz w:val="22"/>
          <w:szCs w:val="22"/>
          <w:lang w:eastAsia="en-US"/>
        </w:rPr>
      </w:pPr>
      <w:hyperlink w:anchor="_Toc469667144" w:history="1">
        <w:r w:rsidRPr="00A56CDA">
          <w:rPr>
            <w:rStyle w:val="Hyperlink"/>
          </w:rPr>
          <w:t>3</w:t>
        </w:r>
        <w:r>
          <w:rPr>
            <w:rFonts w:asciiTheme="minorHAnsi" w:eastAsiaTheme="minorEastAsia" w:hAnsiTheme="minorHAnsi" w:cstheme="minorBidi"/>
            <w:spacing w:val="0"/>
            <w:sz w:val="22"/>
            <w:szCs w:val="22"/>
            <w:lang w:eastAsia="en-US"/>
          </w:rPr>
          <w:tab/>
        </w:r>
        <w:r w:rsidRPr="00A56CDA">
          <w:rPr>
            <w:rStyle w:val="Hyperlink"/>
          </w:rPr>
          <w:t>Terms, definitions symbols and abbreviations</w:t>
        </w:r>
        <w:r>
          <w:rPr>
            <w:webHidden/>
          </w:rPr>
          <w:tab/>
        </w:r>
        <w:r>
          <w:rPr>
            <w:webHidden/>
          </w:rPr>
          <w:fldChar w:fldCharType="begin"/>
        </w:r>
        <w:r>
          <w:rPr>
            <w:webHidden/>
          </w:rPr>
          <w:instrText xml:space="preserve"> PAGEREF _Toc469667144 \h </w:instrText>
        </w:r>
        <w:r>
          <w:rPr>
            <w:webHidden/>
          </w:rPr>
        </w:r>
        <w:r>
          <w:rPr>
            <w:webHidden/>
          </w:rPr>
          <w:fldChar w:fldCharType="separate"/>
        </w:r>
        <w:r>
          <w:rPr>
            <w:webHidden/>
          </w:rPr>
          <w:t>8</w:t>
        </w:r>
        <w:r>
          <w:rPr>
            <w:webHidden/>
          </w:rPr>
          <w:fldChar w:fldCharType="end"/>
        </w:r>
      </w:hyperlink>
    </w:p>
    <w:p w14:paraId="539BB73C" w14:textId="77777777" w:rsidR="00C77BAA" w:rsidRDefault="00C77BAA">
      <w:pPr>
        <w:pStyle w:val="TOC2"/>
        <w:rPr>
          <w:rFonts w:asciiTheme="minorHAnsi" w:eastAsiaTheme="minorEastAsia" w:hAnsiTheme="minorHAnsi" w:cstheme="minorBidi"/>
          <w:spacing w:val="0"/>
          <w:sz w:val="22"/>
          <w:szCs w:val="22"/>
          <w:lang w:eastAsia="en-US"/>
        </w:rPr>
      </w:pPr>
      <w:hyperlink w:anchor="_Toc469667145" w:history="1">
        <w:r w:rsidRPr="00A56CDA">
          <w:rPr>
            <w:rStyle w:val="Hyperlink"/>
          </w:rPr>
          <w:t>3.1</w:t>
        </w:r>
        <w:r>
          <w:rPr>
            <w:rFonts w:asciiTheme="minorHAnsi" w:eastAsiaTheme="minorEastAsia" w:hAnsiTheme="minorHAnsi" w:cstheme="minorBidi"/>
            <w:spacing w:val="0"/>
            <w:sz w:val="22"/>
            <w:szCs w:val="22"/>
            <w:lang w:eastAsia="en-US"/>
          </w:rPr>
          <w:tab/>
        </w:r>
        <w:r w:rsidRPr="00A56CDA">
          <w:rPr>
            <w:rStyle w:val="Hyperlink"/>
          </w:rPr>
          <w:t>Terms and definitions</w:t>
        </w:r>
        <w:r>
          <w:rPr>
            <w:webHidden/>
          </w:rPr>
          <w:tab/>
        </w:r>
        <w:r>
          <w:rPr>
            <w:webHidden/>
          </w:rPr>
          <w:fldChar w:fldCharType="begin"/>
        </w:r>
        <w:r>
          <w:rPr>
            <w:webHidden/>
          </w:rPr>
          <w:instrText xml:space="preserve"> PAGEREF _Toc469667145 \h </w:instrText>
        </w:r>
        <w:r>
          <w:rPr>
            <w:webHidden/>
          </w:rPr>
        </w:r>
        <w:r>
          <w:rPr>
            <w:webHidden/>
          </w:rPr>
          <w:fldChar w:fldCharType="separate"/>
        </w:r>
        <w:r>
          <w:rPr>
            <w:webHidden/>
          </w:rPr>
          <w:t>8</w:t>
        </w:r>
        <w:r>
          <w:rPr>
            <w:webHidden/>
          </w:rPr>
          <w:fldChar w:fldCharType="end"/>
        </w:r>
      </w:hyperlink>
    </w:p>
    <w:p w14:paraId="17D15CAE" w14:textId="77777777" w:rsidR="00C77BAA" w:rsidRDefault="00C77BAA">
      <w:pPr>
        <w:pStyle w:val="TOC2"/>
        <w:rPr>
          <w:rFonts w:asciiTheme="minorHAnsi" w:eastAsiaTheme="minorEastAsia" w:hAnsiTheme="minorHAnsi" w:cstheme="minorBidi"/>
          <w:spacing w:val="0"/>
          <w:sz w:val="22"/>
          <w:szCs w:val="22"/>
          <w:lang w:eastAsia="en-US"/>
        </w:rPr>
      </w:pPr>
      <w:hyperlink w:anchor="_Toc469667146" w:history="1">
        <w:r w:rsidRPr="00A56CDA">
          <w:rPr>
            <w:rStyle w:val="Hyperlink"/>
          </w:rPr>
          <w:t>3.3</w:t>
        </w:r>
        <w:r>
          <w:rPr>
            <w:rFonts w:asciiTheme="minorHAnsi" w:eastAsiaTheme="minorEastAsia" w:hAnsiTheme="minorHAnsi" w:cstheme="minorBidi"/>
            <w:spacing w:val="0"/>
            <w:sz w:val="22"/>
            <w:szCs w:val="22"/>
            <w:lang w:eastAsia="en-US"/>
          </w:rPr>
          <w:tab/>
        </w:r>
        <w:r w:rsidRPr="00A56CDA">
          <w:rPr>
            <w:rStyle w:val="Hyperlink"/>
          </w:rPr>
          <w:t>Conventions</w:t>
        </w:r>
        <w:r>
          <w:rPr>
            <w:webHidden/>
          </w:rPr>
          <w:tab/>
        </w:r>
        <w:r>
          <w:rPr>
            <w:webHidden/>
          </w:rPr>
          <w:fldChar w:fldCharType="begin"/>
        </w:r>
        <w:r>
          <w:rPr>
            <w:webHidden/>
          </w:rPr>
          <w:instrText xml:space="preserve"> PAGEREF _Toc469667146 \h </w:instrText>
        </w:r>
        <w:r>
          <w:rPr>
            <w:webHidden/>
          </w:rPr>
        </w:r>
        <w:r>
          <w:rPr>
            <w:webHidden/>
          </w:rPr>
          <w:fldChar w:fldCharType="separate"/>
        </w:r>
        <w:r>
          <w:rPr>
            <w:webHidden/>
          </w:rPr>
          <w:t>9</w:t>
        </w:r>
        <w:r>
          <w:rPr>
            <w:webHidden/>
          </w:rPr>
          <w:fldChar w:fldCharType="end"/>
        </w:r>
      </w:hyperlink>
    </w:p>
    <w:p w14:paraId="55DD378E" w14:textId="77777777" w:rsidR="00C77BAA" w:rsidRDefault="00C77BAA">
      <w:pPr>
        <w:pStyle w:val="TOC1"/>
        <w:rPr>
          <w:rFonts w:asciiTheme="minorHAnsi" w:eastAsiaTheme="minorEastAsia" w:hAnsiTheme="minorHAnsi" w:cstheme="minorBidi"/>
          <w:spacing w:val="0"/>
          <w:sz w:val="22"/>
          <w:szCs w:val="22"/>
          <w:lang w:eastAsia="en-US"/>
        </w:rPr>
      </w:pPr>
      <w:hyperlink w:anchor="_Toc469667147" w:history="1">
        <w:r w:rsidRPr="00A56CDA">
          <w:rPr>
            <w:rStyle w:val="Hyperlink"/>
          </w:rPr>
          <w:t>4</w:t>
        </w:r>
        <w:r>
          <w:rPr>
            <w:rFonts w:asciiTheme="minorHAnsi" w:eastAsiaTheme="minorEastAsia" w:hAnsiTheme="minorHAnsi" w:cstheme="minorBidi"/>
            <w:spacing w:val="0"/>
            <w:sz w:val="22"/>
            <w:szCs w:val="22"/>
            <w:lang w:eastAsia="en-US"/>
          </w:rPr>
          <w:tab/>
        </w:r>
        <w:r w:rsidRPr="00A56CDA">
          <w:rPr>
            <w:rStyle w:val="Hyperlink"/>
          </w:rPr>
          <w:t>Document conventions and organization</w:t>
        </w:r>
        <w:r>
          <w:rPr>
            <w:webHidden/>
          </w:rPr>
          <w:tab/>
        </w:r>
        <w:r>
          <w:rPr>
            <w:webHidden/>
          </w:rPr>
          <w:fldChar w:fldCharType="begin"/>
        </w:r>
        <w:r>
          <w:rPr>
            <w:webHidden/>
          </w:rPr>
          <w:instrText xml:space="preserve"> PAGEREF _Toc469667147 \h </w:instrText>
        </w:r>
        <w:r>
          <w:rPr>
            <w:webHidden/>
          </w:rPr>
        </w:r>
        <w:r>
          <w:rPr>
            <w:webHidden/>
          </w:rPr>
          <w:fldChar w:fldCharType="separate"/>
        </w:r>
        <w:r>
          <w:rPr>
            <w:webHidden/>
          </w:rPr>
          <w:t>10</w:t>
        </w:r>
        <w:r>
          <w:rPr>
            <w:webHidden/>
          </w:rPr>
          <w:fldChar w:fldCharType="end"/>
        </w:r>
      </w:hyperlink>
    </w:p>
    <w:p w14:paraId="22A93335" w14:textId="77777777" w:rsidR="00C77BAA" w:rsidRDefault="00C77BAA">
      <w:pPr>
        <w:pStyle w:val="TOC2"/>
        <w:rPr>
          <w:rFonts w:asciiTheme="minorHAnsi" w:eastAsiaTheme="minorEastAsia" w:hAnsiTheme="minorHAnsi" w:cstheme="minorBidi"/>
          <w:spacing w:val="0"/>
          <w:sz w:val="22"/>
          <w:szCs w:val="22"/>
          <w:lang w:eastAsia="en-US"/>
        </w:rPr>
      </w:pPr>
      <w:hyperlink w:anchor="_Toc469667148" w:history="1">
        <w:r w:rsidRPr="00A56CDA">
          <w:rPr>
            <w:rStyle w:val="Hyperlink"/>
          </w:rPr>
          <w:t>4.1</w:t>
        </w:r>
        <w:r>
          <w:rPr>
            <w:rFonts w:asciiTheme="minorHAnsi" w:eastAsiaTheme="minorEastAsia" w:hAnsiTheme="minorHAnsi" w:cstheme="minorBidi"/>
            <w:spacing w:val="0"/>
            <w:sz w:val="22"/>
            <w:szCs w:val="22"/>
            <w:lang w:eastAsia="en-US"/>
          </w:rPr>
          <w:tab/>
        </w:r>
        <w:r w:rsidRPr="00A56CDA">
          <w:rPr>
            <w:rStyle w:val="Hyperlink"/>
          </w:rPr>
          <w:t>Notation</w:t>
        </w:r>
        <w:r>
          <w:rPr>
            <w:webHidden/>
          </w:rPr>
          <w:tab/>
        </w:r>
        <w:r>
          <w:rPr>
            <w:webHidden/>
          </w:rPr>
          <w:fldChar w:fldCharType="begin"/>
        </w:r>
        <w:r>
          <w:rPr>
            <w:webHidden/>
          </w:rPr>
          <w:instrText xml:space="preserve"> PAGEREF _Toc469667148 \h </w:instrText>
        </w:r>
        <w:r>
          <w:rPr>
            <w:webHidden/>
          </w:rPr>
        </w:r>
        <w:r>
          <w:rPr>
            <w:webHidden/>
          </w:rPr>
          <w:fldChar w:fldCharType="separate"/>
        </w:r>
        <w:r>
          <w:rPr>
            <w:webHidden/>
          </w:rPr>
          <w:t>10</w:t>
        </w:r>
        <w:r>
          <w:rPr>
            <w:webHidden/>
          </w:rPr>
          <w:fldChar w:fldCharType="end"/>
        </w:r>
      </w:hyperlink>
    </w:p>
    <w:p w14:paraId="501E2BF4" w14:textId="77777777" w:rsidR="00C77BAA" w:rsidRDefault="00C77BAA">
      <w:pPr>
        <w:pStyle w:val="TOC2"/>
        <w:rPr>
          <w:rFonts w:asciiTheme="minorHAnsi" w:eastAsiaTheme="minorEastAsia" w:hAnsiTheme="minorHAnsi" w:cstheme="minorBidi"/>
          <w:spacing w:val="0"/>
          <w:sz w:val="22"/>
          <w:szCs w:val="22"/>
          <w:lang w:eastAsia="en-US"/>
        </w:rPr>
      </w:pPr>
      <w:hyperlink w:anchor="_Toc469667149" w:history="1">
        <w:r w:rsidRPr="00A56CDA">
          <w:rPr>
            <w:rStyle w:val="Hyperlink"/>
          </w:rPr>
          <w:t>4.2</w:t>
        </w:r>
        <w:r>
          <w:rPr>
            <w:rFonts w:asciiTheme="minorHAnsi" w:eastAsiaTheme="minorEastAsia" w:hAnsiTheme="minorHAnsi" w:cstheme="minorBidi"/>
            <w:spacing w:val="0"/>
            <w:sz w:val="22"/>
            <w:szCs w:val="22"/>
            <w:lang w:eastAsia="en-US"/>
          </w:rPr>
          <w:tab/>
        </w:r>
        <w:r w:rsidRPr="00A56CDA">
          <w:rPr>
            <w:rStyle w:val="Hyperlink"/>
          </w:rPr>
          <w:t>Data types</w:t>
        </w:r>
        <w:r>
          <w:rPr>
            <w:webHidden/>
          </w:rPr>
          <w:tab/>
        </w:r>
        <w:r>
          <w:rPr>
            <w:webHidden/>
          </w:rPr>
          <w:fldChar w:fldCharType="begin"/>
        </w:r>
        <w:r>
          <w:rPr>
            <w:webHidden/>
          </w:rPr>
          <w:instrText xml:space="preserve"> PAGEREF _Toc469667149 \h </w:instrText>
        </w:r>
        <w:r>
          <w:rPr>
            <w:webHidden/>
          </w:rPr>
        </w:r>
        <w:r>
          <w:rPr>
            <w:webHidden/>
          </w:rPr>
          <w:fldChar w:fldCharType="separate"/>
        </w:r>
        <w:r>
          <w:rPr>
            <w:webHidden/>
          </w:rPr>
          <w:t>10</w:t>
        </w:r>
        <w:r>
          <w:rPr>
            <w:webHidden/>
          </w:rPr>
          <w:fldChar w:fldCharType="end"/>
        </w:r>
      </w:hyperlink>
    </w:p>
    <w:p w14:paraId="30891638" w14:textId="77777777" w:rsidR="00C77BAA" w:rsidRDefault="00C77BAA">
      <w:pPr>
        <w:pStyle w:val="TOC1"/>
        <w:rPr>
          <w:rFonts w:asciiTheme="minorHAnsi" w:eastAsiaTheme="minorEastAsia" w:hAnsiTheme="minorHAnsi" w:cstheme="minorBidi"/>
          <w:spacing w:val="0"/>
          <w:sz w:val="22"/>
          <w:szCs w:val="22"/>
          <w:lang w:eastAsia="en-US"/>
        </w:rPr>
      </w:pPr>
      <w:hyperlink w:anchor="_Toc469667150" w:history="1">
        <w:r w:rsidRPr="00A56CDA">
          <w:rPr>
            <w:rStyle w:val="Hyperlink"/>
          </w:rPr>
          <w:t>5</w:t>
        </w:r>
        <w:r>
          <w:rPr>
            <w:rFonts w:asciiTheme="minorHAnsi" w:eastAsiaTheme="minorEastAsia" w:hAnsiTheme="minorHAnsi" w:cstheme="minorBidi"/>
            <w:spacing w:val="0"/>
            <w:sz w:val="22"/>
            <w:szCs w:val="22"/>
            <w:lang w:eastAsia="en-US"/>
          </w:rPr>
          <w:tab/>
        </w:r>
        <w:r w:rsidRPr="00A56CDA">
          <w:rPr>
            <w:rStyle w:val="Hyperlink"/>
          </w:rPr>
          <w:t>Operational Scenarios</w:t>
        </w:r>
        <w:r>
          <w:rPr>
            <w:webHidden/>
          </w:rPr>
          <w:tab/>
        </w:r>
        <w:r>
          <w:rPr>
            <w:webHidden/>
          </w:rPr>
          <w:fldChar w:fldCharType="begin"/>
        </w:r>
        <w:r>
          <w:rPr>
            <w:webHidden/>
          </w:rPr>
          <w:instrText xml:space="preserve"> PAGEREF _Toc469667150 \h </w:instrText>
        </w:r>
        <w:r>
          <w:rPr>
            <w:webHidden/>
          </w:rPr>
        </w:r>
        <w:r>
          <w:rPr>
            <w:webHidden/>
          </w:rPr>
          <w:fldChar w:fldCharType="separate"/>
        </w:r>
        <w:r>
          <w:rPr>
            <w:webHidden/>
          </w:rPr>
          <w:t>11</w:t>
        </w:r>
        <w:r>
          <w:rPr>
            <w:webHidden/>
          </w:rPr>
          <w:fldChar w:fldCharType="end"/>
        </w:r>
      </w:hyperlink>
    </w:p>
    <w:p w14:paraId="16262F5F" w14:textId="77777777" w:rsidR="00C77BAA" w:rsidRDefault="00C77BAA">
      <w:pPr>
        <w:pStyle w:val="TOC1"/>
        <w:rPr>
          <w:rFonts w:asciiTheme="minorHAnsi" w:eastAsiaTheme="minorEastAsia" w:hAnsiTheme="minorHAnsi" w:cstheme="minorBidi"/>
          <w:spacing w:val="0"/>
          <w:sz w:val="22"/>
          <w:szCs w:val="22"/>
          <w:lang w:eastAsia="en-US"/>
        </w:rPr>
      </w:pPr>
      <w:hyperlink w:anchor="_Toc469667151" w:history="1">
        <w:r w:rsidRPr="00A56CDA">
          <w:rPr>
            <w:rStyle w:val="Hyperlink"/>
          </w:rPr>
          <w:t>6</w:t>
        </w:r>
        <w:r>
          <w:rPr>
            <w:rFonts w:asciiTheme="minorHAnsi" w:eastAsiaTheme="minorEastAsia" w:hAnsiTheme="minorHAnsi" w:cstheme="minorBidi"/>
            <w:spacing w:val="0"/>
            <w:sz w:val="22"/>
            <w:szCs w:val="22"/>
            <w:lang w:eastAsia="en-US"/>
          </w:rPr>
          <w:tab/>
        </w:r>
        <w:r w:rsidRPr="00A56CDA">
          <w:rPr>
            <w:rStyle w:val="Hyperlink"/>
          </w:rPr>
          <w:t>Discovery</w:t>
        </w:r>
        <w:r>
          <w:rPr>
            <w:webHidden/>
          </w:rPr>
          <w:tab/>
        </w:r>
        <w:r>
          <w:rPr>
            <w:webHidden/>
          </w:rPr>
          <w:fldChar w:fldCharType="begin"/>
        </w:r>
        <w:r>
          <w:rPr>
            <w:webHidden/>
          </w:rPr>
          <w:instrText xml:space="preserve"> PAGEREF _Toc469667151 \h </w:instrText>
        </w:r>
        <w:r>
          <w:rPr>
            <w:webHidden/>
          </w:rPr>
        </w:r>
        <w:r>
          <w:rPr>
            <w:webHidden/>
          </w:rPr>
          <w:fldChar w:fldCharType="separate"/>
        </w:r>
        <w:r>
          <w:rPr>
            <w:webHidden/>
          </w:rPr>
          <w:t>11</w:t>
        </w:r>
        <w:r>
          <w:rPr>
            <w:webHidden/>
          </w:rPr>
          <w:fldChar w:fldCharType="end"/>
        </w:r>
      </w:hyperlink>
    </w:p>
    <w:p w14:paraId="51F41EDC" w14:textId="77777777" w:rsidR="00C77BAA" w:rsidRDefault="00C77BAA">
      <w:pPr>
        <w:pStyle w:val="TOC2"/>
        <w:rPr>
          <w:rFonts w:asciiTheme="minorHAnsi" w:eastAsiaTheme="minorEastAsia" w:hAnsiTheme="minorHAnsi" w:cstheme="minorBidi"/>
          <w:spacing w:val="0"/>
          <w:sz w:val="22"/>
          <w:szCs w:val="22"/>
          <w:lang w:eastAsia="en-US"/>
        </w:rPr>
      </w:pPr>
      <w:hyperlink w:anchor="_Toc469667152" w:history="1">
        <w:r w:rsidRPr="00A56CDA">
          <w:rPr>
            <w:rStyle w:val="Hyperlink"/>
          </w:rPr>
          <w:t>6.1</w:t>
        </w:r>
        <w:r>
          <w:rPr>
            <w:rFonts w:asciiTheme="minorHAnsi" w:eastAsiaTheme="minorEastAsia" w:hAnsiTheme="minorHAnsi" w:cstheme="minorBidi"/>
            <w:spacing w:val="0"/>
            <w:sz w:val="22"/>
            <w:szCs w:val="22"/>
            <w:lang w:eastAsia="en-US"/>
          </w:rPr>
          <w:tab/>
        </w:r>
        <w:r w:rsidRPr="00A56CDA">
          <w:rPr>
            <w:rStyle w:val="Hyperlink"/>
          </w:rPr>
          <w:t>Endpoint Discovery</w:t>
        </w:r>
        <w:r>
          <w:rPr>
            <w:webHidden/>
          </w:rPr>
          <w:tab/>
        </w:r>
        <w:r>
          <w:rPr>
            <w:webHidden/>
          </w:rPr>
          <w:fldChar w:fldCharType="begin"/>
        </w:r>
        <w:r>
          <w:rPr>
            <w:webHidden/>
          </w:rPr>
          <w:instrText xml:space="preserve"> PAGEREF _Toc469667152 \h </w:instrText>
        </w:r>
        <w:r>
          <w:rPr>
            <w:webHidden/>
          </w:rPr>
        </w:r>
        <w:r>
          <w:rPr>
            <w:webHidden/>
          </w:rPr>
          <w:fldChar w:fldCharType="separate"/>
        </w:r>
        <w:r>
          <w:rPr>
            <w:webHidden/>
          </w:rPr>
          <w:t>11</w:t>
        </w:r>
        <w:r>
          <w:rPr>
            <w:webHidden/>
          </w:rPr>
          <w:fldChar w:fldCharType="end"/>
        </w:r>
      </w:hyperlink>
    </w:p>
    <w:p w14:paraId="1D50C57A" w14:textId="77777777" w:rsidR="00C77BAA" w:rsidRDefault="00C77BAA">
      <w:pPr>
        <w:pStyle w:val="TOC2"/>
        <w:rPr>
          <w:rFonts w:asciiTheme="minorHAnsi" w:eastAsiaTheme="minorEastAsia" w:hAnsiTheme="minorHAnsi" w:cstheme="minorBidi"/>
          <w:spacing w:val="0"/>
          <w:sz w:val="22"/>
          <w:szCs w:val="22"/>
          <w:lang w:eastAsia="en-US"/>
        </w:rPr>
      </w:pPr>
      <w:hyperlink w:anchor="_Toc469667153" w:history="1">
        <w:r w:rsidRPr="00A56CDA">
          <w:rPr>
            <w:rStyle w:val="Hyperlink"/>
          </w:rPr>
          <w:t>6.2</w:t>
        </w:r>
        <w:r>
          <w:rPr>
            <w:rFonts w:asciiTheme="minorHAnsi" w:eastAsiaTheme="minorEastAsia" w:hAnsiTheme="minorHAnsi" w:cstheme="minorBidi"/>
            <w:spacing w:val="0"/>
            <w:sz w:val="22"/>
            <w:szCs w:val="22"/>
            <w:lang w:eastAsia="en-US"/>
          </w:rPr>
          <w:tab/>
        </w:r>
        <w:r w:rsidRPr="00A56CDA">
          <w:rPr>
            <w:rStyle w:val="Hyperlink"/>
          </w:rPr>
          <w:t>Resource Discovery</w:t>
        </w:r>
        <w:r>
          <w:rPr>
            <w:webHidden/>
          </w:rPr>
          <w:tab/>
        </w:r>
        <w:r>
          <w:rPr>
            <w:webHidden/>
          </w:rPr>
          <w:fldChar w:fldCharType="begin"/>
        </w:r>
        <w:r>
          <w:rPr>
            <w:webHidden/>
          </w:rPr>
          <w:instrText xml:space="preserve"> PAGEREF _Toc469667153 \h </w:instrText>
        </w:r>
        <w:r>
          <w:rPr>
            <w:webHidden/>
          </w:rPr>
        </w:r>
        <w:r>
          <w:rPr>
            <w:webHidden/>
          </w:rPr>
          <w:fldChar w:fldCharType="separate"/>
        </w:r>
        <w:r>
          <w:rPr>
            <w:webHidden/>
          </w:rPr>
          <w:t>11</w:t>
        </w:r>
        <w:r>
          <w:rPr>
            <w:webHidden/>
          </w:rPr>
          <w:fldChar w:fldCharType="end"/>
        </w:r>
      </w:hyperlink>
    </w:p>
    <w:p w14:paraId="3EB48DD8" w14:textId="77777777" w:rsidR="00C77BAA" w:rsidRDefault="00C77BAA">
      <w:pPr>
        <w:pStyle w:val="TOC1"/>
        <w:rPr>
          <w:rFonts w:asciiTheme="minorHAnsi" w:eastAsiaTheme="minorEastAsia" w:hAnsiTheme="minorHAnsi" w:cstheme="minorBidi"/>
          <w:spacing w:val="0"/>
          <w:sz w:val="22"/>
          <w:szCs w:val="22"/>
          <w:lang w:eastAsia="en-US"/>
        </w:rPr>
      </w:pPr>
      <w:hyperlink w:anchor="_Toc469667154" w:history="1">
        <w:r w:rsidRPr="00A56CDA">
          <w:rPr>
            <w:rStyle w:val="Hyperlink"/>
          </w:rPr>
          <w:t>7</w:t>
        </w:r>
        <w:r>
          <w:rPr>
            <w:rFonts w:asciiTheme="minorHAnsi" w:eastAsiaTheme="minorEastAsia" w:hAnsiTheme="minorHAnsi" w:cstheme="minorBidi"/>
            <w:spacing w:val="0"/>
            <w:sz w:val="22"/>
            <w:szCs w:val="22"/>
            <w:lang w:eastAsia="en-US"/>
          </w:rPr>
          <w:tab/>
        </w:r>
        <w:r w:rsidRPr="00A56CDA">
          <w:rPr>
            <w:rStyle w:val="Hyperlink"/>
          </w:rPr>
          <w:t>Introspection</w:t>
        </w:r>
        <w:r>
          <w:rPr>
            <w:webHidden/>
          </w:rPr>
          <w:tab/>
        </w:r>
        <w:r>
          <w:rPr>
            <w:webHidden/>
          </w:rPr>
          <w:fldChar w:fldCharType="begin"/>
        </w:r>
        <w:r>
          <w:rPr>
            <w:webHidden/>
          </w:rPr>
          <w:instrText xml:space="preserve"> PAGEREF _Toc469667154 \h </w:instrText>
        </w:r>
        <w:r>
          <w:rPr>
            <w:webHidden/>
          </w:rPr>
        </w:r>
        <w:r>
          <w:rPr>
            <w:webHidden/>
          </w:rPr>
          <w:fldChar w:fldCharType="separate"/>
        </w:r>
        <w:r>
          <w:rPr>
            <w:webHidden/>
          </w:rPr>
          <w:t>11</w:t>
        </w:r>
        <w:r>
          <w:rPr>
            <w:webHidden/>
          </w:rPr>
          <w:fldChar w:fldCharType="end"/>
        </w:r>
      </w:hyperlink>
    </w:p>
    <w:p w14:paraId="2FB27DF9" w14:textId="77777777" w:rsidR="00C77BAA" w:rsidRDefault="00C77BAA">
      <w:pPr>
        <w:pStyle w:val="TOC2"/>
        <w:rPr>
          <w:rFonts w:asciiTheme="minorHAnsi" w:eastAsiaTheme="minorEastAsia" w:hAnsiTheme="minorHAnsi" w:cstheme="minorBidi"/>
          <w:spacing w:val="0"/>
          <w:sz w:val="22"/>
          <w:szCs w:val="22"/>
          <w:lang w:eastAsia="en-US"/>
        </w:rPr>
      </w:pPr>
      <w:hyperlink w:anchor="_Toc469667155" w:history="1">
        <w:r w:rsidRPr="00A56CDA">
          <w:rPr>
            <w:rStyle w:val="Hyperlink"/>
            <w:rFonts w:eastAsia="Droid Sans Fallback"/>
          </w:rPr>
          <w:t>7.1</w:t>
        </w:r>
        <w:r>
          <w:rPr>
            <w:rFonts w:asciiTheme="minorHAnsi" w:eastAsiaTheme="minorEastAsia" w:hAnsiTheme="minorHAnsi" w:cstheme="minorBidi"/>
            <w:spacing w:val="0"/>
            <w:sz w:val="22"/>
            <w:szCs w:val="22"/>
            <w:lang w:eastAsia="en-US"/>
          </w:rPr>
          <w:tab/>
        </w:r>
        <w:r w:rsidRPr="00A56CDA">
          <w:rPr>
            <w:rStyle w:val="Hyperlink"/>
            <w:rFonts w:eastAsia="Droid Sans Fallback"/>
          </w:rPr>
          <w:t>Use of introspection</w:t>
        </w:r>
        <w:r>
          <w:rPr>
            <w:webHidden/>
          </w:rPr>
          <w:tab/>
        </w:r>
        <w:r>
          <w:rPr>
            <w:webHidden/>
          </w:rPr>
          <w:fldChar w:fldCharType="begin"/>
        </w:r>
        <w:r>
          <w:rPr>
            <w:webHidden/>
          </w:rPr>
          <w:instrText xml:space="preserve"> PAGEREF _Toc469667155 \h </w:instrText>
        </w:r>
        <w:r>
          <w:rPr>
            <w:webHidden/>
          </w:rPr>
        </w:r>
        <w:r>
          <w:rPr>
            <w:webHidden/>
          </w:rPr>
          <w:fldChar w:fldCharType="separate"/>
        </w:r>
        <w:r>
          <w:rPr>
            <w:webHidden/>
          </w:rPr>
          <w:t>11</w:t>
        </w:r>
        <w:r>
          <w:rPr>
            <w:webHidden/>
          </w:rPr>
          <w:fldChar w:fldCharType="end"/>
        </w:r>
      </w:hyperlink>
    </w:p>
    <w:p w14:paraId="6D977F83" w14:textId="77777777" w:rsidR="00C77BAA" w:rsidRDefault="00C77BAA">
      <w:pPr>
        <w:pStyle w:val="TOC1"/>
        <w:rPr>
          <w:rFonts w:asciiTheme="minorHAnsi" w:eastAsiaTheme="minorEastAsia" w:hAnsiTheme="minorHAnsi" w:cstheme="minorBidi"/>
          <w:spacing w:val="0"/>
          <w:sz w:val="22"/>
          <w:szCs w:val="22"/>
          <w:lang w:eastAsia="en-US"/>
        </w:rPr>
      </w:pPr>
      <w:hyperlink w:anchor="_Toc469667156" w:history="1">
        <w:r w:rsidRPr="00A56CDA">
          <w:rPr>
            <w:rStyle w:val="Hyperlink"/>
          </w:rPr>
          <w:t>8</w:t>
        </w:r>
        <w:r>
          <w:rPr>
            <w:rFonts w:asciiTheme="minorHAnsi" w:eastAsiaTheme="minorEastAsia" w:hAnsiTheme="minorHAnsi" w:cstheme="minorBidi"/>
            <w:spacing w:val="0"/>
            <w:sz w:val="22"/>
            <w:szCs w:val="22"/>
            <w:lang w:eastAsia="en-US"/>
          </w:rPr>
          <w:tab/>
        </w:r>
        <w:r w:rsidRPr="00A56CDA">
          <w:rPr>
            <w:rStyle w:val="Hyperlink"/>
          </w:rPr>
          <w:t>Security</w:t>
        </w:r>
        <w:r>
          <w:rPr>
            <w:webHidden/>
          </w:rPr>
          <w:tab/>
        </w:r>
        <w:r>
          <w:rPr>
            <w:webHidden/>
          </w:rPr>
          <w:fldChar w:fldCharType="begin"/>
        </w:r>
        <w:r>
          <w:rPr>
            <w:webHidden/>
          </w:rPr>
          <w:instrText xml:space="preserve"> PAGEREF _Toc469667156 \h </w:instrText>
        </w:r>
        <w:r>
          <w:rPr>
            <w:webHidden/>
          </w:rPr>
        </w:r>
        <w:r>
          <w:rPr>
            <w:webHidden/>
          </w:rPr>
          <w:fldChar w:fldCharType="separate"/>
        </w:r>
        <w:r>
          <w:rPr>
            <w:webHidden/>
          </w:rPr>
          <w:t>11</w:t>
        </w:r>
        <w:r>
          <w:rPr>
            <w:webHidden/>
          </w:rPr>
          <w:fldChar w:fldCharType="end"/>
        </w:r>
      </w:hyperlink>
    </w:p>
    <w:p w14:paraId="6803BE6C" w14:textId="77777777" w:rsidR="00C77BAA" w:rsidRDefault="00C77BAA">
      <w:pPr>
        <w:pStyle w:val="TOC1"/>
        <w:rPr>
          <w:rFonts w:asciiTheme="minorHAnsi" w:eastAsiaTheme="minorEastAsia" w:hAnsiTheme="minorHAnsi" w:cstheme="minorBidi"/>
          <w:spacing w:val="0"/>
          <w:sz w:val="22"/>
          <w:szCs w:val="22"/>
          <w:lang w:eastAsia="en-US"/>
        </w:rPr>
      </w:pPr>
      <w:hyperlink w:anchor="_Toc469667157" w:history="1">
        <w:r w:rsidRPr="00A56CDA">
          <w:rPr>
            <w:rStyle w:val="Hyperlink"/>
          </w:rPr>
          <w:t>9</w:t>
        </w:r>
        <w:r>
          <w:rPr>
            <w:rFonts w:asciiTheme="minorHAnsi" w:eastAsiaTheme="minorEastAsia" w:hAnsiTheme="minorHAnsi" w:cstheme="minorBidi"/>
            <w:spacing w:val="0"/>
            <w:sz w:val="22"/>
            <w:szCs w:val="22"/>
            <w:lang w:eastAsia="en-US"/>
          </w:rPr>
          <w:tab/>
        </w:r>
        <w:r w:rsidRPr="00A56CDA">
          <w:rPr>
            <w:rStyle w:val="Hyperlink"/>
          </w:rPr>
          <w:t>Device Type Mapping</w:t>
        </w:r>
        <w:r>
          <w:rPr>
            <w:webHidden/>
          </w:rPr>
          <w:tab/>
        </w:r>
        <w:r>
          <w:rPr>
            <w:webHidden/>
          </w:rPr>
          <w:fldChar w:fldCharType="begin"/>
        </w:r>
        <w:r>
          <w:rPr>
            <w:webHidden/>
          </w:rPr>
          <w:instrText xml:space="preserve"> PAGEREF _Toc469667157 \h </w:instrText>
        </w:r>
        <w:r>
          <w:rPr>
            <w:webHidden/>
          </w:rPr>
        </w:r>
        <w:r>
          <w:rPr>
            <w:webHidden/>
          </w:rPr>
          <w:fldChar w:fldCharType="separate"/>
        </w:r>
        <w:r>
          <w:rPr>
            <w:webHidden/>
          </w:rPr>
          <w:t>12</w:t>
        </w:r>
        <w:r>
          <w:rPr>
            <w:webHidden/>
          </w:rPr>
          <w:fldChar w:fldCharType="end"/>
        </w:r>
      </w:hyperlink>
    </w:p>
    <w:p w14:paraId="72AD1C8F" w14:textId="77777777" w:rsidR="00C77BAA" w:rsidRDefault="00C77BAA">
      <w:pPr>
        <w:pStyle w:val="TOC2"/>
        <w:rPr>
          <w:rFonts w:asciiTheme="minorHAnsi" w:eastAsiaTheme="minorEastAsia" w:hAnsiTheme="minorHAnsi" w:cstheme="minorBidi"/>
          <w:spacing w:val="0"/>
          <w:sz w:val="22"/>
          <w:szCs w:val="22"/>
          <w:lang w:eastAsia="en-US"/>
        </w:rPr>
      </w:pPr>
      <w:hyperlink w:anchor="_Toc469667158" w:history="1">
        <w:r w:rsidRPr="00A56CDA">
          <w:rPr>
            <w:rStyle w:val="Hyperlink"/>
          </w:rPr>
          <w:t>9.1</w:t>
        </w:r>
        <w:r>
          <w:rPr>
            <w:rFonts w:asciiTheme="minorHAnsi" w:eastAsiaTheme="minorEastAsia" w:hAnsiTheme="minorHAnsi" w:cstheme="minorBidi"/>
            <w:spacing w:val="0"/>
            <w:sz w:val="22"/>
            <w:szCs w:val="22"/>
            <w:lang w:eastAsia="en-US"/>
          </w:rPr>
          <w:tab/>
        </w:r>
        <w:r w:rsidRPr="00A56CDA">
          <w:rPr>
            <w:rStyle w:val="Hyperlink"/>
          </w:rPr>
          <w:t>Introduction</w:t>
        </w:r>
        <w:r>
          <w:rPr>
            <w:webHidden/>
          </w:rPr>
          <w:tab/>
        </w:r>
        <w:r>
          <w:rPr>
            <w:webHidden/>
          </w:rPr>
          <w:fldChar w:fldCharType="begin"/>
        </w:r>
        <w:r>
          <w:rPr>
            <w:webHidden/>
          </w:rPr>
          <w:instrText xml:space="preserve"> PAGEREF _Toc469667158 \h </w:instrText>
        </w:r>
        <w:r>
          <w:rPr>
            <w:webHidden/>
          </w:rPr>
        </w:r>
        <w:r>
          <w:rPr>
            <w:webHidden/>
          </w:rPr>
          <w:fldChar w:fldCharType="separate"/>
        </w:r>
        <w:r>
          <w:rPr>
            <w:webHidden/>
          </w:rPr>
          <w:t>12</w:t>
        </w:r>
        <w:r>
          <w:rPr>
            <w:webHidden/>
          </w:rPr>
          <w:fldChar w:fldCharType="end"/>
        </w:r>
      </w:hyperlink>
    </w:p>
    <w:p w14:paraId="762D864B" w14:textId="77777777" w:rsidR="00C77BAA" w:rsidRDefault="00C77BAA">
      <w:pPr>
        <w:pStyle w:val="TOC2"/>
        <w:rPr>
          <w:rFonts w:asciiTheme="minorHAnsi" w:eastAsiaTheme="minorEastAsia" w:hAnsiTheme="minorHAnsi" w:cstheme="minorBidi"/>
          <w:spacing w:val="0"/>
          <w:sz w:val="22"/>
          <w:szCs w:val="22"/>
          <w:lang w:eastAsia="en-US"/>
        </w:rPr>
      </w:pPr>
      <w:hyperlink w:anchor="_Toc469667159" w:history="1">
        <w:r w:rsidRPr="00A56CDA">
          <w:rPr>
            <w:rStyle w:val="Hyperlink"/>
          </w:rPr>
          <w:t>9.1</w:t>
        </w:r>
        <w:r>
          <w:rPr>
            <w:rFonts w:asciiTheme="minorHAnsi" w:eastAsiaTheme="minorEastAsia" w:hAnsiTheme="minorHAnsi" w:cstheme="minorBidi"/>
            <w:spacing w:val="0"/>
            <w:sz w:val="22"/>
            <w:szCs w:val="22"/>
            <w:lang w:eastAsia="en-US"/>
          </w:rPr>
          <w:tab/>
        </w:r>
        <w:r w:rsidRPr="00A56CDA">
          <w:rPr>
            <w:rStyle w:val="Hyperlink"/>
          </w:rPr>
          <w:t>UPnP Device Types to OCF Device Types</w:t>
        </w:r>
        <w:r>
          <w:rPr>
            <w:webHidden/>
          </w:rPr>
          <w:tab/>
        </w:r>
        <w:r>
          <w:rPr>
            <w:webHidden/>
          </w:rPr>
          <w:fldChar w:fldCharType="begin"/>
        </w:r>
        <w:r>
          <w:rPr>
            <w:webHidden/>
          </w:rPr>
          <w:instrText xml:space="preserve"> PAGEREF _Toc469667159 \h </w:instrText>
        </w:r>
        <w:r>
          <w:rPr>
            <w:webHidden/>
          </w:rPr>
        </w:r>
        <w:r>
          <w:rPr>
            <w:webHidden/>
          </w:rPr>
          <w:fldChar w:fldCharType="separate"/>
        </w:r>
        <w:r>
          <w:rPr>
            <w:webHidden/>
          </w:rPr>
          <w:t>12</w:t>
        </w:r>
        <w:r>
          <w:rPr>
            <w:webHidden/>
          </w:rPr>
          <w:fldChar w:fldCharType="end"/>
        </w:r>
      </w:hyperlink>
    </w:p>
    <w:p w14:paraId="4B85DE43" w14:textId="77777777" w:rsidR="00C77BAA" w:rsidRDefault="00C77BAA">
      <w:pPr>
        <w:pStyle w:val="TOC1"/>
        <w:rPr>
          <w:rFonts w:asciiTheme="minorHAnsi" w:eastAsiaTheme="minorEastAsia" w:hAnsiTheme="minorHAnsi" w:cstheme="minorBidi"/>
          <w:spacing w:val="0"/>
          <w:sz w:val="22"/>
          <w:szCs w:val="22"/>
          <w:lang w:eastAsia="en-US"/>
        </w:rPr>
      </w:pPr>
      <w:hyperlink w:anchor="_Toc469667160" w:history="1">
        <w:r w:rsidRPr="00A56CDA">
          <w:rPr>
            <w:rStyle w:val="Hyperlink"/>
          </w:rPr>
          <w:t>10</w:t>
        </w:r>
        <w:r>
          <w:rPr>
            <w:rFonts w:asciiTheme="minorHAnsi" w:eastAsiaTheme="minorEastAsia" w:hAnsiTheme="minorHAnsi" w:cstheme="minorBidi"/>
            <w:spacing w:val="0"/>
            <w:sz w:val="22"/>
            <w:szCs w:val="22"/>
            <w:lang w:eastAsia="en-US"/>
          </w:rPr>
          <w:tab/>
        </w:r>
        <w:r w:rsidRPr="00A56CDA">
          <w:rPr>
            <w:rStyle w:val="Hyperlink"/>
          </w:rPr>
          <w:t>Resource Definitions</w:t>
        </w:r>
        <w:r>
          <w:rPr>
            <w:webHidden/>
          </w:rPr>
          <w:tab/>
        </w:r>
        <w:r>
          <w:rPr>
            <w:webHidden/>
          </w:rPr>
          <w:fldChar w:fldCharType="begin"/>
        </w:r>
        <w:r>
          <w:rPr>
            <w:webHidden/>
          </w:rPr>
          <w:instrText xml:space="preserve"> PAGEREF _Toc469667160 \h </w:instrText>
        </w:r>
        <w:r>
          <w:rPr>
            <w:webHidden/>
          </w:rPr>
        </w:r>
        <w:r>
          <w:rPr>
            <w:webHidden/>
          </w:rPr>
          <w:fldChar w:fldCharType="separate"/>
        </w:r>
        <w:r>
          <w:rPr>
            <w:webHidden/>
          </w:rPr>
          <w:t>14</w:t>
        </w:r>
        <w:r>
          <w:rPr>
            <w:webHidden/>
          </w:rPr>
          <w:fldChar w:fldCharType="end"/>
        </w:r>
      </w:hyperlink>
    </w:p>
    <w:p w14:paraId="69AC8349" w14:textId="77777777" w:rsidR="00C77BAA" w:rsidRDefault="00C77BAA">
      <w:pPr>
        <w:pStyle w:val="TOC2"/>
        <w:rPr>
          <w:rFonts w:asciiTheme="minorHAnsi" w:eastAsiaTheme="minorEastAsia" w:hAnsiTheme="minorHAnsi" w:cstheme="minorBidi"/>
          <w:spacing w:val="0"/>
          <w:sz w:val="22"/>
          <w:szCs w:val="22"/>
          <w:lang w:eastAsia="en-US"/>
        </w:rPr>
      </w:pPr>
      <w:hyperlink w:anchor="_Toc469667161" w:history="1">
        <w:r w:rsidRPr="00A56CDA">
          <w:rPr>
            <w:rStyle w:val="Hyperlink"/>
          </w:rPr>
          <w:t>10.1</w:t>
        </w:r>
        <w:r>
          <w:rPr>
            <w:rFonts w:asciiTheme="minorHAnsi" w:eastAsiaTheme="minorEastAsia" w:hAnsiTheme="minorHAnsi" w:cstheme="minorBidi"/>
            <w:spacing w:val="0"/>
            <w:sz w:val="22"/>
            <w:szCs w:val="22"/>
            <w:lang w:eastAsia="en-US"/>
          </w:rPr>
          <w:tab/>
        </w:r>
        <w:r w:rsidRPr="00A56CDA">
          <w:rPr>
            <w:rStyle w:val="Hyperlink"/>
          </w:rPr>
          <w:t>Introduction</w:t>
        </w:r>
        <w:r>
          <w:rPr>
            <w:webHidden/>
          </w:rPr>
          <w:tab/>
        </w:r>
        <w:r>
          <w:rPr>
            <w:webHidden/>
          </w:rPr>
          <w:fldChar w:fldCharType="begin"/>
        </w:r>
        <w:r>
          <w:rPr>
            <w:webHidden/>
          </w:rPr>
          <w:instrText xml:space="preserve"> PAGEREF _Toc469667161 \h </w:instrText>
        </w:r>
        <w:r>
          <w:rPr>
            <w:webHidden/>
          </w:rPr>
        </w:r>
        <w:r>
          <w:rPr>
            <w:webHidden/>
          </w:rPr>
          <w:fldChar w:fldCharType="separate"/>
        </w:r>
        <w:r>
          <w:rPr>
            <w:webHidden/>
          </w:rPr>
          <w:t>14</w:t>
        </w:r>
        <w:r>
          <w:rPr>
            <w:webHidden/>
          </w:rPr>
          <w:fldChar w:fldCharType="end"/>
        </w:r>
      </w:hyperlink>
    </w:p>
    <w:p w14:paraId="1A356449" w14:textId="77777777" w:rsidR="00C77BAA" w:rsidRDefault="00C77BAA">
      <w:pPr>
        <w:pStyle w:val="TOC2"/>
        <w:rPr>
          <w:rFonts w:asciiTheme="minorHAnsi" w:eastAsiaTheme="minorEastAsia" w:hAnsiTheme="minorHAnsi" w:cstheme="minorBidi"/>
          <w:spacing w:val="0"/>
          <w:sz w:val="22"/>
          <w:szCs w:val="22"/>
          <w:lang w:eastAsia="en-US"/>
        </w:rPr>
      </w:pPr>
      <w:hyperlink w:anchor="_Toc469667162" w:history="1">
        <w:r w:rsidRPr="00A56CDA">
          <w:rPr>
            <w:rStyle w:val="Hyperlink"/>
          </w:rPr>
          <w:t>10.2</w:t>
        </w:r>
        <w:r>
          <w:rPr>
            <w:rFonts w:asciiTheme="minorHAnsi" w:eastAsiaTheme="minorEastAsia" w:hAnsiTheme="minorHAnsi" w:cstheme="minorBidi"/>
            <w:spacing w:val="0"/>
            <w:sz w:val="22"/>
            <w:szCs w:val="22"/>
            <w:lang w:eastAsia="en-US"/>
          </w:rPr>
          <w:tab/>
        </w:r>
        <w:r w:rsidRPr="00A56CDA">
          <w:rPr>
            <w:rStyle w:val="Hyperlink"/>
          </w:rPr>
          <w:t>UPnP DCP Types to OCF Resource Types</w:t>
        </w:r>
        <w:r>
          <w:rPr>
            <w:webHidden/>
          </w:rPr>
          <w:tab/>
        </w:r>
        <w:r>
          <w:rPr>
            <w:webHidden/>
          </w:rPr>
          <w:fldChar w:fldCharType="begin"/>
        </w:r>
        <w:r>
          <w:rPr>
            <w:webHidden/>
          </w:rPr>
          <w:instrText xml:space="preserve"> PAGEREF _Toc469667162 \h </w:instrText>
        </w:r>
        <w:r>
          <w:rPr>
            <w:webHidden/>
          </w:rPr>
        </w:r>
        <w:r>
          <w:rPr>
            <w:webHidden/>
          </w:rPr>
          <w:fldChar w:fldCharType="separate"/>
        </w:r>
        <w:r>
          <w:rPr>
            <w:webHidden/>
          </w:rPr>
          <w:t>14</w:t>
        </w:r>
        <w:r>
          <w:rPr>
            <w:webHidden/>
          </w:rPr>
          <w:fldChar w:fldCharType="end"/>
        </w:r>
      </w:hyperlink>
    </w:p>
    <w:p w14:paraId="0E39DCB8" w14:textId="77777777" w:rsidR="007A0A2B" w:rsidRDefault="007A37C8" w:rsidP="007A0A2B">
      <w:pPr>
        <w:pStyle w:val="TOC1"/>
      </w:pPr>
      <w:r>
        <w:fldChar w:fldCharType="end"/>
      </w:r>
    </w:p>
    <w:p w14:paraId="5CD5268E" w14:textId="77777777" w:rsidR="00523C32" w:rsidRDefault="00523C32" w:rsidP="000E37CE">
      <w:pPr>
        <w:rPr>
          <w:sz w:val="24"/>
        </w:rPr>
      </w:pPr>
      <w:r>
        <w:rPr>
          <w:sz w:val="24"/>
        </w:rPr>
        <w:br w:type="page"/>
      </w:r>
    </w:p>
    <w:p w14:paraId="7834F9C3" w14:textId="77777777" w:rsidR="00523C32" w:rsidRPr="000A7FA7" w:rsidRDefault="00523C32" w:rsidP="000A7FA7">
      <w:pPr>
        <w:jc w:val="center"/>
        <w:rPr>
          <w:sz w:val="24"/>
        </w:rPr>
      </w:pPr>
      <w:r>
        <w:rPr>
          <w:sz w:val="24"/>
        </w:rPr>
        <w:lastRenderedPageBreak/>
        <w:t>Figures</w:t>
      </w:r>
    </w:p>
    <w:p w14:paraId="7EB4BA9B" w14:textId="77777777" w:rsidR="00523C32" w:rsidRPr="000E37CE" w:rsidRDefault="007A37C8" w:rsidP="000E37CE">
      <w:pPr>
        <w:pStyle w:val="TOC1"/>
        <w:ind w:left="0" w:firstLine="0"/>
      </w:pPr>
      <w:r>
        <w:fldChar w:fldCharType="begin"/>
      </w:r>
      <w:r w:rsidR="007A0A2B">
        <w:instrText xml:space="preserve"> TOC \t "FIGURE-title" \c \h</w:instrText>
      </w:r>
      <w:r>
        <w:fldChar w:fldCharType="separate"/>
      </w:r>
      <w:r w:rsidR="0069734D">
        <w:rPr>
          <w:b/>
          <w:bCs/>
        </w:rPr>
        <w:t>No table of figures entries found.</w:t>
      </w:r>
      <w:r>
        <w:fldChar w:fldCharType="end"/>
      </w:r>
      <w:r w:rsidR="00523C32">
        <w:rPr>
          <w:sz w:val="24"/>
        </w:rPr>
        <w:br w:type="page"/>
      </w:r>
    </w:p>
    <w:p w14:paraId="7667C577" w14:textId="77777777" w:rsidR="00523C32" w:rsidRPr="000A7FA7" w:rsidRDefault="00523C32" w:rsidP="000A7FA7">
      <w:pPr>
        <w:jc w:val="center"/>
        <w:rPr>
          <w:sz w:val="24"/>
        </w:rPr>
      </w:pPr>
      <w:r>
        <w:rPr>
          <w:sz w:val="24"/>
        </w:rPr>
        <w:lastRenderedPageBreak/>
        <w:t>Tables</w:t>
      </w:r>
    </w:p>
    <w:p w14:paraId="7380C09B" w14:textId="77777777" w:rsidR="0069734D" w:rsidRDefault="007A37C8">
      <w:pPr>
        <w:pStyle w:val="TableofFigures"/>
        <w:rPr>
          <w:rFonts w:asciiTheme="minorHAnsi" w:eastAsiaTheme="minorEastAsia" w:hAnsiTheme="minorHAnsi" w:cstheme="minorBidi"/>
          <w:spacing w:val="0"/>
          <w:sz w:val="22"/>
          <w:szCs w:val="22"/>
          <w:lang w:eastAsia="en-US"/>
        </w:rPr>
      </w:pPr>
      <w:r>
        <w:fldChar w:fldCharType="begin"/>
      </w:r>
      <w:r w:rsidR="007A0A2B">
        <w:instrText xml:space="preserve"> TOC \t "TABLE-title" \c \h</w:instrText>
      </w:r>
      <w:r>
        <w:fldChar w:fldCharType="separate"/>
      </w:r>
      <w:hyperlink w:anchor="_Toc469665060" w:history="1">
        <w:r w:rsidR="0069734D" w:rsidRPr="0089512B">
          <w:rPr>
            <w:rStyle w:val="Hyperlink"/>
          </w:rPr>
          <w:t>Table 8</w:t>
        </w:r>
        <w:r w:rsidR="0069734D" w:rsidRPr="0089512B">
          <w:rPr>
            <w:rStyle w:val="Hyperlink"/>
          </w:rPr>
          <w:noBreakHyphen/>
          <w:t>1 UPnP to OCF Device Type Mapping.</w:t>
        </w:r>
        <w:r w:rsidR="0069734D">
          <w:tab/>
        </w:r>
        <w:r w:rsidR="0069734D">
          <w:fldChar w:fldCharType="begin"/>
        </w:r>
        <w:r w:rsidR="0069734D">
          <w:instrText xml:space="preserve"> PAGEREF _Toc469665060 \h </w:instrText>
        </w:r>
        <w:r w:rsidR="0069734D">
          <w:fldChar w:fldCharType="separate"/>
        </w:r>
        <w:r w:rsidR="0069734D">
          <w:t>12</w:t>
        </w:r>
        <w:r w:rsidR="0069734D">
          <w:fldChar w:fldCharType="end"/>
        </w:r>
      </w:hyperlink>
    </w:p>
    <w:p w14:paraId="2D69F45E" w14:textId="77777777" w:rsidR="0069734D" w:rsidRDefault="0069734D">
      <w:pPr>
        <w:pStyle w:val="TableofFigures"/>
        <w:rPr>
          <w:rFonts w:asciiTheme="minorHAnsi" w:eastAsiaTheme="minorEastAsia" w:hAnsiTheme="minorHAnsi" w:cstheme="minorBidi"/>
          <w:spacing w:val="0"/>
          <w:sz w:val="22"/>
          <w:szCs w:val="22"/>
          <w:lang w:eastAsia="en-US"/>
        </w:rPr>
      </w:pPr>
      <w:hyperlink w:anchor="_Toc469665061" w:history="1">
        <w:r w:rsidRPr="0089512B">
          <w:rPr>
            <w:rStyle w:val="Hyperlink"/>
          </w:rPr>
          <w:t>Table 9</w:t>
        </w:r>
        <w:r w:rsidRPr="0089512B">
          <w:rPr>
            <w:rStyle w:val="Hyperlink"/>
          </w:rPr>
          <w:noBreakHyphen/>
          <w:t>1 UPnP to OCF Device Type Mapping.</w:t>
        </w:r>
        <w:r>
          <w:tab/>
        </w:r>
        <w:r>
          <w:fldChar w:fldCharType="begin"/>
        </w:r>
        <w:r>
          <w:instrText xml:space="preserve"> PAGEREF _Toc469665061 \h </w:instrText>
        </w:r>
        <w:r>
          <w:fldChar w:fldCharType="separate"/>
        </w:r>
        <w:r>
          <w:t>13</w:t>
        </w:r>
        <w:r>
          <w:fldChar w:fldCharType="end"/>
        </w:r>
      </w:hyperlink>
    </w:p>
    <w:p w14:paraId="54D08FF1" w14:textId="77777777" w:rsidR="0069734D" w:rsidRDefault="0069734D">
      <w:pPr>
        <w:pStyle w:val="TableofFigures"/>
        <w:rPr>
          <w:rFonts w:asciiTheme="minorHAnsi" w:eastAsiaTheme="minorEastAsia" w:hAnsiTheme="minorHAnsi" w:cstheme="minorBidi"/>
          <w:spacing w:val="0"/>
          <w:sz w:val="22"/>
          <w:szCs w:val="22"/>
          <w:lang w:eastAsia="en-US"/>
        </w:rPr>
      </w:pPr>
      <w:hyperlink w:anchor="_Toc469665062" w:history="1">
        <w:r w:rsidRPr="0089512B">
          <w:rPr>
            <w:rStyle w:val="Hyperlink"/>
          </w:rPr>
          <w:t>Table 9</w:t>
        </w:r>
        <w:r w:rsidRPr="0089512B">
          <w:rPr>
            <w:rStyle w:val="Hyperlink"/>
          </w:rPr>
          <w:noBreakHyphen/>
          <w:t>2 Resource Summary.</w:t>
        </w:r>
        <w:r>
          <w:tab/>
        </w:r>
        <w:r>
          <w:fldChar w:fldCharType="begin"/>
        </w:r>
        <w:r>
          <w:instrText xml:space="preserve"> PAGEREF _Toc469665062 \h </w:instrText>
        </w:r>
        <w:r>
          <w:fldChar w:fldCharType="separate"/>
        </w:r>
        <w:r>
          <w:t>13</w:t>
        </w:r>
        <w:r>
          <w:fldChar w:fldCharType="end"/>
        </w:r>
      </w:hyperlink>
    </w:p>
    <w:p w14:paraId="08C9E585" w14:textId="77777777" w:rsidR="007A0A2B" w:rsidRPr="00175A53" w:rsidRDefault="007A37C8" w:rsidP="00175A53">
      <w:pPr>
        <w:rPr>
          <w:b/>
          <w:bCs/>
          <w:sz w:val="22"/>
          <w:szCs w:val="22"/>
        </w:rPr>
      </w:pPr>
      <w:r>
        <w:fldChar w:fldCharType="end"/>
      </w:r>
    </w:p>
    <w:p w14:paraId="4476D6C3" w14:textId="77777777" w:rsidR="00EB6BA1" w:rsidRDefault="007A0A2B" w:rsidP="007A0A2B">
      <w:pPr>
        <w:pStyle w:val="Heading1"/>
      </w:pPr>
      <w:bookmarkStart w:id="1" w:name="_Ref450749379"/>
      <w:r>
        <w:br w:type="page"/>
      </w:r>
      <w:bookmarkEnd w:id="1"/>
    </w:p>
    <w:p w14:paraId="4D224835" w14:textId="77777777" w:rsidR="004926A5" w:rsidRDefault="004926A5" w:rsidP="00262C31">
      <w:pPr>
        <w:pStyle w:val="Heading1"/>
        <w:numPr>
          <w:ilvl w:val="0"/>
          <w:numId w:val="20"/>
        </w:numPr>
        <w:suppressAutoHyphens w:val="0"/>
        <w:snapToGrid/>
        <w:spacing w:before="240" w:after="60"/>
      </w:pPr>
      <w:bookmarkStart w:id="2" w:name="_Toc466715281"/>
      <w:bookmarkStart w:id="3" w:name="_Toc469667142"/>
      <w:bookmarkEnd w:id="0"/>
      <w:r>
        <w:lastRenderedPageBreak/>
        <w:t>Scope</w:t>
      </w:r>
      <w:bookmarkEnd w:id="2"/>
      <w:bookmarkEnd w:id="3"/>
    </w:p>
    <w:p w14:paraId="3738FD95" w14:textId="77777777" w:rsidR="004926A5" w:rsidRDefault="004926A5" w:rsidP="004926A5">
      <w:r>
        <w:t>This document specifies and describes OCF-UPnP Data Models, the framework for translation between OCF devices and UPnP Devices, and specifies the behavior of a translator that exposes UPnP devices to OCF clients, and exposes OCF devices to UPnP applications. Translation of protocols other than UPnP is left to a future version of this specification.  This document provides generic requirements that apply unless overridden by a more specific document.</w:t>
      </w:r>
    </w:p>
    <w:p w14:paraId="561F9C59" w14:textId="77777777" w:rsidR="000A15F1" w:rsidRDefault="000A15F1">
      <w:pPr>
        <w:spacing w:after="160" w:line="259" w:lineRule="auto"/>
        <w:jc w:val="left"/>
        <w:rPr>
          <w:b/>
          <w:bCs/>
          <w:sz w:val="22"/>
          <w:szCs w:val="22"/>
          <w:lang w:val="en-GB"/>
        </w:rPr>
      </w:pPr>
      <w:bookmarkStart w:id="4" w:name="_Toc466715282"/>
      <w:r>
        <w:br w:type="page"/>
      </w:r>
    </w:p>
    <w:p w14:paraId="20651F4A" w14:textId="1A01E7A0" w:rsidR="004926A5" w:rsidRDefault="004926A5" w:rsidP="00262C31">
      <w:pPr>
        <w:pStyle w:val="Heading1"/>
        <w:numPr>
          <w:ilvl w:val="0"/>
          <w:numId w:val="19"/>
        </w:numPr>
        <w:suppressAutoHyphens w:val="0"/>
        <w:snapToGrid/>
        <w:spacing w:before="240" w:after="60"/>
      </w:pPr>
      <w:bookmarkStart w:id="5" w:name="_Toc469667143"/>
      <w:r>
        <w:lastRenderedPageBreak/>
        <w:t>Normative references</w:t>
      </w:r>
      <w:bookmarkEnd w:id="4"/>
      <w:bookmarkEnd w:id="5"/>
    </w:p>
    <w:p w14:paraId="626E0B69" w14:textId="77777777" w:rsidR="004926A5" w:rsidRDefault="004926A5" w:rsidP="004926A5">
      <w:pPr>
        <w:pStyle w:val="PARAGRAPH"/>
        <w:rPr>
          <w:rStyle w:val="Emphasis"/>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2B89775" w14:textId="77777777" w:rsidR="004926A5" w:rsidRDefault="004926A5" w:rsidP="004926A5">
      <w:pPr>
        <w:pStyle w:val="PARAGRAPH"/>
        <w:spacing w:after="0"/>
      </w:pPr>
      <w:bookmarkStart w:id="6" w:name="ref_OIC_CORE"/>
      <w:r>
        <w:t>OIC</w:t>
      </w:r>
      <w:r w:rsidRPr="0052721E">
        <w:t xml:space="preserve"> </w:t>
      </w:r>
      <w:r>
        <w:t>Specifications</w:t>
      </w:r>
      <w:r w:rsidRPr="0052721E">
        <w:t xml:space="preserve">, </w:t>
      </w:r>
      <w:r w:rsidRPr="00175A53">
        <w:rPr>
          <w:i/>
        </w:rPr>
        <w:t>Open Interconnect Consortium Specification</w:t>
      </w:r>
      <w:r>
        <w:rPr>
          <w:i/>
        </w:rPr>
        <w:t>s</w:t>
      </w:r>
      <w:r>
        <w:t>, V</w:t>
      </w:r>
      <w:r w:rsidRPr="0052721E">
        <w:t>ersion 1.</w:t>
      </w:r>
      <w:r>
        <w:t>1.</w:t>
      </w:r>
    </w:p>
    <w:p w14:paraId="6E9734F3" w14:textId="77777777" w:rsidR="004926A5" w:rsidRDefault="0085428F" w:rsidP="004926A5">
      <w:pPr>
        <w:pStyle w:val="PARAGRAPH"/>
        <w:spacing w:before="0" w:after="120"/>
        <w:jc w:val="left"/>
        <w:rPr>
          <w:color w:val="1F497D"/>
        </w:rPr>
      </w:pPr>
      <w:hyperlink r:id="rId11" w:history="1">
        <w:r w:rsidR="004926A5" w:rsidRPr="00770536">
          <w:rPr>
            <w:rStyle w:val="Hyperlink"/>
          </w:rPr>
          <w:t>https://openconnectivity.org/resources/s</w:t>
        </w:r>
        <w:r w:rsidR="004926A5" w:rsidRPr="00770536">
          <w:rPr>
            <w:rStyle w:val="Hyperlink"/>
          </w:rPr>
          <w:t>p</w:t>
        </w:r>
        <w:r w:rsidR="004926A5" w:rsidRPr="00770536">
          <w:rPr>
            <w:rStyle w:val="Hyperlink"/>
          </w:rPr>
          <w:t>ecifications</w:t>
        </w:r>
      </w:hyperlink>
    </w:p>
    <w:p w14:paraId="39D73920" w14:textId="77777777" w:rsidR="004926A5" w:rsidRDefault="004926A5" w:rsidP="00262C31">
      <w:pPr>
        <w:pStyle w:val="PARAGRAPH"/>
        <w:numPr>
          <w:ilvl w:val="0"/>
          <w:numId w:val="27"/>
        </w:numPr>
        <w:spacing w:after="0"/>
      </w:pPr>
      <w:r>
        <w:t>OIC</w:t>
      </w:r>
      <w:r w:rsidRPr="0052721E">
        <w:t xml:space="preserve"> </w:t>
      </w:r>
      <w:r>
        <w:t>Core Specification</w:t>
      </w:r>
      <w:r w:rsidRPr="0052721E">
        <w:t xml:space="preserve">, </w:t>
      </w:r>
      <w:r w:rsidRPr="00175A53">
        <w:rPr>
          <w:i/>
        </w:rPr>
        <w:t>Open Interconnect Consortium Core Specification</w:t>
      </w:r>
      <w:r>
        <w:t>, V</w:t>
      </w:r>
      <w:r w:rsidRPr="0052721E">
        <w:t>ersion 1.</w:t>
      </w:r>
      <w:r>
        <w:t>1, October 11, 2016</w:t>
      </w:r>
    </w:p>
    <w:p w14:paraId="10B75B5E" w14:textId="77777777" w:rsidR="004926A5" w:rsidRDefault="0085428F" w:rsidP="004926A5">
      <w:pPr>
        <w:pStyle w:val="PARAGRAPH"/>
        <w:spacing w:before="0"/>
        <w:ind w:left="720"/>
      </w:pPr>
      <w:hyperlink r:id="rId12" w:history="1">
        <w:r w:rsidR="004926A5" w:rsidRPr="00770536">
          <w:rPr>
            <w:rStyle w:val="Hyperlink"/>
          </w:rPr>
          <w:t>https://openconnectivity.org/specs/OIC_Core_Specification_v1.1.0.pdf</w:t>
        </w:r>
      </w:hyperlink>
    </w:p>
    <w:p w14:paraId="6538D759" w14:textId="77777777" w:rsidR="004926A5" w:rsidRDefault="004926A5" w:rsidP="00262C31">
      <w:pPr>
        <w:pStyle w:val="PARAGRAPH"/>
        <w:numPr>
          <w:ilvl w:val="0"/>
          <w:numId w:val="27"/>
        </w:numPr>
        <w:spacing w:before="0" w:after="0"/>
      </w:pPr>
      <w:bookmarkStart w:id="7" w:name="ref_OIC_SH_RESOURCE"/>
      <w:r>
        <w:t>OIC</w:t>
      </w:r>
      <w:r w:rsidRPr="0052721E">
        <w:t xml:space="preserve"> </w:t>
      </w:r>
      <w:r>
        <w:t>Resource Type Specification</w:t>
      </w:r>
      <w:bookmarkEnd w:id="7"/>
      <w:r w:rsidRPr="0052721E">
        <w:t xml:space="preserve">, </w:t>
      </w:r>
      <w:r w:rsidRPr="00175A53">
        <w:rPr>
          <w:i/>
        </w:rPr>
        <w:t xml:space="preserve">Open Interconnect Consortium Resource </w:t>
      </w:r>
      <w:r>
        <w:rPr>
          <w:i/>
        </w:rPr>
        <w:t xml:space="preserve">Type </w:t>
      </w:r>
      <w:r w:rsidRPr="00175A53">
        <w:rPr>
          <w:i/>
        </w:rPr>
        <w:t>Specification</w:t>
      </w:r>
      <w:r>
        <w:t>, Version 1.1, October 11, 2016</w:t>
      </w:r>
    </w:p>
    <w:p w14:paraId="50AA65FF" w14:textId="77777777" w:rsidR="004926A5" w:rsidRDefault="0085428F" w:rsidP="004926A5">
      <w:pPr>
        <w:pStyle w:val="PARAGRAPH"/>
        <w:spacing w:before="0"/>
        <w:ind w:left="720"/>
      </w:pPr>
      <w:hyperlink r:id="rId13" w:history="1">
        <w:r w:rsidR="004926A5" w:rsidRPr="00770536">
          <w:rPr>
            <w:rStyle w:val="Hyperlink"/>
          </w:rPr>
          <w:t>https://openconnectivity.org/specs/OIC_Resource_Type_Specification_v1.1.0.pdf</w:t>
        </w:r>
      </w:hyperlink>
    </w:p>
    <w:p w14:paraId="3417BA5C" w14:textId="77777777" w:rsidR="004926A5" w:rsidRDefault="004926A5" w:rsidP="00262C31">
      <w:pPr>
        <w:pStyle w:val="PARAGRAPH"/>
        <w:numPr>
          <w:ilvl w:val="0"/>
          <w:numId w:val="27"/>
        </w:numPr>
        <w:spacing w:after="0"/>
      </w:pPr>
      <w:bookmarkStart w:id="8" w:name="ref_OIC_SECURITY"/>
      <w:r>
        <w:t>OIC</w:t>
      </w:r>
      <w:r w:rsidRPr="0052721E">
        <w:t xml:space="preserve"> </w:t>
      </w:r>
      <w:r>
        <w:t>Security Specification</w:t>
      </w:r>
      <w:r w:rsidRPr="0052721E">
        <w:t xml:space="preserve">, </w:t>
      </w:r>
      <w:r w:rsidRPr="00175A53">
        <w:rPr>
          <w:i/>
        </w:rPr>
        <w:t xml:space="preserve">Open Interconnect Consortium </w:t>
      </w:r>
      <w:r>
        <w:rPr>
          <w:i/>
        </w:rPr>
        <w:t>Security</w:t>
      </w:r>
      <w:r w:rsidRPr="00175A53">
        <w:rPr>
          <w:i/>
        </w:rPr>
        <w:t xml:space="preserve"> Specification</w:t>
      </w:r>
      <w:r>
        <w:t>, V</w:t>
      </w:r>
      <w:r w:rsidRPr="0052721E">
        <w:t>ersion 1.</w:t>
      </w:r>
      <w:r>
        <w:t>1, October 11, 2016</w:t>
      </w:r>
    </w:p>
    <w:p w14:paraId="0D552348" w14:textId="77777777" w:rsidR="004926A5" w:rsidRDefault="0085428F" w:rsidP="004926A5">
      <w:pPr>
        <w:pStyle w:val="PARAGRAPH"/>
        <w:spacing w:before="0"/>
        <w:ind w:left="720"/>
      </w:pPr>
      <w:hyperlink r:id="rId14" w:history="1">
        <w:r w:rsidR="004926A5" w:rsidRPr="00770536">
          <w:rPr>
            <w:rStyle w:val="Hyperlink"/>
          </w:rPr>
          <w:t>https://openconnectivity.org/specs/OIC_Security_Specification_v1.1.0.pdf</w:t>
        </w:r>
      </w:hyperlink>
    </w:p>
    <w:bookmarkEnd w:id="8"/>
    <w:p w14:paraId="16373C0E" w14:textId="468C710C" w:rsidR="004926A5" w:rsidRDefault="00323356" w:rsidP="004926A5">
      <w:pPr>
        <w:pStyle w:val="PARAGRAPH"/>
        <w:jc w:val="left"/>
      </w:pPr>
      <w:r>
        <w:t xml:space="preserve">OCF </w:t>
      </w:r>
      <w:r w:rsidR="004926A5">
        <w:t>UPnP Specifications-</w:t>
      </w:r>
      <w:r w:rsidR="004926A5">
        <w:rPr>
          <w:rStyle w:val="fl-heading-text"/>
        </w:rPr>
        <w:t>Standards: Device Control Protocols</w:t>
      </w:r>
      <w:r w:rsidR="004926A5">
        <w:t xml:space="preserve">, </w:t>
      </w:r>
      <w:r w:rsidR="004926A5" w:rsidRPr="003C63D6">
        <w:rPr>
          <w:i/>
          <w:lang w:val="en"/>
        </w:rPr>
        <w:t>Universal Plug and Play</w:t>
      </w:r>
      <w:r w:rsidR="004926A5">
        <w:rPr>
          <w:i/>
        </w:rPr>
        <w:t xml:space="preserve"> </w:t>
      </w:r>
      <w:r w:rsidR="004926A5" w:rsidRPr="008B67A5">
        <w:rPr>
          <w:i/>
        </w:rPr>
        <w:t xml:space="preserve">- </w:t>
      </w:r>
      <w:r w:rsidR="004926A5" w:rsidRPr="008B67A5">
        <w:rPr>
          <w:rStyle w:val="fl-heading-text"/>
          <w:i/>
        </w:rPr>
        <w:t>Standards: Device Control Protocols</w:t>
      </w:r>
      <w:r w:rsidR="004926A5">
        <w:rPr>
          <w:rStyle w:val="fl-heading-text"/>
        </w:rPr>
        <w:t xml:space="preserve"> </w:t>
      </w:r>
      <w:r w:rsidR="004926A5">
        <w:rPr>
          <w:i/>
        </w:rPr>
        <w:t>Specifications</w:t>
      </w:r>
      <w:r w:rsidR="004926A5">
        <w:br/>
      </w:r>
      <w:hyperlink r:id="rId15" w:history="1">
        <w:r w:rsidR="004926A5">
          <w:rPr>
            <w:rStyle w:val="Hyperlink"/>
          </w:rPr>
          <w:t>https://openconnectivity.org/resources/specifications/upnp/specific</w:t>
        </w:r>
        <w:r w:rsidR="004926A5">
          <w:rPr>
            <w:rStyle w:val="Hyperlink"/>
          </w:rPr>
          <w:t>a</w:t>
        </w:r>
        <w:r w:rsidR="004926A5">
          <w:rPr>
            <w:rStyle w:val="Hyperlink"/>
          </w:rPr>
          <w:t>tions</w:t>
        </w:r>
      </w:hyperlink>
      <w:r w:rsidR="004926A5">
        <w:t xml:space="preserve"> </w:t>
      </w:r>
    </w:p>
    <w:p w14:paraId="60078FB8" w14:textId="547B78F1" w:rsidR="004926A5" w:rsidRDefault="00323356" w:rsidP="004926A5">
      <w:pPr>
        <w:pStyle w:val="PARAGRAPH"/>
        <w:jc w:val="left"/>
      </w:pPr>
      <w:r>
        <w:t>O</w:t>
      </w:r>
      <w:bookmarkStart w:id="9" w:name="_GoBack"/>
      <w:bookmarkEnd w:id="9"/>
      <w:r>
        <w:t xml:space="preserve">CF </w:t>
      </w:r>
      <w:r w:rsidR="004926A5">
        <w:t>UPnP Add-on Services Specification</w:t>
      </w:r>
    </w:p>
    <w:p w14:paraId="1D216D3F" w14:textId="77777777" w:rsidR="004926A5" w:rsidRDefault="004926A5" w:rsidP="00262C31">
      <w:pPr>
        <w:pStyle w:val="PARAGRAPH"/>
        <w:numPr>
          <w:ilvl w:val="0"/>
          <w:numId w:val="27"/>
        </w:numPr>
        <w:jc w:val="left"/>
      </w:pPr>
      <w:r w:rsidRPr="00E61B98">
        <w:t>DeviceProtection:1</w:t>
      </w:r>
      <w:r>
        <w:rPr>
          <w:b/>
        </w:rPr>
        <w:t xml:space="preserve"> Service </w:t>
      </w:r>
      <w:r>
        <w:t xml:space="preserve">Specifications, </w:t>
      </w:r>
      <w:r w:rsidRPr="00E61B98">
        <w:rPr>
          <w:i/>
        </w:rPr>
        <w:t>DeviceProtection:1 Service</w:t>
      </w:r>
      <w:r>
        <w:t xml:space="preserve"> </w:t>
      </w:r>
      <w:r>
        <w:rPr>
          <w:i/>
        </w:rPr>
        <w:t>Specifications</w:t>
      </w:r>
      <w:r>
        <w:br/>
      </w:r>
      <w:hyperlink r:id="rId16" w:history="1">
        <w:r w:rsidRPr="007D49EC">
          <w:rPr>
            <w:rStyle w:val="Hyperlink"/>
          </w:rPr>
          <w:t>https://openconnectivity.org/resources/specifications/upnp/specifications/device-protection-v-1-0</w:t>
        </w:r>
      </w:hyperlink>
    </w:p>
    <w:p w14:paraId="576D6416" w14:textId="4AA21A32" w:rsidR="00323356" w:rsidRDefault="00323356" w:rsidP="00323356">
      <w:pPr>
        <w:pStyle w:val="PARAGRAPH"/>
        <w:spacing w:before="0" w:after="0"/>
        <w:jc w:val="left"/>
        <w:rPr>
          <w:i/>
        </w:rPr>
      </w:pPr>
      <w:r w:rsidRPr="00323356">
        <w:t>OCF UPnP Certification Testing</w:t>
      </w:r>
      <w:r w:rsidRPr="00323356">
        <w:t xml:space="preserve"> -</w:t>
      </w:r>
      <w:r>
        <w:rPr>
          <w:i/>
        </w:rPr>
        <w:t xml:space="preserve"> </w:t>
      </w:r>
      <w:r w:rsidRPr="00323356">
        <w:rPr>
          <w:i/>
        </w:rPr>
        <w:t>OCF</w:t>
      </w:r>
      <w:r>
        <w:t xml:space="preserve"> </w:t>
      </w:r>
      <w:r w:rsidRPr="008478A7">
        <w:rPr>
          <w:i/>
        </w:rPr>
        <w:t xml:space="preserve">UPnP </w:t>
      </w:r>
      <w:r>
        <w:rPr>
          <w:i/>
        </w:rPr>
        <w:t>Certification</w:t>
      </w:r>
      <w:r w:rsidRPr="008478A7">
        <w:rPr>
          <w:i/>
        </w:rPr>
        <w:t xml:space="preserve"> </w:t>
      </w:r>
      <w:r>
        <w:rPr>
          <w:i/>
        </w:rPr>
        <w:t xml:space="preserve">Testing </w:t>
      </w:r>
    </w:p>
    <w:p w14:paraId="455767F4" w14:textId="1AA5720B" w:rsidR="00323356" w:rsidRDefault="00323356" w:rsidP="00323356">
      <w:pPr>
        <w:pStyle w:val="PARAGRAPH"/>
        <w:spacing w:before="0"/>
        <w:jc w:val="left"/>
      </w:pPr>
      <w:hyperlink r:id="rId17" w:history="1">
        <w:r w:rsidRPr="00423E04">
          <w:rPr>
            <w:rStyle w:val="Hyperlink"/>
          </w:rPr>
          <w:t>https://openconnectivity.org/certification/upnp-ce</w:t>
        </w:r>
        <w:r w:rsidRPr="00423E04">
          <w:rPr>
            <w:rStyle w:val="Hyperlink"/>
          </w:rPr>
          <w:t>r</w:t>
        </w:r>
        <w:r w:rsidRPr="00423E04">
          <w:rPr>
            <w:rStyle w:val="Hyperlink"/>
          </w:rPr>
          <w:t>tification</w:t>
        </w:r>
      </w:hyperlink>
    </w:p>
    <w:p w14:paraId="2668D6D7" w14:textId="77777777" w:rsidR="004926A5" w:rsidRDefault="004926A5" w:rsidP="004926A5">
      <w:pPr>
        <w:pStyle w:val="PARAGRAPH"/>
        <w:jc w:val="left"/>
        <w:rPr>
          <w:color w:val="1F497D"/>
        </w:rPr>
      </w:pPr>
      <w:r>
        <w:t xml:space="preserve">OCF-UPnP Data Models, </w:t>
      </w:r>
      <w:r w:rsidRPr="00684871">
        <w:rPr>
          <w:i/>
        </w:rPr>
        <w:t xml:space="preserve">OCF-UPnP </w:t>
      </w:r>
      <w:r>
        <w:rPr>
          <w:i/>
        </w:rPr>
        <w:t>Data Models</w:t>
      </w:r>
      <w:r>
        <w:br/>
      </w:r>
      <w:hyperlink r:id="rId18" w:history="1">
        <w:r>
          <w:rPr>
            <w:rStyle w:val="Hyperlink"/>
          </w:rPr>
          <w:t>https://github.com/openconnectivityfoundation/UPnP-models</w:t>
        </w:r>
      </w:hyperlink>
      <w:r w:rsidRPr="00772C58">
        <w:rPr>
          <w:color w:val="1F497D"/>
        </w:rPr>
        <w:t xml:space="preserve"> </w:t>
      </w:r>
    </w:p>
    <w:p w14:paraId="1F06BE7D" w14:textId="77777777" w:rsidR="004926A5" w:rsidRPr="00D531C5" w:rsidRDefault="004926A5" w:rsidP="004926A5">
      <w:pPr>
        <w:pStyle w:val="PARAGRAPH"/>
        <w:jc w:val="left"/>
        <w:rPr>
          <w:rStyle w:val="Hyperlink"/>
          <w:rFonts w:eastAsiaTheme="minorEastAsia"/>
          <w:color w:val="auto"/>
          <w:lang w:eastAsia="ko-KR"/>
        </w:rPr>
      </w:pPr>
      <w:bookmarkStart w:id="10" w:name="ref_JSON_SCHEMA"/>
      <w:bookmarkEnd w:id="6"/>
      <w:r>
        <w:t>IEEE</w:t>
      </w:r>
      <w:r>
        <w:rPr>
          <w:lang w:eastAsia="ja-JP"/>
        </w:rPr>
        <w:t xml:space="preserve"> 754, </w:t>
      </w:r>
      <w:r w:rsidRPr="001505DE">
        <w:rPr>
          <w:i/>
          <w:lang w:eastAsia="ja-JP"/>
        </w:rPr>
        <w:t>IEEE Standard for Floating-Point Arithmetic</w:t>
      </w:r>
      <w:r>
        <w:rPr>
          <w:lang w:eastAsia="ja-JP"/>
        </w:rPr>
        <w:t>, August 2008</w:t>
      </w:r>
      <w:r w:rsidRPr="00D531C5">
        <w:rPr>
          <w:rStyle w:val="Hyperlink"/>
          <w:rFonts w:eastAsiaTheme="minorEastAsia"/>
          <w:lang w:eastAsia="ko-KR"/>
        </w:rPr>
        <w:t xml:space="preserve"> </w:t>
      </w:r>
    </w:p>
    <w:p w14:paraId="60C686B8" w14:textId="77777777" w:rsidR="004926A5" w:rsidRDefault="004926A5" w:rsidP="004926A5">
      <w:pPr>
        <w:pStyle w:val="PARAGRAPH"/>
        <w:jc w:val="left"/>
      </w:pPr>
      <w:bookmarkStart w:id="11" w:name="ref_RFC_4122"/>
      <w:r>
        <w:rPr>
          <w:lang w:eastAsia="ja-JP"/>
        </w:rPr>
        <w:t>IETF RFC 4122</w:t>
      </w:r>
      <w:bookmarkEnd w:id="11"/>
      <w:r>
        <w:rPr>
          <w:lang w:eastAsia="ja-JP"/>
        </w:rPr>
        <w:t>, </w:t>
      </w:r>
      <w:r w:rsidRPr="005A3D75">
        <w:rPr>
          <w:lang w:eastAsia="ja-JP"/>
        </w:rPr>
        <w:t>A Universally Unique IDentifier (UUID) URN Namespace</w:t>
      </w:r>
      <w:r>
        <w:rPr>
          <w:lang w:eastAsia="ja-JP"/>
        </w:rPr>
        <w:t>, July 2005</w:t>
      </w:r>
      <w:r w:rsidRPr="00734EA6">
        <w:br/>
      </w:r>
      <w:hyperlink r:id="rId19" w:history="1">
        <w:r w:rsidRPr="000E03D9">
          <w:rPr>
            <w:rStyle w:val="Hyperlink"/>
          </w:rPr>
          <w:t>https://www.rfc-editor.org/info/rfc4122</w:t>
        </w:r>
      </w:hyperlink>
      <w:r>
        <w:t xml:space="preserve"> </w:t>
      </w:r>
    </w:p>
    <w:p w14:paraId="3B2B1B5C" w14:textId="77777777" w:rsidR="004926A5" w:rsidRPr="005A3D75" w:rsidRDefault="004926A5" w:rsidP="004926A5">
      <w:pPr>
        <w:pStyle w:val="PARAGRAPH"/>
        <w:jc w:val="left"/>
        <w:rPr>
          <w:rStyle w:val="Hyperlink"/>
          <w:rFonts w:ascii="Arial Narrow" w:hAnsi="Arial Narrow" w:cs="Arial Narrow"/>
          <w:bCs/>
          <w:sz w:val="18"/>
          <w:szCs w:val="18"/>
          <w:u w:val="none"/>
        </w:rPr>
      </w:pPr>
      <w:r>
        <w:rPr>
          <w:lang w:eastAsia="ja-JP"/>
        </w:rPr>
        <w:t>IETF RFC 4648, The Base16, Base32, and Base64 Data Encodings, October 2006</w:t>
      </w:r>
      <w:r w:rsidRPr="00734EA6">
        <w:br/>
      </w:r>
      <w:hyperlink r:id="rId20" w:history="1">
        <w:r w:rsidRPr="00150FA7">
          <w:rPr>
            <w:rStyle w:val="Hyperlink"/>
          </w:rPr>
          <w:t>https://www.rfc-editor.org/info/rfc4648</w:t>
        </w:r>
      </w:hyperlink>
      <w:r>
        <w:t xml:space="preserve"> </w:t>
      </w:r>
    </w:p>
    <w:p w14:paraId="7FC55C14" w14:textId="77777777" w:rsidR="004926A5" w:rsidRPr="006220A7" w:rsidRDefault="004926A5" w:rsidP="004926A5">
      <w:pPr>
        <w:pStyle w:val="PARAGRAPH"/>
        <w:jc w:val="left"/>
        <w:rPr>
          <w:rStyle w:val="Hyperlink"/>
          <w:color w:val="auto"/>
          <w:u w:val="none"/>
        </w:rPr>
      </w:pPr>
      <w:r>
        <w:t>IETF RFC 6973,</w:t>
      </w:r>
      <w:r w:rsidRPr="006220A7">
        <w:rPr>
          <w:i/>
        </w:rPr>
        <w:t xml:space="preserve"> </w:t>
      </w:r>
      <w:r>
        <w:rPr>
          <w:i/>
        </w:rPr>
        <w:t xml:space="preserve">Privacy Considerations for Internet Protocols, </w:t>
      </w:r>
      <w:r>
        <w:t>July 2013</w:t>
      </w:r>
      <w:r>
        <w:br/>
      </w:r>
      <w:hyperlink r:id="rId21" w:history="1">
        <w:r w:rsidRPr="006220A7">
          <w:rPr>
            <w:rStyle w:val="Hyperlink"/>
          </w:rPr>
          <w:t>https://www.rfc-editor.org/info/rfc6973</w:t>
        </w:r>
      </w:hyperlink>
    </w:p>
    <w:p w14:paraId="516A6C4B" w14:textId="77777777" w:rsidR="004926A5" w:rsidRPr="00D531C5" w:rsidRDefault="004926A5" w:rsidP="004926A5">
      <w:pPr>
        <w:pStyle w:val="PARAGRAPH"/>
        <w:jc w:val="left"/>
        <w:rPr>
          <w:rStyle w:val="Hyperlink"/>
          <w:color w:val="auto"/>
        </w:rPr>
      </w:pPr>
      <w:bookmarkStart w:id="12" w:name="ref_RFC_7049"/>
      <w:r>
        <w:t>IETF RFC 7049</w:t>
      </w:r>
      <w:bookmarkEnd w:id="12"/>
      <w:r>
        <w:t xml:space="preserve">, </w:t>
      </w:r>
      <w:r w:rsidRPr="00993FB3">
        <w:rPr>
          <w:i/>
        </w:rPr>
        <w:t>Concise Binary Object Representation (CBOR)</w:t>
      </w:r>
      <w:r>
        <w:t>, October 2013</w:t>
      </w:r>
      <w:r>
        <w:br/>
      </w:r>
      <w:hyperlink r:id="rId22" w:history="1">
        <w:r w:rsidRPr="000E03D9">
          <w:rPr>
            <w:rStyle w:val="Hyperlink"/>
          </w:rPr>
          <w:t>https://www.rfc-editor.org/info/rfc7049</w:t>
        </w:r>
      </w:hyperlink>
      <w:r>
        <w:t xml:space="preserve"> </w:t>
      </w:r>
    </w:p>
    <w:p w14:paraId="7AC94AFD" w14:textId="77777777" w:rsidR="004926A5" w:rsidRDefault="004926A5" w:rsidP="004926A5">
      <w:pPr>
        <w:pStyle w:val="PARAGRAPH"/>
      </w:pPr>
      <w:r>
        <w:t>IETF RFC 7159</w:t>
      </w:r>
      <w:bookmarkEnd w:id="10"/>
      <w:r>
        <w:t xml:space="preserve">, </w:t>
      </w:r>
      <w:r>
        <w:rPr>
          <w:i/>
          <w:iCs/>
        </w:rPr>
        <w:t>The JavaScript Object Notation (JSON) Data Interchange Format</w:t>
      </w:r>
      <w:r>
        <w:t xml:space="preserve">, March 2014 </w:t>
      </w:r>
      <w:hyperlink r:id="rId23" w:history="1">
        <w:r w:rsidRPr="00F82E7B">
          <w:rPr>
            <w:rStyle w:val="Hyperlink"/>
          </w:rPr>
          <w:t>http://www/ietf.org/rfc/rfc7159.txt</w:t>
        </w:r>
      </w:hyperlink>
      <w:r>
        <w:t xml:space="preserve"> </w:t>
      </w:r>
    </w:p>
    <w:p w14:paraId="174ED2A2" w14:textId="77777777" w:rsidR="004926A5" w:rsidRDefault="004926A5" w:rsidP="004926A5">
      <w:pPr>
        <w:pStyle w:val="PARAGRAPH"/>
      </w:pPr>
      <w:bookmarkStart w:id="13" w:name="ref_RAML"/>
      <w:r>
        <w:t xml:space="preserve">JSON Schema Core, </w:t>
      </w:r>
      <w:r>
        <w:rPr>
          <w:i/>
        </w:rPr>
        <w:t>JSON Schema: core definitions and terminology</w:t>
      </w:r>
      <w:r>
        <w:t>, January 2013</w:t>
      </w:r>
      <w:r>
        <w:br/>
      </w:r>
      <w:hyperlink r:id="rId24" w:history="1">
        <w:r w:rsidRPr="00412C67">
          <w:rPr>
            <w:rStyle w:val="Hyperlink"/>
          </w:rPr>
          <w:t>http://json-schema.org/latest/json-schema-core.html</w:t>
        </w:r>
      </w:hyperlink>
    </w:p>
    <w:p w14:paraId="45F35B1B" w14:textId="77777777" w:rsidR="004926A5" w:rsidRDefault="004926A5" w:rsidP="004926A5">
      <w:pPr>
        <w:pStyle w:val="PARAGRAPH"/>
        <w:jc w:val="left"/>
        <w:rPr>
          <w:rStyle w:val="Hyperlink"/>
          <w:rFonts w:eastAsiaTheme="minorEastAsia"/>
          <w:lang w:eastAsia="ko-KR"/>
        </w:rPr>
      </w:pPr>
      <w:r>
        <w:lastRenderedPageBreak/>
        <w:t xml:space="preserve">JSON Schema Validation, </w:t>
      </w:r>
      <w:r>
        <w:rPr>
          <w:i/>
        </w:rPr>
        <w:t>JSON Schema: interactive and non interactive validation</w:t>
      </w:r>
      <w:r>
        <w:t>, January 2013</w:t>
      </w:r>
      <w:r>
        <w:br/>
      </w:r>
      <w:hyperlink r:id="rId25" w:history="1">
        <w:r w:rsidRPr="001A3F32">
          <w:rPr>
            <w:rStyle w:val="Hyperlink"/>
            <w:rFonts w:eastAsiaTheme="minorEastAsia"/>
            <w:lang w:eastAsia="ko-KR"/>
          </w:rPr>
          <w:t>http://json-schema.org/latest/json-schema-validation.html</w:t>
        </w:r>
      </w:hyperlink>
    </w:p>
    <w:p w14:paraId="5048073D" w14:textId="77777777" w:rsidR="000A15F1" w:rsidRDefault="000A15F1">
      <w:pPr>
        <w:spacing w:after="160" w:line="259" w:lineRule="auto"/>
        <w:jc w:val="left"/>
        <w:rPr>
          <w:lang w:val="en-GB"/>
        </w:rPr>
      </w:pPr>
      <w:r>
        <w:br w:type="page"/>
      </w:r>
    </w:p>
    <w:p w14:paraId="23FAF4E0" w14:textId="548A14AD" w:rsidR="004926A5" w:rsidRDefault="004926A5" w:rsidP="004926A5">
      <w:pPr>
        <w:pStyle w:val="PARAGRAPH"/>
        <w:spacing w:after="0"/>
      </w:pPr>
      <w:r>
        <w:lastRenderedPageBreak/>
        <w:t>RAML</w:t>
      </w:r>
      <w:bookmarkEnd w:id="13"/>
      <w:r>
        <w:t xml:space="preserve">, </w:t>
      </w:r>
      <w:r w:rsidRPr="00175A53">
        <w:rPr>
          <w:i/>
        </w:rPr>
        <w:t>Restful API modelling language</w:t>
      </w:r>
      <w:r>
        <w:rPr>
          <w:i/>
        </w:rPr>
        <w:t>,</w:t>
      </w:r>
      <w:r>
        <w:t xml:space="preserve"> Version </w:t>
      </w:r>
      <w:r w:rsidRPr="0052721E">
        <w:t>0</w:t>
      </w:r>
      <w:r>
        <w:t>.8.</w:t>
      </w:r>
      <w:r w:rsidRPr="00B54465">
        <w:rPr>
          <w:rStyle w:val="Emphasis"/>
          <w:i w:val="0"/>
          <w:iCs w:val="0"/>
        </w:rPr>
        <w:t xml:space="preserve"> </w:t>
      </w:r>
    </w:p>
    <w:p w14:paraId="6D90F596" w14:textId="77777777" w:rsidR="004926A5" w:rsidRDefault="0085428F" w:rsidP="004926A5">
      <w:pPr>
        <w:pStyle w:val="PARAGRAPH"/>
        <w:spacing w:before="0"/>
        <w:rPr>
          <w:rStyle w:val="Hyperlink"/>
        </w:rPr>
      </w:pPr>
      <w:hyperlink r:id="rId26" w:history="1">
        <w:r w:rsidR="004926A5" w:rsidRPr="006E71A0">
          <w:rPr>
            <w:rStyle w:val="Hyperlink"/>
          </w:rPr>
          <w:t>https://github.com/raml-org/raml-spec/blob/master/raml-0.8.md</w:t>
        </w:r>
      </w:hyperlink>
    </w:p>
    <w:p w14:paraId="249FD003" w14:textId="77777777" w:rsidR="000A15F1" w:rsidRDefault="000A15F1">
      <w:pPr>
        <w:spacing w:after="160" w:line="259" w:lineRule="auto"/>
        <w:jc w:val="left"/>
        <w:rPr>
          <w:b/>
          <w:bCs/>
          <w:sz w:val="22"/>
          <w:szCs w:val="22"/>
          <w:lang w:val="en-GB"/>
        </w:rPr>
      </w:pPr>
      <w:bookmarkStart w:id="14" w:name="_Toc466715283"/>
      <w:r>
        <w:br w:type="page"/>
      </w:r>
    </w:p>
    <w:p w14:paraId="6D2A6EE1" w14:textId="1EE3CF98" w:rsidR="004926A5" w:rsidRPr="00A417F1" w:rsidRDefault="004926A5" w:rsidP="00262C31">
      <w:pPr>
        <w:pStyle w:val="Heading1"/>
        <w:numPr>
          <w:ilvl w:val="0"/>
          <w:numId w:val="19"/>
        </w:numPr>
        <w:suppressAutoHyphens w:val="0"/>
        <w:snapToGrid/>
        <w:spacing w:before="240" w:after="60"/>
      </w:pPr>
      <w:bookmarkStart w:id="15" w:name="_Toc469667144"/>
      <w:r>
        <w:lastRenderedPageBreak/>
        <w:t>Terms, definitions symbols and abbreviations</w:t>
      </w:r>
      <w:bookmarkEnd w:id="14"/>
      <w:bookmarkEnd w:id="15"/>
    </w:p>
    <w:p w14:paraId="0FECA374" w14:textId="77777777" w:rsidR="004926A5" w:rsidRDefault="004926A5" w:rsidP="004926A5">
      <w:pPr>
        <w:pStyle w:val="Heading2"/>
      </w:pPr>
      <w:bookmarkStart w:id="16" w:name="_Toc421797626"/>
      <w:bookmarkStart w:id="17" w:name="_Toc421797707"/>
      <w:bookmarkStart w:id="18" w:name="_Toc421797750"/>
      <w:bookmarkStart w:id="19" w:name="_Toc423075799"/>
      <w:bookmarkStart w:id="20" w:name="_Toc421797627"/>
      <w:bookmarkStart w:id="21" w:name="_Toc421797708"/>
      <w:bookmarkStart w:id="22" w:name="_Toc421797751"/>
      <w:bookmarkStart w:id="23" w:name="_Toc423075800"/>
      <w:bookmarkStart w:id="24" w:name="_Toc402347303"/>
      <w:bookmarkStart w:id="25" w:name="_Toc466715284"/>
      <w:bookmarkStart w:id="26" w:name="_Toc469667145"/>
      <w:bookmarkEnd w:id="16"/>
      <w:bookmarkEnd w:id="17"/>
      <w:bookmarkEnd w:id="18"/>
      <w:bookmarkEnd w:id="19"/>
      <w:bookmarkEnd w:id="20"/>
      <w:bookmarkEnd w:id="21"/>
      <w:bookmarkEnd w:id="22"/>
      <w:bookmarkEnd w:id="23"/>
      <w:r>
        <w:t>Terms and definitions</w:t>
      </w:r>
      <w:bookmarkStart w:id="27" w:name="_Toc402347305"/>
      <w:bookmarkEnd w:id="24"/>
      <w:bookmarkEnd w:id="25"/>
      <w:bookmarkEnd w:id="26"/>
    </w:p>
    <w:p w14:paraId="04475A68" w14:textId="77777777" w:rsidR="004926A5" w:rsidRDefault="004926A5" w:rsidP="004926A5">
      <w:pPr>
        <w:pStyle w:val="TERM-number3"/>
        <w:numPr>
          <w:ilvl w:val="2"/>
          <w:numId w:val="17"/>
        </w:numPr>
        <w:suppressAutoHyphens w:val="0"/>
        <w:snapToGrid/>
        <w:spacing w:before="240"/>
        <w:ind w:left="0" w:firstLine="0"/>
      </w:pPr>
    </w:p>
    <w:p w14:paraId="40640346" w14:textId="77777777" w:rsidR="004926A5" w:rsidRDefault="004926A5" w:rsidP="004926A5">
      <w:pPr>
        <w:pStyle w:val="TERM"/>
      </w:pPr>
      <w:r>
        <w:t>Term</w:t>
      </w:r>
    </w:p>
    <w:p w14:paraId="57DE76CF" w14:textId="77777777" w:rsidR="004926A5" w:rsidRDefault="004926A5" w:rsidP="004926A5">
      <w:pPr>
        <w:pStyle w:val="TERM-definition"/>
      </w:pPr>
      <w:r>
        <w:t>Definition</w:t>
      </w:r>
    </w:p>
    <w:p w14:paraId="5003A23D" w14:textId="77777777" w:rsidR="001D6CE2" w:rsidRDefault="001D6CE2" w:rsidP="001D6CE2">
      <w:pPr>
        <w:pStyle w:val="TERM-number3"/>
        <w:numPr>
          <w:ilvl w:val="2"/>
          <w:numId w:val="17"/>
        </w:numPr>
        <w:ind w:left="0" w:firstLine="0"/>
      </w:pPr>
    </w:p>
    <w:p w14:paraId="3673E5C9" w14:textId="0D3D1B25" w:rsidR="001D6CE2" w:rsidRDefault="001D6CE2" w:rsidP="001D6CE2">
      <w:pPr>
        <w:pStyle w:val="TERM"/>
        <w:rPr>
          <w:rFonts w:eastAsiaTheme="minorEastAsia"/>
          <w:lang w:eastAsia="ko-KR"/>
        </w:rPr>
      </w:pPr>
      <w:r>
        <w:rPr>
          <w:rFonts w:eastAsiaTheme="minorEastAsia"/>
          <w:lang w:eastAsia="ko-KR"/>
        </w:rPr>
        <w:t>UPnP Bridge Device</w:t>
      </w:r>
      <w:r>
        <w:rPr>
          <w:lang w:val="en-GB"/>
        </w:rPr>
        <w:t>(s)</w:t>
      </w:r>
    </w:p>
    <w:p w14:paraId="174331E1" w14:textId="11349448" w:rsidR="001D6CE2" w:rsidRPr="007E578D" w:rsidRDefault="001D6CE2" w:rsidP="001D6CE2">
      <w:pPr>
        <w:pStyle w:val="TERM-definition"/>
        <w:rPr>
          <w:lang w:eastAsia="ko-KR"/>
        </w:rPr>
      </w:pPr>
      <w:r>
        <w:rPr>
          <w:lang w:eastAsia="ko-KR"/>
        </w:rPr>
        <w:t xml:space="preserve">An UPnP Bridge Device(s) </w:t>
      </w:r>
      <w:r>
        <w:rPr>
          <w:lang w:val="en-GB"/>
        </w:rPr>
        <w:t>is(are) conformant to the normative requirements contained in this specification</w:t>
      </w:r>
      <w:r>
        <w:rPr>
          <w:lang w:eastAsia="ko-KR"/>
        </w:rPr>
        <w:t>.</w:t>
      </w:r>
    </w:p>
    <w:p w14:paraId="07DD40C2" w14:textId="77777777" w:rsidR="001D6CE2" w:rsidRPr="00B9143C" w:rsidRDefault="001D6CE2" w:rsidP="001D6CE2">
      <w:pPr>
        <w:pStyle w:val="TERM-number3"/>
        <w:numPr>
          <w:ilvl w:val="2"/>
          <w:numId w:val="17"/>
        </w:numPr>
        <w:ind w:left="0" w:firstLine="0"/>
      </w:pPr>
    </w:p>
    <w:p w14:paraId="4E0A18E9" w14:textId="65865249" w:rsidR="001D6CE2" w:rsidRDefault="001D6CE2" w:rsidP="001D6CE2">
      <w:pPr>
        <w:pStyle w:val="TERM"/>
      </w:pPr>
      <w:r>
        <w:rPr>
          <w:lang w:val="en-GB"/>
        </w:rPr>
        <w:t>UPnP Device(s)</w:t>
      </w:r>
    </w:p>
    <w:p w14:paraId="746A7297" w14:textId="421FEA0C" w:rsidR="001D6CE2" w:rsidRPr="00B21648" w:rsidRDefault="001D6CE2" w:rsidP="001D6CE2">
      <w:pPr>
        <w:pStyle w:val="TERM-definition"/>
      </w:pPr>
      <w:r>
        <w:rPr>
          <w:lang w:val="en-GB"/>
        </w:rPr>
        <w:t xml:space="preserve">A Device(s) that is(are) conformant to the normative requirements contained in </w:t>
      </w:r>
      <w:r w:rsidRPr="003C63D6">
        <w:rPr>
          <w:i/>
          <w:lang w:val="en"/>
        </w:rPr>
        <w:t>Universal Plug and Play</w:t>
      </w:r>
      <w:r>
        <w:rPr>
          <w:i/>
        </w:rPr>
        <w:t xml:space="preserve"> </w:t>
      </w:r>
      <w:r w:rsidRPr="008B67A5">
        <w:rPr>
          <w:i/>
        </w:rPr>
        <w:t xml:space="preserve">- </w:t>
      </w:r>
      <w:r w:rsidRPr="008B67A5">
        <w:rPr>
          <w:rStyle w:val="fl-heading-text"/>
          <w:i/>
        </w:rPr>
        <w:t>Standards: Device Control Protocols</w:t>
      </w:r>
      <w:r>
        <w:rPr>
          <w:rStyle w:val="fl-heading-text"/>
        </w:rPr>
        <w:t xml:space="preserve"> </w:t>
      </w:r>
      <w:r>
        <w:rPr>
          <w:i/>
        </w:rPr>
        <w:t>Specifications</w:t>
      </w:r>
      <w:r>
        <w:rPr>
          <w:lang w:val="en-GB"/>
        </w:rPr>
        <w:t>.</w:t>
      </w:r>
    </w:p>
    <w:p w14:paraId="0C80D000" w14:textId="77777777" w:rsidR="004926A5" w:rsidRPr="00834F82" w:rsidRDefault="004926A5" w:rsidP="00262C31">
      <w:pPr>
        <w:pStyle w:val="TERM-number"/>
        <w:numPr>
          <w:ilvl w:val="1"/>
          <w:numId w:val="21"/>
        </w:numPr>
        <w:suppressAutoHyphens w:val="0"/>
        <w:snapToGrid/>
        <w:spacing w:before="240"/>
        <w:ind w:left="0" w:firstLine="0"/>
      </w:pPr>
      <w:r w:rsidRPr="00834F82">
        <w:t xml:space="preserve">Symbols and abbreviations </w:t>
      </w:r>
    </w:p>
    <w:p w14:paraId="44B83996" w14:textId="77777777" w:rsidR="004926A5" w:rsidRDefault="004926A5" w:rsidP="004926A5">
      <w:pPr>
        <w:pStyle w:val="TERM-number3"/>
        <w:numPr>
          <w:ilvl w:val="2"/>
          <w:numId w:val="17"/>
        </w:numPr>
        <w:suppressAutoHyphens w:val="0"/>
        <w:snapToGrid/>
        <w:spacing w:before="240"/>
        <w:ind w:left="0" w:firstLine="0"/>
      </w:pPr>
    </w:p>
    <w:p w14:paraId="6A860210" w14:textId="7C802397" w:rsidR="004926A5" w:rsidRPr="001F2CC3" w:rsidRDefault="000E2DF3" w:rsidP="004926A5">
      <w:pPr>
        <w:pStyle w:val="TERM-admitted"/>
        <w:rPr>
          <w:b/>
        </w:rPr>
      </w:pPr>
      <w:r>
        <w:rPr>
          <w:b/>
        </w:rPr>
        <w:t>UPnP</w:t>
      </w:r>
    </w:p>
    <w:p w14:paraId="320A0019" w14:textId="376C7B85" w:rsidR="004926A5" w:rsidRPr="000E2DF3" w:rsidRDefault="000E2DF3" w:rsidP="004926A5">
      <w:pPr>
        <w:pStyle w:val="TERM"/>
        <w:rPr>
          <w:b w:val="0"/>
        </w:rPr>
      </w:pPr>
      <w:r w:rsidRPr="000E2DF3">
        <w:rPr>
          <w:lang w:val="en"/>
        </w:rPr>
        <w:t>Universal Plug and Play</w:t>
      </w:r>
    </w:p>
    <w:p w14:paraId="7F53CDDA" w14:textId="2E14D595" w:rsidR="000E2DF3" w:rsidRPr="000E2DF3" w:rsidRDefault="000E2DF3" w:rsidP="000E2DF3">
      <w:pPr>
        <w:pStyle w:val="TERM-definition"/>
      </w:pPr>
      <w:r w:rsidRPr="000E2DF3">
        <w:t xml:space="preserve">A set of </w:t>
      </w:r>
      <w:hyperlink r:id="rId27" w:tooltip="Networking protocol" w:history="1">
        <w:r w:rsidRPr="000E2DF3">
          <w:t>networking protocols</w:t>
        </w:r>
      </w:hyperlink>
      <w:r w:rsidRPr="000E2DF3">
        <w:t xml:space="preserve"> that permits networked </w:t>
      </w:r>
      <w:hyperlink r:id="rId28" w:tooltip="Peripheral device" w:history="1">
        <w:r w:rsidRPr="000E2DF3">
          <w:t>devices</w:t>
        </w:r>
      </w:hyperlink>
      <w:r w:rsidRPr="000E2DF3">
        <w:t xml:space="preserve">, such as personal computers, printers, Internet gateways, </w:t>
      </w:r>
      <w:hyperlink r:id="rId29" w:tooltip="Wi-Fi" w:history="1">
        <w:r w:rsidRPr="000E2DF3">
          <w:t>Wi-Fi</w:t>
        </w:r>
      </w:hyperlink>
      <w:r w:rsidRPr="000E2DF3">
        <w:t xml:space="preserve"> access points and mobile devices to seamlessly discover each other's presence on the network and establish functional </w:t>
      </w:r>
      <w:hyperlink r:id="rId30" w:tooltip="Network service" w:history="1">
        <w:r w:rsidRPr="000E2DF3">
          <w:t>network services</w:t>
        </w:r>
      </w:hyperlink>
      <w:r w:rsidRPr="000E2DF3">
        <w:t xml:space="preserve"> for data sharing, communications, and entertainment.</w:t>
      </w:r>
      <w:r w:rsidR="00294E87" w:rsidRPr="00294E87">
        <w:rPr>
          <w:rStyle w:val="tgc"/>
        </w:rPr>
        <w:t xml:space="preserve"> </w:t>
      </w:r>
      <w:r w:rsidR="00294E87">
        <w:rPr>
          <w:rStyle w:val="tgc"/>
        </w:rPr>
        <w:t xml:space="preserve">It is fully defined in </w:t>
      </w:r>
      <w:r w:rsidR="00294E87">
        <w:t>UPnP Specifications-</w:t>
      </w:r>
      <w:r w:rsidR="00294E87">
        <w:rPr>
          <w:rStyle w:val="fl-heading-text"/>
        </w:rPr>
        <w:t>Standards: Device Control Protocols.</w:t>
      </w:r>
      <w:r w:rsidRPr="000E2DF3">
        <w:t xml:space="preserve"> Since 2016, all UPnP </w:t>
      </w:r>
      <w:r w:rsidR="00294E87">
        <w:t>standards</w:t>
      </w:r>
      <w:r w:rsidRPr="000E2DF3">
        <w:t xml:space="preserve"> are now managed by the </w:t>
      </w:r>
      <w:hyperlink r:id="rId31" w:tooltip="Open Connectivity Foundation" w:history="1"/>
      <w:r>
        <w:t>OCF</w:t>
      </w:r>
      <w:r w:rsidR="00294E87">
        <w:t>.</w:t>
      </w:r>
      <w:r w:rsidRPr="000E2DF3">
        <w:t xml:space="preserve"> </w:t>
      </w:r>
    </w:p>
    <w:p w14:paraId="0F3A6E98" w14:textId="77777777" w:rsidR="004926A5" w:rsidRDefault="004926A5" w:rsidP="004926A5">
      <w:pPr>
        <w:pStyle w:val="TERM-number3"/>
        <w:numPr>
          <w:ilvl w:val="2"/>
          <w:numId w:val="17"/>
        </w:numPr>
        <w:suppressAutoHyphens w:val="0"/>
        <w:snapToGrid/>
        <w:spacing w:before="240"/>
        <w:ind w:left="0" w:firstLine="0"/>
      </w:pPr>
    </w:p>
    <w:p w14:paraId="4FB1854D" w14:textId="77777777" w:rsidR="004926A5" w:rsidRPr="001F2CC3" w:rsidRDefault="004926A5" w:rsidP="004926A5">
      <w:pPr>
        <w:pStyle w:val="TERM-admitted"/>
        <w:rPr>
          <w:b/>
        </w:rPr>
      </w:pPr>
      <w:r>
        <w:rPr>
          <w:b/>
        </w:rPr>
        <w:t>DCP</w:t>
      </w:r>
    </w:p>
    <w:p w14:paraId="1395C2C6" w14:textId="7B2B51EA" w:rsidR="00334625" w:rsidRPr="00334625" w:rsidRDefault="004926A5" w:rsidP="00334625">
      <w:pPr>
        <w:pStyle w:val="TERM-definition"/>
      </w:pPr>
      <w:r>
        <w:t>Device Control Protocols</w:t>
      </w:r>
      <w:r w:rsidR="00334625" w:rsidRPr="00334625">
        <w:t xml:space="preserve"> are the specifications, produced by specific UPnP Task Groups, which have been standardized.</w:t>
      </w:r>
    </w:p>
    <w:p w14:paraId="043CC0F1" w14:textId="77777777" w:rsidR="004926A5" w:rsidRDefault="004926A5" w:rsidP="004926A5">
      <w:pPr>
        <w:pStyle w:val="TERM-number3"/>
        <w:numPr>
          <w:ilvl w:val="2"/>
          <w:numId w:val="17"/>
        </w:numPr>
        <w:suppressAutoHyphens w:val="0"/>
        <w:snapToGrid/>
        <w:spacing w:before="240"/>
        <w:ind w:left="0" w:firstLine="0"/>
      </w:pPr>
    </w:p>
    <w:p w14:paraId="29C27DFF" w14:textId="77777777" w:rsidR="004926A5" w:rsidRPr="001F2CC3" w:rsidRDefault="004926A5" w:rsidP="004926A5">
      <w:pPr>
        <w:pStyle w:val="TERM-admitted"/>
        <w:rPr>
          <w:b/>
        </w:rPr>
      </w:pPr>
      <w:r w:rsidRPr="001F2CC3">
        <w:rPr>
          <w:b/>
        </w:rPr>
        <w:t>CRUDN</w:t>
      </w:r>
    </w:p>
    <w:p w14:paraId="25686C11" w14:textId="77777777" w:rsidR="004926A5" w:rsidRPr="001F2CC3" w:rsidRDefault="004926A5" w:rsidP="004926A5">
      <w:pPr>
        <w:pStyle w:val="TERM"/>
        <w:rPr>
          <w:b w:val="0"/>
        </w:rPr>
      </w:pPr>
      <w:r w:rsidRPr="001F2CC3">
        <w:rPr>
          <w:b w:val="0"/>
        </w:rPr>
        <w:t>Create Read Update Delete Notify</w:t>
      </w:r>
    </w:p>
    <w:p w14:paraId="32068625" w14:textId="77777777" w:rsidR="004926A5" w:rsidRPr="00A266C7" w:rsidRDefault="004926A5" w:rsidP="004926A5">
      <w:pPr>
        <w:pStyle w:val="TERM-definition"/>
      </w:pPr>
      <w:r w:rsidRPr="00A266C7">
        <w:t>Indicating which operatio</w:t>
      </w:r>
      <w:r>
        <w:t>ns are possible on the resource</w:t>
      </w:r>
    </w:p>
    <w:p w14:paraId="3F54F53C" w14:textId="77777777" w:rsidR="004926A5" w:rsidRDefault="004926A5" w:rsidP="004926A5">
      <w:pPr>
        <w:pStyle w:val="TERM-number3"/>
        <w:numPr>
          <w:ilvl w:val="2"/>
          <w:numId w:val="17"/>
        </w:numPr>
        <w:suppressAutoHyphens w:val="0"/>
        <w:snapToGrid/>
        <w:spacing w:before="240"/>
        <w:ind w:left="0" w:firstLine="0"/>
      </w:pPr>
    </w:p>
    <w:p w14:paraId="3950D6B0" w14:textId="77777777" w:rsidR="004926A5" w:rsidRPr="001F2CC3" w:rsidRDefault="004926A5" w:rsidP="004926A5">
      <w:pPr>
        <w:pStyle w:val="TERM-admitted"/>
        <w:rPr>
          <w:b/>
        </w:rPr>
      </w:pPr>
      <w:r w:rsidRPr="001F2CC3">
        <w:rPr>
          <w:b/>
        </w:rPr>
        <w:t>CSV</w:t>
      </w:r>
    </w:p>
    <w:p w14:paraId="6D48FA3F" w14:textId="77777777" w:rsidR="004926A5" w:rsidRPr="001F2CC3" w:rsidRDefault="004926A5" w:rsidP="004926A5">
      <w:pPr>
        <w:pStyle w:val="TERM"/>
        <w:rPr>
          <w:b w:val="0"/>
        </w:rPr>
      </w:pPr>
      <w:r w:rsidRPr="001F2CC3">
        <w:rPr>
          <w:b w:val="0"/>
        </w:rPr>
        <w:t>Comma Separated Value List</w:t>
      </w:r>
    </w:p>
    <w:p w14:paraId="23B53AB3" w14:textId="77777777" w:rsidR="004926A5" w:rsidRDefault="004926A5" w:rsidP="004926A5">
      <w:pPr>
        <w:pStyle w:val="TERM-definition"/>
      </w:pPr>
      <w:r>
        <w:t>Construction to have more fields in 1 string separated by commas. If a value contains a comma, then the comma can be escaped by adding “\” in front of the comma.</w:t>
      </w:r>
    </w:p>
    <w:p w14:paraId="7A99A995" w14:textId="77777777" w:rsidR="004926A5" w:rsidRDefault="004926A5" w:rsidP="004926A5">
      <w:pPr>
        <w:pStyle w:val="TERM-number3"/>
        <w:numPr>
          <w:ilvl w:val="2"/>
          <w:numId w:val="17"/>
        </w:numPr>
        <w:suppressAutoHyphens w:val="0"/>
        <w:snapToGrid/>
        <w:spacing w:before="240"/>
        <w:ind w:left="0" w:firstLine="0"/>
      </w:pPr>
    </w:p>
    <w:p w14:paraId="740BC10C" w14:textId="77777777" w:rsidR="004926A5" w:rsidRPr="00A266C7" w:rsidRDefault="004926A5" w:rsidP="004926A5">
      <w:pPr>
        <w:pStyle w:val="TERM-admitted"/>
        <w:rPr>
          <w:b/>
        </w:rPr>
      </w:pPr>
      <w:r>
        <w:rPr>
          <w:b/>
        </w:rPr>
        <w:t>OCF</w:t>
      </w:r>
    </w:p>
    <w:p w14:paraId="01F9D662" w14:textId="77777777" w:rsidR="004926A5" w:rsidRPr="001F2CC3" w:rsidRDefault="004926A5" w:rsidP="004926A5">
      <w:pPr>
        <w:pStyle w:val="TERM"/>
        <w:rPr>
          <w:b w:val="0"/>
        </w:rPr>
      </w:pPr>
      <w:r w:rsidRPr="001F2CC3">
        <w:rPr>
          <w:b w:val="0"/>
        </w:rPr>
        <w:t xml:space="preserve">Open </w:t>
      </w:r>
      <w:r>
        <w:rPr>
          <w:b w:val="0"/>
        </w:rPr>
        <w:t>Connectivity Foundation</w:t>
      </w:r>
    </w:p>
    <w:p w14:paraId="68A22C2A" w14:textId="77777777" w:rsidR="004926A5" w:rsidRDefault="004926A5" w:rsidP="004926A5">
      <w:pPr>
        <w:pStyle w:val="TERM-definition"/>
      </w:pPr>
      <w:r w:rsidRPr="00734EA6">
        <w:t xml:space="preserve">Organization that created these </w:t>
      </w:r>
      <w:r>
        <w:t>specifications</w:t>
      </w:r>
    </w:p>
    <w:p w14:paraId="30853ACD" w14:textId="77777777" w:rsidR="004926A5" w:rsidRDefault="004926A5" w:rsidP="004926A5">
      <w:pPr>
        <w:pStyle w:val="TERM-number3"/>
        <w:numPr>
          <w:ilvl w:val="2"/>
          <w:numId w:val="17"/>
        </w:numPr>
        <w:suppressAutoHyphens w:val="0"/>
        <w:snapToGrid/>
        <w:spacing w:before="240"/>
        <w:ind w:left="0" w:firstLine="0"/>
      </w:pPr>
    </w:p>
    <w:p w14:paraId="022D9867" w14:textId="77777777" w:rsidR="004926A5" w:rsidRPr="001F2CC3" w:rsidRDefault="004926A5" w:rsidP="004926A5">
      <w:pPr>
        <w:pStyle w:val="TERM-admitted"/>
        <w:rPr>
          <w:b/>
        </w:rPr>
      </w:pPr>
      <w:r w:rsidRPr="001F2CC3">
        <w:rPr>
          <w:b/>
        </w:rPr>
        <w:t>RAML</w:t>
      </w:r>
    </w:p>
    <w:p w14:paraId="2A3C574C" w14:textId="77777777" w:rsidR="004926A5" w:rsidRPr="001F2CC3" w:rsidRDefault="004926A5" w:rsidP="004926A5">
      <w:pPr>
        <w:pStyle w:val="TERM"/>
        <w:rPr>
          <w:b w:val="0"/>
        </w:rPr>
      </w:pPr>
      <w:r>
        <w:rPr>
          <w:b w:val="0"/>
        </w:rPr>
        <w:t>RESTful API Modeling Language</w:t>
      </w:r>
    </w:p>
    <w:p w14:paraId="67EDDB12" w14:textId="77777777" w:rsidR="004926A5" w:rsidRDefault="004926A5" w:rsidP="004926A5">
      <w:pPr>
        <w:pStyle w:val="TERM-definition"/>
      </w:pPr>
      <w:r>
        <w:t xml:space="preserve">Simple and succinct way of describing practically RESTful APIs (see </w:t>
      </w:r>
      <w:r w:rsidRPr="00A266C7">
        <w:rPr>
          <w:rStyle w:val="tgc"/>
        </w:rPr>
        <w:fldChar w:fldCharType="begin"/>
      </w:r>
      <w:r w:rsidRPr="00A266C7">
        <w:rPr>
          <w:rStyle w:val="tgc"/>
        </w:rPr>
        <w:instrText xml:space="preserve"> REF ref_RAML \h  \* MERGEFORMAT </w:instrText>
      </w:r>
      <w:r w:rsidRPr="00A266C7">
        <w:rPr>
          <w:rStyle w:val="tgc"/>
        </w:rPr>
      </w:r>
      <w:r w:rsidRPr="00A266C7">
        <w:rPr>
          <w:rStyle w:val="tgc"/>
        </w:rPr>
        <w:fldChar w:fldCharType="separate"/>
      </w:r>
      <w:r>
        <w:t>RAML</w:t>
      </w:r>
      <w:r w:rsidRPr="00A266C7">
        <w:rPr>
          <w:rStyle w:val="tgc"/>
        </w:rPr>
        <w:fldChar w:fldCharType="end"/>
      </w:r>
      <w:r>
        <w:t>)</w:t>
      </w:r>
    </w:p>
    <w:p w14:paraId="2AFA37ED" w14:textId="77777777" w:rsidR="004926A5" w:rsidRDefault="004926A5" w:rsidP="004926A5">
      <w:pPr>
        <w:pStyle w:val="Heading2"/>
      </w:pPr>
      <w:bookmarkStart w:id="28" w:name="_Toc466715285"/>
      <w:bookmarkStart w:id="29" w:name="_Toc466715286"/>
      <w:bookmarkStart w:id="30" w:name="_Toc469667146"/>
      <w:bookmarkEnd w:id="28"/>
      <w:r>
        <w:lastRenderedPageBreak/>
        <w:t>Conventions</w:t>
      </w:r>
      <w:bookmarkEnd w:id="27"/>
      <w:bookmarkEnd w:id="29"/>
      <w:bookmarkEnd w:id="30"/>
    </w:p>
    <w:p w14:paraId="5C4058A3" w14:textId="77777777" w:rsidR="004926A5" w:rsidRDefault="004926A5" w:rsidP="004926A5">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t xml:space="preserve"> Network Architecture</w:t>
      </w:r>
      <w:r w:rsidRPr="00734EA6">
        <w:t>). Any lowercase uses of these words have the normal technical English meaning.</w:t>
      </w:r>
    </w:p>
    <w:p w14:paraId="087B517E" w14:textId="63C0A402" w:rsidR="000A15F1" w:rsidRDefault="000A15F1">
      <w:pPr>
        <w:spacing w:after="160" w:line="259" w:lineRule="auto"/>
        <w:jc w:val="left"/>
        <w:rPr>
          <w:b/>
          <w:bCs/>
          <w:sz w:val="22"/>
          <w:szCs w:val="22"/>
          <w:lang w:val="en-GB"/>
        </w:rPr>
      </w:pPr>
      <w:bookmarkStart w:id="31" w:name="_Toc466715287"/>
      <w:r>
        <w:br w:type="page"/>
      </w:r>
    </w:p>
    <w:p w14:paraId="2B954161" w14:textId="6A2CCD75" w:rsidR="004926A5" w:rsidRPr="00A417F1" w:rsidRDefault="004926A5" w:rsidP="00262C31">
      <w:pPr>
        <w:pStyle w:val="Heading1"/>
        <w:numPr>
          <w:ilvl w:val="0"/>
          <w:numId w:val="19"/>
        </w:numPr>
        <w:suppressAutoHyphens w:val="0"/>
        <w:snapToGrid/>
        <w:spacing w:before="240" w:after="60"/>
      </w:pPr>
      <w:bookmarkStart w:id="32" w:name="_Toc469667147"/>
      <w:r>
        <w:lastRenderedPageBreak/>
        <w:t>Document conventions and organization</w:t>
      </w:r>
      <w:bookmarkEnd w:id="31"/>
      <w:bookmarkEnd w:id="32"/>
    </w:p>
    <w:p w14:paraId="17F9E9C0" w14:textId="77777777" w:rsidR="004926A5" w:rsidRDefault="004926A5" w:rsidP="004926A5">
      <w:pPr>
        <w:pStyle w:val="PARAGRAPH"/>
      </w:pPr>
      <w:r>
        <w:t xml:space="preserve">For the purposes of this document, the terms and definitions given in </w:t>
      </w:r>
      <w:r>
        <w:fldChar w:fldCharType="begin"/>
      </w:r>
      <w:r>
        <w:instrText xml:space="preserve"> REF ref_OIC_CORE \h </w:instrText>
      </w:r>
      <w:r>
        <w:fldChar w:fldCharType="separate"/>
      </w:r>
      <w:r>
        <w:t>OIC</w:t>
      </w:r>
      <w:r w:rsidRPr="0052721E">
        <w:t xml:space="preserve"> </w:t>
      </w:r>
      <w:r>
        <w:t>Core Specification</w:t>
      </w:r>
      <w:r>
        <w:fldChar w:fldCharType="end"/>
      </w:r>
      <w:r>
        <w:t xml:space="preserve"> and </w:t>
      </w:r>
      <w:r>
        <w:fldChar w:fldCharType="begin"/>
      </w:r>
      <w:r>
        <w:instrText xml:space="preserve"> REF ref_OIC_SH_RESOURCE \h </w:instrText>
      </w:r>
      <w:r>
        <w:fldChar w:fldCharType="separate"/>
      </w:r>
      <w:r>
        <w:t>OIC</w:t>
      </w:r>
      <w:r w:rsidRPr="0052721E">
        <w:t xml:space="preserve"> </w:t>
      </w:r>
      <w:r>
        <w:t>Resource Type Specification</w:t>
      </w:r>
      <w:r>
        <w:fldChar w:fldCharType="end"/>
      </w:r>
      <w:r>
        <w:t xml:space="preserve"> apply.</w:t>
      </w:r>
    </w:p>
    <w:p w14:paraId="69893779" w14:textId="77777777" w:rsidR="004926A5" w:rsidRDefault="004926A5" w:rsidP="004926A5">
      <w:pPr>
        <w:pStyle w:val="Heading2"/>
        <w:numPr>
          <w:ilvl w:val="1"/>
          <w:numId w:val="17"/>
        </w:numPr>
        <w:suppressAutoHyphens w:val="0"/>
        <w:snapToGrid/>
        <w:spacing w:before="240" w:after="60"/>
      </w:pPr>
      <w:bookmarkStart w:id="33" w:name="_Toc261165112"/>
      <w:bookmarkStart w:id="34" w:name="_Toc364021885"/>
      <w:bookmarkStart w:id="35" w:name="_Toc408328061"/>
      <w:bookmarkStart w:id="36" w:name="_Toc466715288"/>
      <w:bookmarkStart w:id="37" w:name="_Toc469667148"/>
      <w:r>
        <w:t>Notation</w:t>
      </w:r>
      <w:bookmarkEnd w:id="33"/>
      <w:bookmarkEnd w:id="34"/>
      <w:bookmarkEnd w:id="35"/>
      <w:bookmarkEnd w:id="36"/>
      <w:bookmarkEnd w:id="37"/>
    </w:p>
    <w:p w14:paraId="50221D29" w14:textId="77777777" w:rsidR="004926A5" w:rsidRDefault="004926A5" w:rsidP="004926A5">
      <w:pPr>
        <w:pStyle w:val="PARAGRAPH"/>
      </w:pPr>
      <w:r>
        <w:t>In this document, features are described as required, recommended, allowed</w:t>
      </w:r>
      <w:r w:rsidRPr="00BB6D06">
        <w:t xml:space="preserve"> </w:t>
      </w:r>
      <w:r>
        <w:t>or DEPRECATED as follows:</w:t>
      </w:r>
    </w:p>
    <w:p w14:paraId="47C57F91" w14:textId="77777777" w:rsidR="004926A5" w:rsidRPr="00E21862" w:rsidRDefault="004926A5" w:rsidP="004926A5">
      <w:pPr>
        <w:pStyle w:val="PARAGRAPH"/>
      </w:pPr>
      <w:r>
        <w:t>Required</w:t>
      </w:r>
      <w:r w:rsidRPr="00E21862">
        <w:t xml:space="preserve"> (or </w:t>
      </w:r>
      <w:r>
        <w:t>shall</w:t>
      </w:r>
      <w:r w:rsidRPr="00E21862">
        <w:t xml:space="preserve"> or </w:t>
      </w:r>
      <w:r>
        <w:t>mandatory</w:t>
      </w:r>
      <w:r w:rsidRPr="00E21862">
        <w:t>).</w:t>
      </w:r>
    </w:p>
    <w:p w14:paraId="7EBBB710" w14:textId="77777777" w:rsidR="004926A5" w:rsidRPr="0097445D" w:rsidRDefault="004926A5" w:rsidP="004926A5">
      <w:pPr>
        <w:pStyle w:val="ListContinue"/>
      </w:pPr>
      <w:r w:rsidRPr="00E21862">
        <w:t xml:space="preserve">These basic features </w:t>
      </w:r>
      <w:r>
        <w:t>shall</w:t>
      </w:r>
      <w:r w:rsidRPr="00E21862">
        <w:t xml:space="preserve"> be implemented to comply with </w:t>
      </w:r>
      <w:r>
        <w:t>OIC Core</w:t>
      </w:r>
      <w:r w:rsidRPr="00E21862">
        <w:t xml:space="preserve"> Architecture. The phrases “</w:t>
      </w:r>
      <w:r>
        <w:t>shall not</w:t>
      </w:r>
      <w:r w:rsidRPr="00E21862">
        <w:t>”, and “PROHIBITED</w:t>
      </w:r>
      <w:r w:rsidRPr="0097445D">
        <w:t>” indicate behavior that is prohibited, i.e. that if performed means the implementation is not in compliance.</w:t>
      </w:r>
    </w:p>
    <w:p w14:paraId="026AD568" w14:textId="77777777" w:rsidR="004926A5" w:rsidRPr="0097445D" w:rsidRDefault="004926A5" w:rsidP="004926A5">
      <w:pPr>
        <w:pStyle w:val="PARAGRAPH"/>
      </w:pPr>
      <w:r>
        <w:t>Recommended</w:t>
      </w:r>
      <w:r w:rsidRPr="0097445D">
        <w:t xml:space="preserve"> (or </w:t>
      </w:r>
      <w:r>
        <w:t>should</w:t>
      </w:r>
      <w:r w:rsidRPr="0097445D">
        <w:t>).</w:t>
      </w:r>
    </w:p>
    <w:p w14:paraId="57899C2B" w14:textId="77777777" w:rsidR="004926A5" w:rsidRPr="00E21862" w:rsidRDefault="004926A5" w:rsidP="004926A5">
      <w:pPr>
        <w:pStyle w:val="ListContinue"/>
      </w:pPr>
      <w:r w:rsidRPr="00E21862">
        <w:t>These features</w:t>
      </w:r>
      <w:r>
        <w:t xml:space="preserve"> </w:t>
      </w:r>
      <w:r w:rsidRPr="00E21862">
        <w:t xml:space="preserve">and functionality supported by </w:t>
      </w:r>
      <w:r>
        <w:t>OIC Core</w:t>
      </w:r>
      <w:r w:rsidRPr="00E21862">
        <w:t xml:space="preserve"> Architecture and </w:t>
      </w:r>
      <w:r>
        <w:t>should</w:t>
      </w:r>
      <w:r w:rsidRPr="00E21862">
        <w:t xml:space="preserve"> be implemented. </w:t>
      </w:r>
      <w:r>
        <w:t>Recommended</w:t>
      </w:r>
      <w:r w:rsidRPr="00E21862">
        <w:t xml:space="preserve"> features take advantage of the capabilities </w:t>
      </w:r>
      <w:r>
        <w:t>OIC Core</w:t>
      </w:r>
      <w:r w:rsidRPr="00E21862">
        <w:t xml:space="preserve"> Architecture, usually without imposing major </w:t>
      </w:r>
      <w:r>
        <w:t>increase of complexity</w:t>
      </w:r>
      <w:r w:rsidRPr="00E21862">
        <w:t xml:space="preserve">. Notice that for compliance testing, if a </w:t>
      </w:r>
      <w:r>
        <w:t>recommended</w:t>
      </w:r>
      <w:r w:rsidRPr="00E21862">
        <w:t xml:space="preserve"> feature is implemented, it </w:t>
      </w:r>
      <w:r>
        <w:t>shall</w:t>
      </w:r>
      <w:r w:rsidRPr="00E21862">
        <w:t xml:space="preserve"> meet the specified requirements to be in compliance with these guidelines. Some </w:t>
      </w:r>
      <w:r>
        <w:t>recommended</w:t>
      </w:r>
      <w:r w:rsidRPr="00E21862">
        <w:t xml:space="preserve"> features could become requirements in the future. The phrase “</w:t>
      </w:r>
      <w:r>
        <w:t>should not</w:t>
      </w:r>
      <w:r w:rsidRPr="00E21862">
        <w:t xml:space="preserve">” indicates behavior that is permitted but </w:t>
      </w:r>
      <w:r>
        <w:t>not recommended</w:t>
      </w:r>
      <w:r w:rsidRPr="00E21862">
        <w:t>.</w:t>
      </w:r>
    </w:p>
    <w:p w14:paraId="55390FF7" w14:textId="77777777" w:rsidR="004926A5" w:rsidRPr="00E21862" w:rsidRDefault="004926A5" w:rsidP="004926A5">
      <w:pPr>
        <w:pStyle w:val="PARAGRAPH"/>
      </w:pPr>
      <w:r>
        <w:t>Allowed (or allowed</w:t>
      </w:r>
      <w:r w:rsidRPr="00E21862">
        <w:t>).</w:t>
      </w:r>
    </w:p>
    <w:p w14:paraId="09264842" w14:textId="77777777" w:rsidR="004926A5" w:rsidRDefault="004926A5" w:rsidP="004926A5">
      <w:pPr>
        <w:pStyle w:val="ListContinue"/>
      </w:pPr>
      <w:r w:rsidRPr="00E21862">
        <w:t xml:space="preserve">These features are neither </w:t>
      </w:r>
      <w:r>
        <w:t>required</w:t>
      </w:r>
      <w:r w:rsidRPr="00E21862">
        <w:t xml:space="preserve"> nor </w:t>
      </w:r>
      <w:r>
        <w:t>recommended</w:t>
      </w:r>
      <w:r w:rsidRPr="00E21862">
        <w:t xml:space="preserve"> by </w:t>
      </w:r>
      <w:r>
        <w:t>OIC Core</w:t>
      </w:r>
      <w:r w:rsidRPr="00E21862">
        <w:t xml:space="preserve"> Architecture, but if the feature is implemented, it </w:t>
      </w:r>
      <w:r>
        <w:t>shall</w:t>
      </w:r>
      <w:r w:rsidRPr="00E21862">
        <w:t xml:space="preserve"> meet the specified requirements to be in compliance with these guidelines. </w:t>
      </w:r>
    </w:p>
    <w:p w14:paraId="1CAEB112" w14:textId="77777777" w:rsidR="004926A5" w:rsidRDefault="004926A5" w:rsidP="004926A5">
      <w:pPr>
        <w:pStyle w:val="PARAGRAPH"/>
      </w:pPr>
      <w:r>
        <w:t>Conditionally allowed (CA)</w:t>
      </w:r>
    </w:p>
    <w:p w14:paraId="74CBAFA4" w14:textId="77777777" w:rsidR="004926A5" w:rsidRDefault="004926A5" w:rsidP="004926A5">
      <w:pPr>
        <w:pStyle w:val="ListContinue"/>
        <w:rPr>
          <w:lang w:val="en-GB"/>
        </w:rPr>
      </w:pPr>
      <w:r>
        <w:rPr>
          <w:lang w:val="en-GB"/>
        </w:rPr>
        <w:t>The definition or behaviour depends on a condition. If the specified condition is met, then the definition or behaviour is allowed, otherwise it is not allowed.</w:t>
      </w:r>
    </w:p>
    <w:p w14:paraId="451E17F2" w14:textId="77777777" w:rsidR="004926A5" w:rsidRDefault="004926A5" w:rsidP="004926A5">
      <w:pPr>
        <w:pStyle w:val="PARAGRAPH"/>
      </w:pPr>
      <w:r>
        <w:t>Conditionally required (CR)</w:t>
      </w:r>
    </w:p>
    <w:p w14:paraId="2E897203" w14:textId="77777777" w:rsidR="004926A5" w:rsidRDefault="004926A5" w:rsidP="004926A5">
      <w:pPr>
        <w:pStyle w:val="ListContinue"/>
      </w:pPr>
      <w:r>
        <w:rPr>
          <w:lang w:val="en-GB"/>
        </w:rPr>
        <w:t>The definition or behaviour depends on a condition. If the specified condition is met, then the definition or behaviour is required</w:t>
      </w:r>
      <w:r>
        <w:rPr>
          <w:lang w:val="en-GB" w:eastAsia="ko-KR"/>
        </w:rPr>
        <w:t>. Otherwise the definition or behaviour is allowed as default unless specifically defined as not allowed.</w:t>
      </w:r>
    </w:p>
    <w:p w14:paraId="69E7A16C" w14:textId="77777777" w:rsidR="004926A5" w:rsidRPr="00E21862" w:rsidRDefault="004926A5" w:rsidP="004926A5">
      <w:pPr>
        <w:pStyle w:val="PARAGRAPH"/>
      </w:pPr>
      <w:r>
        <w:t>DEPRECATED</w:t>
      </w:r>
    </w:p>
    <w:p w14:paraId="76289F3F" w14:textId="77777777" w:rsidR="004926A5" w:rsidRDefault="004926A5" w:rsidP="004926A5">
      <w:pPr>
        <w:pStyle w:val="ListContinue"/>
      </w:pPr>
      <w:r>
        <w:t>Although t</w:t>
      </w:r>
      <w:r w:rsidRPr="00E21862">
        <w:t xml:space="preserve">hese features are </w:t>
      </w:r>
      <w:r>
        <w:t>still described in</w:t>
      </w:r>
      <w:r w:rsidRPr="00E21862">
        <w:t xml:space="preserve"> this specification</w:t>
      </w:r>
      <w:r>
        <w:t>, they should not be implemented except for backward compatibility</w:t>
      </w:r>
      <w:r w:rsidRPr="00E21862">
        <w:t>. The occurrence of a deprecated feature during operation of a</w:t>
      </w:r>
      <w:r>
        <w:t>n implementation</w:t>
      </w:r>
      <w:r w:rsidRPr="00E21862">
        <w:t xml:space="preserve"> compliant with the current specification has no effect on the </w:t>
      </w:r>
      <w:r>
        <w:t>implementation’s</w:t>
      </w:r>
      <w:r w:rsidRPr="00E21862">
        <w:t xml:space="preserve"> operation and does not produce any error conditions. Backward compat</w:t>
      </w:r>
      <w:r>
        <w:t>i</w:t>
      </w:r>
      <w:r w:rsidRPr="00E21862">
        <w:t xml:space="preserve">bility may require that a feature </w:t>
      </w:r>
      <w:r>
        <w:t>is implemented and</w:t>
      </w:r>
      <w:r w:rsidRPr="00E21862">
        <w:t xml:space="preserve"> function</w:t>
      </w:r>
      <w:r>
        <w:t>s</w:t>
      </w:r>
      <w:r w:rsidRPr="00E21862">
        <w:t xml:space="preserve"> </w:t>
      </w:r>
      <w:r>
        <w:t xml:space="preserve">as specified </w:t>
      </w:r>
      <w:r w:rsidRPr="00E21862">
        <w:t xml:space="preserve">but it </w:t>
      </w:r>
      <w:r>
        <w:t>shall</w:t>
      </w:r>
      <w:r w:rsidRPr="00E21862">
        <w:t xml:space="preserve"> never be used by </w:t>
      </w:r>
      <w:r>
        <w:t>implementations</w:t>
      </w:r>
      <w:r w:rsidRPr="00E21862">
        <w:t xml:space="preserve"> compliant with this specification.</w:t>
      </w:r>
    </w:p>
    <w:p w14:paraId="0F722D20" w14:textId="77777777" w:rsidR="004926A5" w:rsidRDefault="004926A5" w:rsidP="004926A5">
      <w:pPr>
        <w:pStyle w:val="PARAGRAPH"/>
      </w:pPr>
      <w:r>
        <w:t>Strings that are to be taken literally are enclosed in “double quotes”.</w:t>
      </w:r>
    </w:p>
    <w:p w14:paraId="2A39D435" w14:textId="77777777" w:rsidR="004926A5" w:rsidRDefault="004926A5" w:rsidP="004926A5">
      <w:pPr>
        <w:pStyle w:val="ListBullet"/>
        <w:numPr>
          <w:ilvl w:val="0"/>
          <w:numId w:val="0"/>
        </w:numPr>
        <w:ind w:left="340" w:hanging="340"/>
      </w:pPr>
      <w:r>
        <w:t xml:space="preserve">Words that are emphasized are printed in </w:t>
      </w:r>
      <w:r w:rsidRPr="00A13CAE">
        <w:rPr>
          <w:rStyle w:val="charItalic"/>
        </w:rPr>
        <w:t>italic</w:t>
      </w:r>
      <w:r>
        <w:t>.</w:t>
      </w:r>
    </w:p>
    <w:p w14:paraId="078EB5D9" w14:textId="77777777" w:rsidR="004926A5" w:rsidRDefault="004926A5" w:rsidP="004926A5">
      <w:pPr>
        <w:pStyle w:val="Heading2"/>
        <w:numPr>
          <w:ilvl w:val="1"/>
          <w:numId w:val="17"/>
        </w:numPr>
        <w:suppressAutoHyphens w:val="0"/>
        <w:snapToGrid/>
        <w:spacing w:before="240" w:after="60"/>
      </w:pPr>
      <w:bookmarkStart w:id="38" w:name="_Toc408328062"/>
      <w:bookmarkStart w:id="39" w:name="_Toc466715289"/>
      <w:bookmarkStart w:id="40" w:name="_Toc469667149"/>
      <w:r>
        <w:t>Data types</w:t>
      </w:r>
      <w:bookmarkEnd w:id="38"/>
      <w:bookmarkEnd w:id="39"/>
      <w:bookmarkEnd w:id="40"/>
    </w:p>
    <w:p w14:paraId="08E2E8FA" w14:textId="77777777" w:rsidR="004926A5" w:rsidRDefault="004926A5" w:rsidP="004926A5">
      <w:pPr>
        <w:pStyle w:val="ListBullet"/>
        <w:numPr>
          <w:ilvl w:val="0"/>
          <w:numId w:val="0"/>
        </w:numPr>
        <w:ind w:left="340" w:hanging="340"/>
      </w:pPr>
      <w:r>
        <w:t xml:space="preserve">See </w:t>
      </w:r>
      <w:r>
        <w:fldChar w:fldCharType="begin"/>
      </w:r>
      <w:r>
        <w:instrText xml:space="preserve"> REF ref_OIC_CORE \h </w:instrText>
      </w:r>
      <w:r>
        <w:fldChar w:fldCharType="separate"/>
      </w:r>
      <w:r>
        <w:t>OIC</w:t>
      </w:r>
      <w:r w:rsidRPr="0052721E">
        <w:t xml:space="preserve"> </w:t>
      </w:r>
      <w:r>
        <w:t>Core Specification</w:t>
      </w:r>
      <w:r>
        <w:fldChar w:fldCharType="end"/>
      </w:r>
      <w:r>
        <w:t>.</w:t>
      </w:r>
    </w:p>
    <w:p w14:paraId="0727DF15" w14:textId="77777777" w:rsidR="000A15F1" w:rsidRDefault="000A15F1">
      <w:pPr>
        <w:spacing w:after="160" w:line="259" w:lineRule="auto"/>
        <w:jc w:val="left"/>
        <w:rPr>
          <w:b/>
          <w:bCs/>
          <w:sz w:val="22"/>
          <w:szCs w:val="22"/>
          <w:lang w:val="en-GB"/>
        </w:rPr>
      </w:pPr>
      <w:bookmarkStart w:id="41" w:name="_Toc457743622"/>
      <w:bookmarkStart w:id="42" w:name="_Toc466715291"/>
      <w:r>
        <w:br w:type="page"/>
      </w:r>
    </w:p>
    <w:p w14:paraId="04107991" w14:textId="564A9AF7" w:rsidR="004926A5" w:rsidRDefault="004926A5" w:rsidP="00262C31">
      <w:pPr>
        <w:pStyle w:val="Heading1"/>
        <w:numPr>
          <w:ilvl w:val="0"/>
          <w:numId w:val="21"/>
        </w:numPr>
        <w:suppressAutoHyphens w:val="0"/>
        <w:snapToGrid/>
        <w:spacing w:before="240" w:after="60"/>
      </w:pPr>
      <w:bookmarkStart w:id="43" w:name="_Toc469667150"/>
      <w:r>
        <w:lastRenderedPageBreak/>
        <w:t>Operational Scenarios</w:t>
      </w:r>
      <w:bookmarkEnd w:id="41"/>
      <w:bookmarkEnd w:id="42"/>
      <w:bookmarkEnd w:id="43"/>
    </w:p>
    <w:p w14:paraId="071472BE" w14:textId="77777777" w:rsidR="004926A5" w:rsidRDefault="004926A5" w:rsidP="004926A5">
      <w:pPr>
        <w:pStyle w:val="PARAGRAPH"/>
      </w:pPr>
      <w:r>
        <w:t>The overall goals are to:</w:t>
      </w:r>
    </w:p>
    <w:p w14:paraId="368285F1" w14:textId="77777777" w:rsidR="004926A5" w:rsidRDefault="004926A5" w:rsidP="00262C31">
      <w:pPr>
        <w:pStyle w:val="PARAGRAPH"/>
        <w:numPr>
          <w:ilvl w:val="0"/>
          <w:numId w:val="22"/>
        </w:numPr>
      </w:pPr>
      <w:r>
        <w:t>Make UPnP Devices appear to OCF clients as if they were native OCF devices, and</w:t>
      </w:r>
    </w:p>
    <w:p w14:paraId="48593AC1" w14:textId="77777777" w:rsidR="004926A5" w:rsidRPr="001A42A3" w:rsidRDefault="004926A5" w:rsidP="00262C31">
      <w:pPr>
        <w:pStyle w:val="PARAGRAPH"/>
        <w:numPr>
          <w:ilvl w:val="0"/>
          <w:numId w:val="22"/>
        </w:numPr>
      </w:pPr>
      <w:r>
        <w:t>Make OCF devices appear to non-OCF (e.g., UPnP) applications as if they were native non-OCF devices</w:t>
      </w:r>
    </w:p>
    <w:p w14:paraId="222AC740" w14:textId="77777777" w:rsidR="0085428F" w:rsidRPr="00EB6BA1" w:rsidRDefault="0085428F" w:rsidP="0085428F">
      <w:pPr>
        <w:pStyle w:val="Heading1"/>
        <w:numPr>
          <w:ilvl w:val="0"/>
          <w:numId w:val="19"/>
        </w:numPr>
      </w:pPr>
      <w:bookmarkStart w:id="44" w:name="_Toc457743629"/>
      <w:bookmarkStart w:id="45" w:name="_Toc466715300"/>
      <w:bookmarkStart w:id="46" w:name="_Toc453233482"/>
      <w:bookmarkStart w:id="47" w:name="_Toc469667151"/>
      <w:r>
        <w:t>Discovery</w:t>
      </w:r>
      <w:bookmarkEnd w:id="46"/>
      <w:bookmarkEnd w:id="47"/>
    </w:p>
    <w:p w14:paraId="5E2AA3BC" w14:textId="77777777" w:rsidR="0085428F" w:rsidRDefault="0085428F" w:rsidP="0085428F">
      <w:pPr>
        <w:pStyle w:val="Heading2"/>
        <w:numPr>
          <w:ilvl w:val="1"/>
          <w:numId w:val="17"/>
        </w:numPr>
      </w:pPr>
      <w:bookmarkStart w:id="48" w:name="_Ref413852911"/>
      <w:bookmarkStart w:id="49" w:name="_Ref413852930"/>
      <w:bookmarkStart w:id="50" w:name="_Toc453233483"/>
      <w:bookmarkStart w:id="51" w:name="_Toc469667152"/>
      <w:r>
        <w:t>Endpoint Discovery</w:t>
      </w:r>
      <w:bookmarkEnd w:id="48"/>
      <w:bookmarkEnd w:id="49"/>
      <w:bookmarkEnd w:id="50"/>
      <w:bookmarkEnd w:id="51"/>
    </w:p>
    <w:p w14:paraId="207EA268" w14:textId="36366823" w:rsidR="00C77BAA" w:rsidRDefault="00C77BAA" w:rsidP="00C77BAA">
      <w:pPr>
        <w:pStyle w:val="PARAGRAPH"/>
      </w:pPr>
      <w:r>
        <w:t>Section intentionally left blank</w:t>
      </w:r>
      <w:r>
        <w:t xml:space="preserve"> - Todo</w:t>
      </w:r>
    </w:p>
    <w:p w14:paraId="24D85A0F" w14:textId="12DAAB20" w:rsidR="0085428F" w:rsidRPr="00C77BAA" w:rsidRDefault="0085428F" w:rsidP="0085428F">
      <w:pPr>
        <w:pStyle w:val="PARAGRAPH"/>
        <w:rPr>
          <w:strike/>
        </w:rPr>
      </w:pPr>
      <w:r w:rsidRPr="00C77BAA">
        <w:rPr>
          <w:strike/>
        </w:rPr>
        <w:t xml:space="preserve">Clients may discover Servers by using the mechanisms defined by the </w:t>
      </w:r>
      <w:r w:rsidRPr="00C77BAA">
        <w:rPr>
          <w:strike/>
        </w:rPr>
        <w:fldChar w:fldCharType="begin"/>
      </w:r>
      <w:r w:rsidRPr="00C77BAA">
        <w:rPr>
          <w:strike/>
        </w:rPr>
        <w:instrText xml:space="preserve"> REF ref_OIC_CORE \h </w:instrText>
      </w:r>
      <w:r w:rsidRPr="00C77BAA">
        <w:rPr>
          <w:strike/>
        </w:rPr>
      </w:r>
      <w:r w:rsidR="00C77BAA">
        <w:rPr>
          <w:strike/>
        </w:rPr>
        <w:instrText xml:space="preserve"> \* MERGEFORMAT </w:instrText>
      </w:r>
      <w:r w:rsidRPr="00C77BAA">
        <w:rPr>
          <w:strike/>
        </w:rPr>
        <w:fldChar w:fldCharType="separate"/>
      </w:r>
      <w:r w:rsidRPr="00C77BAA">
        <w:rPr>
          <w:strike/>
        </w:rPr>
        <w:t>OIC Core Specification</w:t>
      </w:r>
      <w:r w:rsidRPr="00C77BAA">
        <w:rPr>
          <w:strike/>
        </w:rPr>
        <w:fldChar w:fldCharType="end"/>
      </w:r>
      <w:r w:rsidRPr="00C77BAA">
        <w:rPr>
          <w:strike/>
        </w:rPr>
        <w:t xml:space="preserve"> Section 10. A Client may populate an “rt” query parameter with the Device Types that the Client wants to discover, or if no “rt” query parameter is provided then the search is for all available Device Types irrespective. </w:t>
      </w:r>
    </w:p>
    <w:p w14:paraId="1B03C778" w14:textId="5E9681B3" w:rsidR="0085428F" w:rsidRPr="00C77BAA" w:rsidRDefault="0085428F" w:rsidP="0085428F">
      <w:pPr>
        <w:pStyle w:val="PARAGRAPH"/>
        <w:rPr>
          <w:strike/>
        </w:rPr>
      </w:pPr>
      <w:r w:rsidRPr="00C77BAA">
        <w:rPr>
          <w:strike/>
        </w:rPr>
        <w:t xml:space="preserve">Smart Home Devices may be discovered by Device Type or implemented Resource Type. This difference is conveyed by the wanted </w:t>
      </w:r>
      <w:r w:rsidRPr="00C77BAA">
        <w:rPr>
          <w:iCs/>
          <w:strike/>
        </w:rPr>
        <w:t>“rt”</w:t>
      </w:r>
      <w:r w:rsidRPr="00C77BAA">
        <w:rPr>
          <w:strike/>
        </w:rPr>
        <w:t xml:space="preserve"> argument of the </w:t>
      </w:r>
      <w:r w:rsidRPr="00C77BAA">
        <w:rPr>
          <w:strike/>
        </w:rPr>
        <w:fldChar w:fldCharType="begin"/>
      </w:r>
      <w:r w:rsidRPr="00C77BAA">
        <w:rPr>
          <w:strike/>
        </w:rPr>
        <w:instrText xml:space="preserve"> REF ref_OIC_CORE \h </w:instrText>
      </w:r>
      <w:r w:rsidRPr="00C77BAA">
        <w:rPr>
          <w:strike/>
        </w:rPr>
      </w:r>
      <w:r w:rsidR="00C77BAA">
        <w:rPr>
          <w:strike/>
        </w:rPr>
        <w:instrText xml:space="preserve"> \* MERGEFORMAT </w:instrText>
      </w:r>
      <w:r w:rsidRPr="00C77BAA">
        <w:rPr>
          <w:strike/>
        </w:rPr>
        <w:fldChar w:fldCharType="separate"/>
      </w:r>
      <w:r w:rsidRPr="00C77BAA">
        <w:rPr>
          <w:strike/>
        </w:rPr>
        <w:t>OIC Core Specification</w:t>
      </w:r>
      <w:r w:rsidRPr="00C77BAA">
        <w:rPr>
          <w:strike/>
        </w:rPr>
        <w:fldChar w:fldCharType="end"/>
      </w:r>
      <w:r w:rsidRPr="00C77BAA">
        <w:rPr>
          <w:strike/>
        </w:rPr>
        <w:t xml:space="preserve"> discovery method (see section 11.3 of the </w:t>
      </w:r>
      <w:r w:rsidRPr="00C77BAA">
        <w:rPr>
          <w:strike/>
        </w:rPr>
        <w:fldChar w:fldCharType="begin"/>
      </w:r>
      <w:r w:rsidRPr="00C77BAA">
        <w:rPr>
          <w:strike/>
        </w:rPr>
        <w:instrText xml:space="preserve"> REF ref_OIC_CORE \h </w:instrText>
      </w:r>
      <w:r w:rsidRPr="00C77BAA">
        <w:rPr>
          <w:strike/>
        </w:rPr>
      </w:r>
      <w:r w:rsidR="00C77BAA">
        <w:rPr>
          <w:strike/>
        </w:rPr>
        <w:instrText xml:space="preserve"> \* MERGEFORMAT </w:instrText>
      </w:r>
      <w:r w:rsidRPr="00C77BAA">
        <w:rPr>
          <w:strike/>
        </w:rPr>
        <w:fldChar w:fldCharType="separate"/>
      </w:r>
      <w:r w:rsidRPr="00C77BAA">
        <w:rPr>
          <w:strike/>
        </w:rPr>
        <w:t>OIC Core Specification</w:t>
      </w:r>
      <w:r w:rsidRPr="00C77BAA">
        <w:rPr>
          <w:strike/>
        </w:rPr>
        <w:fldChar w:fldCharType="end"/>
      </w:r>
      <w:r w:rsidRPr="00C77BAA">
        <w:rPr>
          <w:strike/>
        </w:rPr>
        <w:t>).</w:t>
      </w:r>
    </w:p>
    <w:p w14:paraId="7B080E26" w14:textId="7DC40D17" w:rsidR="0085428F" w:rsidRPr="00C77BAA" w:rsidRDefault="0085428F" w:rsidP="0085428F">
      <w:pPr>
        <w:pStyle w:val="PARAGRAPH"/>
        <w:rPr>
          <w:strike/>
        </w:rPr>
      </w:pPr>
      <w:r w:rsidRPr="00C77BAA">
        <w:rPr>
          <w:strike/>
        </w:rPr>
        <w:t xml:space="preserve">The values that may be used for discovering a specific Device Type are listed in </w:t>
      </w:r>
      <w:r w:rsidRPr="00C77BAA">
        <w:rPr>
          <w:strike/>
        </w:rPr>
        <w:fldChar w:fldCharType="begin"/>
      </w:r>
      <w:r w:rsidRPr="00C77BAA">
        <w:rPr>
          <w:strike/>
        </w:rPr>
        <w:instrText xml:space="preserve"> REF _Ref411344555 \h </w:instrText>
      </w:r>
      <w:r w:rsidRPr="00C77BAA">
        <w:rPr>
          <w:strike/>
        </w:rPr>
      </w:r>
      <w:r w:rsidR="00C77BAA">
        <w:rPr>
          <w:strike/>
        </w:rPr>
        <w:instrText xml:space="preserve"> \* MERGEFORMAT </w:instrText>
      </w:r>
      <w:r w:rsidRPr="00C77BAA">
        <w:rPr>
          <w:strike/>
        </w:rPr>
        <w:fldChar w:fldCharType="separate"/>
      </w:r>
      <w:r w:rsidRPr="00C77BAA">
        <w:rPr>
          <w:strike/>
        </w:rPr>
        <w:t xml:space="preserve">Table </w:t>
      </w:r>
      <w:r w:rsidRPr="00C77BAA">
        <w:rPr>
          <w:strike/>
          <w:noProof/>
        </w:rPr>
        <w:t>10</w:t>
      </w:r>
      <w:r w:rsidRPr="00C77BAA">
        <w:rPr>
          <w:strike/>
        </w:rPr>
        <w:noBreakHyphen/>
      </w:r>
      <w:r w:rsidRPr="00C77BAA">
        <w:rPr>
          <w:strike/>
          <w:noProof/>
        </w:rPr>
        <w:t>1</w:t>
      </w:r>
      <w:r w:rsidRPr="00C77BAA">
        <w:rPr>
          <w:strike/>
        </w:rPr>
        <w:fldChar w:fldCharType="end"/>
      </w:r>
      <w:r w:rsidRPr="00C77BAA">
        <w:rPr>
          <w:strike/>
        </w:rPr>
        <w:t xml:space="preserve"> . The values that may be used to discover a specific Resource Type are listed in the </w:t>
      </w:r>
      <w:r w:rsidRPr="00C77BAA">
        <w:rPr>
          <w:strike/>
        </w:rPr>
        <w:fldChar w:fldCharType="begin"/>
      </w:r>
      <w:r w:rsidRPr="00C77BAA">
        <w:rPr>
          <w:strike/>
        </w:rPr>
        <w:instrText xml:space="preserve"> REF ref_OIC_SH_RESOURCE \h </w:instrText>
      </w:r>
      <w:r w:rsidRPr="00C77BAA">
        <w:rPr>
          <w:strike/>
        </w:rPr>
      </w:r>
      <w:r w:rsidR="00C77BAA">
        <w:rPr>
          <w:strike/>
        </w:rPr>
        <w:instrText xml:space="preserve"> \* MERGEFORMAT </w:instrText>
      </w:r>
      <w:r w:rsidRPr="00C77BAA">
        <w:rPr>
          <w:strike/>
        </w:rPr>
        <w:fldChar w:fldCharType="separate"/>
      </w:r>
      <w:r w:rsidRPr="00C77BAA">
        <w:rPr>
          <w:strike/>
        </w:rPr>
        <w:t>OIC Resource Type Specification</w:t>
      </w:r>
      <w:r w:rsidRPr="00C77BAA">
        <w:rPr>
          <w:strike/>
        </w:rPr>
        <w:fldChar w:fldCharType="end"/>
      </w:r>
      <w:r w:rsidRPr="00C77BAA">
        <w:rPr>
          <w:strike/>
        </w:rPr>
        <w:t xml:space="preserve"> in section 6.</w:t>
      </w:r>
    </w:p>
    <w:p w14:paraId="7F13B38C" w14:textId="77777777" w:rsidR="0085428F" w:rsidRPr="00C77BAA" w:rsidRDefault="0085428F" w:rsidP="0085428F">
      <w:pPr>
        <w:pStyle w:val="PARAGRAPH"/>
        <w:rPr>
          <w:strike/>
        </w:rPr>
      </w:pPr>
      <w:r w:rsidRPr="00C77BAA">
        <w:rPr>
          <w:strike/>
        </w:rPr>
        <w:t>The discovery process provides the base URI of the Device that is acting as a Server to the Client. The structure of the detected Device can then be retrieved by Resource Discovery.</w:t>
      </w:r>
    </w:p>
    <w:p w14:paraId="31DC09DB" w14:textId="77777777" w:rsidR="0085428F" w:rsidRDefault="0085428F" w:rsidP="0085428F">
      <w:pPr>
        <w:pStyle w:val="Heading2"/>
        <w:numPr>
          <w:ilvl w:val="1"/>
          <w:numId w:val="17"/>
        </w:numPr>
      </w:pPr>
      <w:bookmarkStart w:id="52" w:name="_Toc453233484"/>
      <w:bookmarkStart w:id="53" w:name="_Toc469667153"/>
      <w:r>
        <w:t>Resource Discovery</w:t>
      </w:r>
      <w:bookmarkEnd w:id="52"/>
      <w:bookmarkEnd w:id="53"/>
    </w:p>
    <w:p w14:paraId="204444B3" w14:textId="77777777" w:rsidR="00C77BAA" w:rsidRDefault="00C77BAA" w:rsidP="00C77BAA">
      <w:pPr>
        <w:pStyle w:val="PARAGRAPH"/>
      </w:pPr>
      <w:bookmarkStart w:id="54" w:name="_Toc457743624"/>
      <w:bookmarkStart w:id="55" w:name="_Toc469667154"/>
      <w:r>
        <w:t>Section intentionally left blank - Todo</w:t>
      </w:r>
    </w:p>
    <w:p w14:paraId="147B0047" w14:textId="4A3D49CD" w:rsidR="00C77BAA" w:rsidRPr="00EB6BA1" w:rsidRDefault="00C77BAA" w:rsidP="00C77BAA">
      <w:pPr>
        <w:pStyle w:val="Heading1"/>
        <w:numPr>
          <w:ilvl w:val="0"/>
          <w:numId w:val="19"/>
        </w:numPr>
      </w:pPr>
      <w:r>
        <w:t>Introspection</w:t>
      </w:r>
      <w:bookmarkEnd w:id="55"/>
    </w:p>
    <w:p w14:paraId="2ABF1E99" w14:textId="77777777" w:rsidR="00C77BAA" w:rsidRDefault="00C77BAA" w:rsidP="00C77BAA">
      <w:pPr>
        <w:pStyle w:val="Heading2"/>
        <w:numPr>
          <w:ilvl w:val="1"/>
          <w:numId w:val="21"/>
        </w:numPr>
        <w:rPr>
          <w:rFonts w:eastAsia="Droid Sans Fallback"/>
        </w:rPr>
      </w:pPr>
      <w:bookmarkStart w:id="56" w:name="_Toc469667155"/>
      <w:r>
        <w:rPr>
          <w:rFonts w:eastAsia="Droid Sans Fallback"/>
        </w:rPr>
        <w:t>Use of introspection</w:t>
      </w:r>
      <w:bookmarkEnd w:id="54"/>
      <w:bookmarkEnd w:id="56"/>
    </w:p>
    <w:p w14:paraId="0105AA94" w14:textId="17564407" w:rsidR="00C77BAA" w:rsidRPr="008478A7" w:rsidRDefault="00C77BAA" w:rsidP="00C77BAA">
      <w:pPr>
        <w:pStyle w:val="Default"/>
        <w:rPr>
          <w:rFonts w:eastAsia="Times New Roman"/>
          <w:color w:val="auto"/>
          <w:spacing w:val="8"/>
          <w:sz w:val="20"/>
          <w:szCs w:val="20"/>
          <w:lang w:val="en-GB" w:eastAsia="zh-CN" w:bidi="ar-SA"/>
        </w:rPr>
      </w:pPr>
      <w:r w:rsidRPr="008478A7">
        <w:rPr>
          <w:rFonts w:eastAsia="Times New Roman"/>
          <w:color w:val="auto"/>
          <w:spacing w:val="8"/>
          <w:sz w:val="20"/>
          <w:szCs w:val="20"/>
          <w:lang w:val="en-GB" w:eastAsia="zh-CN" w:bidi="ar-SA"/>
        </w:rPr>
        <w:t xml:space="preserve">Whenever possible, the translation code should make use of metadata available that indicates what the sender and recipient of the message in question are expecting. For example, devices certified by the </w:t>
      </w:r>
      <w:r w:rsidR="00323356" w:rsidRPr="00323356">
        <w:rPr>
          <w:rFonts w:eastAsia="Times New Roman"/>
          <w:i/>
          <w:color w:val="auto"/>
          <w:spacing w:val="8"/>
          <w:sz w:val="20"/>
          <w:szCs w:val="20"/>
          <w:lang w:val="en-GB" w:eastAsia="zh-CN" w:bidi="ar-SA"/>
        </w:rPr>
        <w:t>OCF</w:t>
      </w:r>
      <w:r w:rsidR="00323356">
        <w:rPr>
          <w:rFonts w:eastAsia="Times New Roman"/>
          <w:color w:val="auto"/>
          <w:spacing w:val="8"/>
          <w:sz w:val="20"/>
          <w:szCs w:val="20"/>
          <w:lang w:val="en-GB" w:eastAsia="zh-CN" w:bidi="ar-SA"/>
        </w:rPr>
        <w:t xml:space="preserve"> </w:t>
      </w:r>
      <w:r w:rsidRPr="008478A7">
        <w:rPr>
          <w:rFonts w:eastAsia="Times New Roman"/>
          <w:i/>
          <w:color w:val="auto"/>
          <w:spacing w:val="8"/>
          <w:sz w:val="20"/>
          <w:szCs w:val="20"/>
          <w:lang w:val="en-GB" w:eastAsia="zh-CN" w:bidi="ar-SA"/>
        </w:rPr>
        <w:t xml:space="preserve">UPnP </w:t>
      </w:r>
      <w:r>
        <w:rPr>
          <w:rFonts w:eastAsia="Times New Roman"/>
          <w:i/>
          <w:color w:val="auto"/>
          <w:spacing w:val="8"/>
          <w:sz w:val="20"/>
          <w:szCs w:val="20"/>
          <w:lang w:val="en-GB" w:eastAsia="zh-CN" w:bidi="ar-SA"/>
        </w:rPr>
        <w:t>Certification</w:t>
      </w:r>
      <w:r w:rsidRPr="008478A7">
        <w:rPr>
          <w:rFonts w:eastAsia="Times New Roman"/>
          <w:i/>
          <w:color w:val="auto"/>
          <w:spacing w:val="8"/>
          <w:sz w:val="20"/>
          <w:szCs w:val="20"/>
          <w:lang w:val="en-GB" w:eastAsia="zh-CN" w:bidi="ar-SA"/>
        </w:rPr>
        <w:t xml:space="preserve"> </w:t>
      </w:r>
      <w:r>
        <w:rPr>
          <w:rFonts w:eastAsia="Times New Roman"/>
          <w:i/>
          <w:color w:val="auto"/>
          <w:spacing w:val="8"/>
          <w:sz w:val="20"/>
          <w:szCs w:val="20"/>
          <w:lang w:val="en-GB" w:eastAsia="zh-CN" w:bidi="ar-SA"/>
        </w:rPr>
        <w:t xml:space="preserve">Testing </w:t>
      </w:r>
      <w:r w:rsidRPr="008478A7">
        <w:rPr>
          <w:rFonts w:eastAsia="Times New Roman"/>
          <w:color w:val="auto"/>
          <w:spacing w:val="8"/>
          <w:sz w:val="20"/>
          <w:szCs w:val="20"/>
          <w:lang w:val="en-GB" w:eastAsia="zh-CN" w:bidi="ar-SA"/>
        </w:rPr>
        <w:t xml:space="preserve">are required to carry the introspection data for each object and interface they expose. The </w:t>
      </w:r>
      <w:r w:rsidRPr="008478A7">
        <w:rPr>
          <w:rFonts w:eastAsia="Times New Roman"/>
          <w:i/>
          <w:color w:val="auto"/>
          <w:spacing w:val="8"/>
          <w:sz w:val="20"/>
          <w:szCs w:val="20"/>
          <w:lang w:val="en-GB" w:eastAsia="zh-CN" w:bidi="ar-SA"/>
        </w:rPr>
        <w:t>OIC 1.1 Core Specification</w:t>
      </w:r>
      <w:r w:rsidRPr="008478A7">
        <w:rPr>
          <w:rFonts w:eastAsia="Times New Roman"/>
          <w:color w:val="auto"/>
          <w:spacing w:val="8"/>
          <w:sz w:val="20"/>
          <w:szCs w:val="20"/>
          <w:lang w:val="en-GB" w:eastAsia="zh-CN" w:bidi="ar-SA"/>
        </w:rPr>
        <w:t xml:space="preserve"> makes no such requirement, but the </w:t>
      </w:r>
      <w:r w:rsidRPr="008478A7">
        <w:rPr>
          <w:rFonts w:eastAsia="Times New Roman"/>
          <w:i/>
          <w:color w:val="auto"/>
          <w:spacing w:val="8"/>
          <w:sz w:val="20"/>
          <w:szCs w:val="20"/>
          <w:lang w:val="en-GB" w:eastAsia="zh-CN" w:bidi="ar-SA"/>
        </w:rPr>
        <w:t>OCF 1.0 Core Specification</w:t>
      </w:r>
      <w:r w:rsidRPr="008478A7">
        <w:rPr>
          <w:rFonts w:eastAsia="Times New Roman"/>
          <w:color w:val="auto"/>
          <w:spacing w:val="8"/>
          <w:sz w:val="20"/>
          <w:szCs w:val="20"/>
          <w:lang w:val="en-GB" w:eastAsia="zh-CN" w:bidi="ar-SA"/>
        </w:rPr>
        <w:t xml:space="preserve"> will. When the metadata is available, translators should convert the incoming payload to exactly the format expected by the recipient and should use information when translating replies to form a more useful message.</w:t>
      </w:r>
    </w:p>
    <w:p w14:paraId="43CFB08A" w14:textId="5089F57C" w:rsidR="004926A5" w:rsidRPr="00400721" w:rsidRDefault="004926A5" w:rsidP="00262C31">
      <w:pPr>
        <w:pStyle w:val="Heading1"/>
        <w:numPr>
          <w:ilvl w:val="0"/>
          <w:numId w:val="19"/>
        </w:numPr>
        <w:suppressAutoHyphens w:val="0"/>
        <w:snapToGrid/>
        <w:spacing w:before="240" w:after="60"/>
      </w:pPr>
      <w:bookmarkStart w:id="57" w:name="_Toc469667156"/>
      <w:r w:rsidRPr="00400721">
        <w:t>Security</w:t>
      </w:r>
      <w:bookmarkEnd w:id="44"/>
      <w:bookmarkEnd w:id="45"/>
      <w:bookmarkEnd w:id="57"/>
    </w:p>
    <w:p w14:paraId="027F8ABC" w14:textId="6BE15825" w:rsidR="00916EC4" w:rsidRDefault="00916EC4" w:rsidP="004926A5">
      <w:r>
        <w:t xml:space="preserve">UPnP Bridge Device shall implement the mandated security Resources specified in </w:t>
      </w:r>
      <w:r>
        <w:fldChar w:fldCharType="begin"/>
      </w:r>
      <w:r>
        <w:instrText xml:space="preserve"> REF ref_OIC_SECURITY \h </w:instrText>
      </w:r>
      <w:r>
        <w:fldChar w:fldCharType="separate"/>
      </w:r>
      <w:r>
        <w:t>OIC</w:t>
      </w:r>
      <w:r w:rsidRPr="0052721E">
        <w:t xml:space="preserve"> </w:t>
      </w:r>
      <w:r>
        <w:t>Security Specification</w:t>
      </w:r>
      <w:r>
        <w:fldChar w:fldCharType="end"/>
      </w:r>
      <w:r>
        <w:t>. Additionally UPnP Bridge Device shall secure all links used to access Resources using DTLS</w:t>
      </w:r>
    </w:p>
    <w:p w14:paraId="08C2E913" w14:textId="77777777" w:rsidR="00916EC4" w:rsidRDefault="00916EC4" w:rsidP="004926A5"/>
    <w:p w14:paraId="11B4852A" w14:textId="71FA1015" w:rsidR="004926A5" w:rsidRPr="00400721" w:rsidRDefault="004926A5" w:rsidP="004926A5">
      <w:pPr>
        <w:rPr>
          <w:lang w:val="en-GB" w:eastAsia="en-US"/>
        </w:rPr>
      </w:pPr>
      <w:r w:rsidRPr="00400721">
        <w:t>The general problem is how to ensure that devices and controllers in OCF and UPnP contexts to not open significant security risks when connected via a bridge. The process of looking at this problem in the context of OCF and UPnP will be instructive in the more general problem of connecting any ecosystem to OCF through a bridge.</w:t>
      </w:r>
    </w:p>
    <w:p w14:paraId="5565465E" w14:textId="77777777" w:rsidR="004926A5" w:rsidRPr="00400721" w:rsidRDefault="004926A5" w:rsidP="004926A5">
      <w:pPr>
        <w:ind w:left="720"/>
        <w:rPr>
          <w:lang w:val="en-GB"/>
        </w:rPr>
      </w:pPr>
      <w:r w:rsidRPr="00400721">
        <w:t> </w:t>
      </w:r>
    </w:p>
    <w:p w14:paraId="29496123" w14:textId="77777777" w:rsidR="004926A5" w:rsidRPr="00400721" w:rsidRDefault="004926A5" w:rsidP="004926A5">
      <w:pPr>
        <w:rPr>
          <w:lang w:val="en-GB"/>
        </w:rPr>
      </w:pPr>
      <w:r w:rsidRPr="00400721">
        <w:t>Here are some attack vectors to consider:</w:t>
      </w:r>
    </w:p>
    <w:p w14:paraId="7F203F26" w14:textId="77777777" w:rsidR="004926A5" w:rsidRPr="00400721" w:rsidRDefault="004926A5" w:rsidP="00262C31">
      <w:pPr>
        <w:numPr>
          <w:ilvl w:val="0"/>
          <w:numId w:val="24"/>
        </w:numPr>
        <w:tabs>
          <w:tab w:val="clear" w:pos="720"/>
          <w:tab w:val="num" w:pos="0"/>
        </w:tabs>
        <w:spacing w:after="100" w:afterAutospacing="1"/>
        <w:jc w:val="left"/>
        <w:rPr>
          <w:lang w:val="en-GB"/>
        </w:rPr>
      </w:pPr>
      <w:r w:rsidRPr="00400721">
        <w:t>UPnP control points might get unauthorized access to OCF servers and do bad stuff.</w:t>
      </w:r>
    </w:p>
    <w:p w14:paraId="132380EE" w14:textId="77777777" w:rsidR="004926A5" w:rsidRPr="00400721" w:rsidRDefault="004926A5" w:rsidP="00262C31">
      <w:pPr>
        <w:numPr>
          <w:ilvl w:val="0"/>
          <w:numId w:val="24"/>
        </w:numPr>
        <w:tabs>
          <w:tab w:val="clear" w:pos="720"/>
          <w:tab w:val="num" w:pos="0"/>
        </w:tabs>
        <w:spacing w:before="100" w:beforeAutospacing="1" w:after="100" w:afterAutospacing="1"/>
        <w:jc w:val="left"/>
        <w:rPr>
          <w:lang w:val="en-GB"/>
        </w:rPr>
      </w:pPr>
      <w:r w:rsidRPr="00400721">
        <w:lastRenderedPageBreak/>
        <w:t>OCF clients might get unauthorized access to UPnP devices and do similarly bad stuff.</w:t>
      </w:r>
    </w:p>
    <w:p w14:paraId="5415E222" w14:textId="77777777" w:rsidR="004926A5" w:rsidRPr="00400721" w:rsidRDefault="004926A5" w:rsidP="00262C31">
      <w:pPr>
        <w:numPr>
          <w:ilvl w:val="0"/>
          <w:numId w:val="24"/>
        </w:numPr>
        <w:tabs>
          <w:tab w:val="clear" w:pos="720"/>
          <w:tab w:val="num" w:pos="0"/>
        </w:tabs>
        <w:spacing w:before="100" w:beforeAutospacing="1" w:after="100" w:afterAutospacing="1"/>
        <w:jc w:val="left"/>
        <w:rPr>
          <w:lang w:val="en-GB"/>
        </w:rPr>
      </w:pPr>
      <w:r w:rsidRPr="00400721">
        <w:t>Bad actors may get access to a compromised bridge and wreak havoc all around.</w:t>
      </w:r>
    </w:p>
    <w:p w14:paraId="66910A9D" w14:textId="77777777" w:rsidR="004926A5" w:rsidRPr="00400721" w:rsidRDefault="004926A5" w:rsidP="00262C31">
      <w:pPr>
        <w:numPr>
          <w:ilvl w:val="0"/>
          <w:numId w:val="24"/>
        </w:numPr>
        <w:tabs>
          <w:tab w:val="clear" w:pos="720"/>
          <w:tab w:val="num" w:pos="0"/>
        </w:tabs>
        <w:spacing w:before="100" w:beforeAutospacing="1" w:after="100" w:afterAutospacing="1"/>
        <w:jc w:val="left"/>
        <w:rPr>
          <w:lang w:val="en-GB"/>
        </w:rPr>
      </w:pPr>
      <w:r w:rsidRPr="00400721">
        <w:t>Communication channels might be compromised and rogue messages inserted.</w:t>
      </w:r>
    </w:p>
    <w:p w14:paraId="65512830" w14:textId="77777777" w:rsidR="004926A5" w:rsidRPr="00400721" w:rsidRDefault="004926A5" w:rsidP="00262C31">
      <w:pPr>
        <w:numPr>
          <w:ilvl w:val="0"/>
          <w:numId w:val="24"/>
        </w:numPr>
        <w:tabs>
          <w:tab w:val="clear" w:pos="720"/>
          <w:tab w:val="num" w:pos="0"/>
        </w:tabs>
        <w:spacing w:before="100" w:beforeAutospacing="1" w:after="100" w:afterAutospacing="1"/>
        <w:jc w:val="left"/>
        <w:rPr>
          <w:lang w:val="en-GB"/>
        </w:rPr>
      </w:pPr>
      <w:r w:rsidRPr="00400721">
        <w:t>Communications might be vulnerable to DOS attacks. </w:t>
      </w:r>
    </w:p>
    <w:p w14:paraId="757F9CA4" w14:textId="77777777" w:rsidR="004926A5" w:rsidRPr="00400721" w:rsidRDefault="004926A5" w:rsidP="004926A5">
      <w:pPr>
        <w:rPr>
          <w:lang w:val="en-GB"/>
        </w:rPr>
      </w:pPr>
      <w:r w:rsidRPr="00400721">
        <w:t xml:space="preserve">This is just some security </w:t>
      </w:r>
      <w:r>
        <w:t xml:space="preserve">risks </w:t>
      </w:r>
      <w:r w:rsidRPr="00400721">
        <w:t>this will need to review by the Security Work Group.</w:t>
      </w:r>
    </w:p>
    <w:p w14:paraId="3BA92C4D" w14:textId="77777777" w:rsidR="004926A5" w:rsidRPr="00400721" w:rsidRDefault="004926A5" w:rsidP="004926A5">
      <w:pPr>
        <w:rPr>
          <w:lang w:val="en-GB"/>
        </w:rPr>
      </w:pPr>
      <w:r w:rsidRPr="00400721">
        <w:t> </w:t>
      </w:r>
    </w:p>
    <w:p w14:paraId="64154F07" w14:textId="77777777" w:rsidR="004926A5" w:rsidRPr="00400721" w:rsidRDefault="004926A5" w:rsidP="004926A5">
      <w:pPr>
        <w:rPr>
          <w:lang w:val="en-GB"/>
        </w:rPr>
      </w:pPr>
      <w:r w:rsidRPr="00400721">
        <w:t xml:space="preserve">UPnP has a security service called DeviceProtection that allows for x.509 authentication and secure communications over TLS. DeviceProtection </w:t>
      </w:r>
      <w:r>
        <w:t xml:space="preserve">is optional for UPnP V1.0 and V1.1 and required UPnP V2.0. </w:t>
      </w:r>
      <w:r w:rsidRPr="00400721">
        <w:t xml:space="preserve">While many existing UPnP implementations </w:t>
      </w:r>
      <w:r>
        <w:t xml:space="preserve">have </w:t>
      </w:r>
      <w:r w:rsidRPr="00400721">
        <w:t>chosen</w:t>
      </w:r>
      <w:r>
        <w:t xml:space="preserve"> </w:t>
      </w:r>
      <w:r w:rsidRPr="00C851B1">
        <w:rPr>
          <w:b/>
        </w:rPr>
        <w:t>not</w:t>
      </w:r>
      <w:r>
        <w:t xml:space="preserve"> to implement</w:t>
      </w:r>
      <w:r w:rsidRPr="00400721">
        <w:t xml:space="preserve"> </w:t>
      </w:r>
      <w:r>
        <w:t xml:space="preserve">the </w:t>
      </w:r>
      <w:r w:rsidRPr="00400721">
        <w:t>DeviceProtection service</w:t>
      </w:r>
      <w:r>
        <w:t xml:space="preserve"> and of course it is available for use when implemented. </w:t>
      </w:r>
      <w:r w:rsidRPr="00400721">
        <w:t xml:space="preserve">Based on that, </w:t>
      </w:r>
      <w:r>
        <w:t>it</w:t>
      </w:r>
      <w:r w:rsidRPr="00400721">
        <w:t xml:space="preserve"> </w:t>
      </w:r>
      <w:r>
        <w:t>could</w:t>
      </w:r>
      <w:r w:rsidRPr="00400721">
        <w:t xml:space="preserve"> argue the following points:</w:t>
      </w:r>
    </w:p>
    <w:p w14:paraId="20859D35" w14:textId="77777777" w:rsidR="004926A5" w:rsidRPr="00400721" w:rsidRDefault="004926A5" w:rsidP="00262C31">
      <w:pPr>
        <w:numPr>
          <w:ilvl w:val="0"/>
          <w:numId w:val="25"/>
        </w:numPr>
        <w:tabs>
          <w:tab w:val="clear" w:pos="720"/>
          <w:tab w:val="num" w:pos="0"/>
        </w:tabs>
        <w:spacing w:after="100" w:afterAutospacing="1"/>
        <w:jc w:val="left"/>
        <w:rPr>
          <w:lang w:val="en-GB"/>
        </w:rPr>
      </w:pPr>
      <w:r w:rsidRPr="00400721">
        <w:t>UPnP devices and control points that implement DeviceProtection have adequate security to be used in the IoT contexts addressed by OCF. In other words, they can be authenticated, have levels of authorization associated with different roles, and communicate with each other over trusted secure channels.</w:t>
      </w:r>
    </w:p>
    <w:p w14:paraId="40ECAFAE" w14:textId="77777777" w:rsidR="004926A5" w:rsidRPr="00400721" w:rsidRDefault="004926A5" w:rsidP="00262C31">
      <w:pPr>
        <w:numPr>
          <w:ilvl w:val="0"/>
          <w:numId w:val="25"/>
        </w:numPr>
        <w:tabs>
          <w:tab w:val="clear" w:pos="720"/>
          <w:tab w:val="num" w:pos="0"/>
        </w:tabs>
        <w:spacing w:before="100" w:beforeAutospacing="1" w:after="100" w:afterAutospacing="1"/>
        <w:jc w:val="left"/>
        <w:rPr>
          <w:lang w:val="en-GB"/>
        </w:rPr>
      </w:pPr>
      <w:r w:rsidRPr="00400721">
        <w:t xml:space="preserve">UPnP devices that do not implement DeviceProtection should not be trusted. They should only be used in contexts where </w:t>
      </w:r>
      <w:r>
        <w:t>that trust is not a requirement or confirmed by the Application/End-user.</w:t>
      </w:r>
    </w:p>
    <w:p w14:paraId="531C6D3E" w14:textId="77777777" w:rsidR="004926A5" w:rsidRPr="00400721" w:rsidRDefault="004926A5" w:rsidP="004926A5">
      <w:pPr>
        <w:rPr>
          <w:lang w:val="en-GB"/>
        </w:rPr>
      </w:pPr>
      <w:r>
        <w:t>Therefore, it</w:t>
      </w:r>
      <w:r w:rsidRPr="00400721">
        <w:t xml:space="preserve"> suggest</w:t>
      </w:r>
      <w:r>
        <w:t>ed</w:t>
      </w:r>
      <w:r w:rsidRPr="00400721">
        <w:t xml:space="preserve"> the following general policy for bridging to UPnP (and similar </w:t>
      </w:r>
      <w:r>
        <w:t xml:space="preserve">no-secure </w:t>
      </w:r>
      <w:r w:rsidRPr="00400721">
        <w:t>ecosystems):</w:t>
      </w:r>
    </w:p>
    <w:p w14:paraId="0497C4DC" w14:textId="77777777" w:rsidR="004926A5" w:rsidRPr="00400721" w:rsidRDefault="004926A5" w:rsidP="004926A5">
      <w:pPr>
        <w:rPr>
          <w:lang w:val="en-GB"/>
        </w:rPr>
      </w:pPr>
      <w:r w:rsidRPr="00400721">
        <w:t> </w:t>
      </w:r>
    </w:p>
    <w:p w14:paraId="4D67DD86" w14:textId="77777777" w:rsidR="004926A5" w:rsidRPr="00400721" w:rsidRDefault="004926A5" w:rsidP="00262C31">
      <w:pPr>
        <w:numPr>
          <w:ilvl w:val="0"/>
          <w:numId w:val="26"/>
        </w:numPr>
        <w:tabs>
          <w:tab w:val="clear" w:pos="720"/>
          <w:tab w:val="num" w:pos="0"/>
        </w:tabs>
        <w:spacing w:after="100" w:afterAutospacing="1"/>
        <w:jc w:val="left"/>
        <w:rPr>
          <w:lang w:val="en-GB"/>
        </w:rPr>
      </w:pPr>
      <w:r w:rsidRPr="00400721">
        <w:t>OCF is responsible for all aspects of security on the OCF side of the bridge.</w:t>
      </w:r>
    </w:p>
    <w:p w14:paraId="24AA40F6" w14:textId="77777777" w:rsidR="004926A5" w:rsidRPr="00400721" w:rsidRDefault="004926A5" w:rsidP="00262C31">
      <w:pPr>
        <w:numPr>
          <w:ilvl w:val="0"/>
          <w:numId w:val="26"/>
        </w:numPr>
        <w:tabs>
          <w:tab w:val="clear" w:pos="720"/>
          <w:tab w:val="num" w:pos="0"/>
        </w:tabs>
        <w:spacing w:before="100" w:beforeAutospacing="1" w:after="100" w:afterAutospacing="1"/>
        <w:jc w:val="left"/>
        <w:rPr>
          <w:lang w:val="en-GB"/>
        </w:rPr>
      </w:pPr>
      <w:r w:rsidRPr="00400721">
        <w:t>OCF is responsible for the security of the bridge itself.</w:t>
      </w:r>
    </w:p>
    <w:p w14:paraId="328AEAB2" w14:textId="77777777" w:rsidR="004926A5" w:rsidRPr="00400721" w:rsidRDefault="004926A5" w:rsidP="00262C31">
      <w:pPr>
        <w:numPr>
          <w:ilvl w:val="0"/>
          <w:numId w:val="26"/>
        </w:numPr>
        <w:tabs>
          <w:tab w:val="clear" w:pos="720"/>
          <w:tab w:val="num" w:pos="0"/>
        </w:tabs>
        <w:spacing w:before="100" w:beforeAutospacing="1" w:after="100" w:afterAutospacing="1"/>
        <w:jc w:val="left"/>
        <w:rPr>
          <w:lang w:val="en-GB"/>
        </w:rPr>
      </w:pPr>
      <w:r w:rsidRPr="00400721">
        <w:t>If a</w:t>
      </w:r>
      <w:r>
        <w:t>n</w:t>
      </w:r>
      <w:r w:rsidRPr="00400721">
        <w:t xml:space="preserve"> UPnP control point does not implement UPnP DeviceProtection then the bridge shall limit its access and authorization in the OCF domain to contexts that don’t require security (if there are any). A</w:t>
      </w:r>
      <w:r>
        <w:t>n</w:t>
      </w:r>
      <w:r w:rsidRPr="00400721">
        <w:t xml:space="preserve"> UPnP “control point” is any device that can send UPnP control point messages regardless of whether it has UPnP device features.</w:t>
      </w:r>
    </w:p>
    <w:p w14:paraId="165A7387" w14:textId="77777777" w:rsidR="004926A5" w:rsidRPr="00400721" w:rsidRDefault="004926A5" w:rsidP="00262C31">
      <w:pPr>
        <w:numPr>
          <w:ilvl w:val="0"/>
          <w:numId w:val="26"/>
        </w:numPr>
        <w:tabs>
          <w:tab w:val="clear" w:pos="720"/>
          <w:tab w:val="num" w:pos="0"/>
        </w:tabs>
        <w:spacing w:before="100" w:beforeAutospacing="1" w:after="100" w:afterAutospacing="1"/>
        <w:jc w:val="left"/>
        <w:rPr>
          <w:lang w:val="en-GB"/>
        </w:rPr>
      </w:pPr>
      <w:r w:rsidRPr="00400721">
        <w:t>If a</w:t>
      </w:r>
      <w:r>
        <w:t>n</w:t>
      </w:r>
      <w:r w:rsidRPr="00400721">
        <w:t xml:space="preserve"> UPnP device does not implement UPnP DeviceProtection, OCF does not necessarily need to do anything. The OCF side of the bridge must not trust the device, but the insecurity of the UPnP side of the bridge is not expected to be repaired by OCF.</w:t>
      </w:r>
    </w:p>
    <w:p w14:paraId="270EB2C0" w14:textId="77777777" w:rsidR="004926A5" w:rsidRPr="00400721" w:rsidRDefault="004926A5" w:rsidP="00262C31">
      <w:pPr>
        <w:numPr>
          <w:ilvl w:val="0"/>
          <w:numId w:val="26"/>
        </w:numPr>
        <w:tabs>
          <w:tab w:val="clear" w:pos="720"/>
          <w:tab w:val="num" w:pos="0"/>
        </w:tabs>
        <w:spacing w:before="100" w:beforeAutospacing="1" w:after="100" w:afterAutospacing="1"/>
        <w:jc w:val="left"/>
        <w:rPr>
          <w:lang w:val="en-GB"/>
        </w:rPr>
      </w:pPr>
      <w:r w:rsidRPr="00400721">
        <w:t>If a UPnP device or control point implements DeviceProtection (and is certified), and if it has OCF-trusted credentials, it may be trusted to act as a full participant in the OCF ecosystem. (NOTE: UPnP DeviceProtection allows for self-signed certificates. OCF policy must decide whether to trust these certificates.)</w:t>
      </w:r>
    </w:p>
    <w:p w14:paraId="526938C5" w14:textId="17E0E0E0" w:rsidR="004926A5" w:rsidRDefault="004926A5" w:rsidP="00262C31">
      <w:pPr>
        <w:pStyle w:val="Heading1"/>
        <w:numPr>
          <w:ilvl w:val="0"/>
          <w:numId w:val="19"/>
        </w:numPr>
        <w:suppressAutoHyphens w:val="0"/>
        <w:snapToGrid/>
        <w:spacing w:before="240" w:after="60"/>
      </w:pPr>
      <w:bookmarkStart w:id="58" w:name="_Toc469667157"/>
      <w:r>
        <w:t>Device Type Mapping</w:t>
      </w:r>
      <w:bookmarkEnd w:id="58"/>
    </w:p>
    <w:p w14:paraId="29B3C425" w14:textId="77777777" w:rsidR="004926A5" w:rsidRDefault="004926A5" w:rsidP="00262C31">
      <w:pPr>
        <w:pStyle w:val="Heading2"/>
        <w:numPr>
          <w:ilvl w:val="1"/>
          <w:numId w:val="28"/>
        </w:numPr>
        <w:suppressAutoHyphens w:val="0"/>
        <w:snapToGrid/>
        <w:spacing w:before="240" w:after="60"/>
      </w:pPr>
      <w:bookmarkStart w:id="59" w:name="_Toc458154955"/>
      <w:bookmarkStart w:id="60" w:name="_Toc469667158"/>
      <w:r>
        <w:t>Introduction</w:t>
      </w:r>
      <w:bookmarkEnd w:id="59"/>
      <w:bookmarkEnd w:id="60"/>
    </w:p>
    <w:p w14:paraId="70788C77" w14:textId="77777777" w:rsidR="004926A5" w:rsidRDefault="004926A5" w:rsidP="004926A5">
      <w:pPr>
        <w:pStyle w:val="PARAGRAPH"/>
      </w:pPr>
      <w:r>
        <w:t>This Section contains the mappings of to/from Device Types.</w:t>
      </w:r>
    </w:p>
    <w:p w14:paraId="5BB1A6F1" w14:textId="77777777" w:rsidR="004926A5" w:rsidRDefault="004926A5" w:rsidP="00262C31">
      <w:pPr>
        <w:pStyle w:val="Heading2"/>
        <w:numPr>
          <w:ilvl w:val="1"/>
          <w:numId w:val="29"/>
        </w:numPr>
        <w:suppressAutoHyphens w:val="0"/>
        <w:snapToGrid/>
        <w:spacing w:before="240" w:after="60"/>
      </w:pPr>
      <w:bookmarkStart w:id="61" w:name="_Toc458154956"/>
      <w:bookmarkStart w:id="62" w:name="_Toc469667159"/>
      <w:r>
        <w:t>UPnP Device Types to OCF Device Types</w:t>
      </w:r>
      <w:bookmarkEnd w:id="61"/>
      <w:bookmarkEnd w:id="62"/>
    </w:p>
    <w:p w14:paraId="495E532D" w14:textId="77777777" w:rsidR="004926A5" w:rsidRDefault="004926A5" w:rsidP="004926A5">
      <w:pPr>
        <w:pStyle w:val="PARAGRAPH"/>
        <w:spacing w:after="0"/>
      </w:pPr>
      <w:r>
        <w:t xml:space="preserve">The following table captures the equivalency mapping between UPnP defined Device Types (see </w:t>
      </w:r>
      <w:r w:rsidRPr="00E9076E">
        <w:t>UPnP Specifications-Standards: Device Control Protocols</w:t>
      </w:r>
      <w:r>
        <w:t xml:space="preserve">) and OCF defined Device Types (see Table 10-1 in </w:t>
      </w:r>
      <w:r>
        <w:fldChar w:fldCharType="begin"/>
      </w:r>
      <w:r>
        <w:instrText xml:space="preserve"> REF ref_OIC_SH_DEVICE \h </w:instrText>
      </w:r>
      <w:r>
        <w:fldChar w:fldCharType="separate"/>
      </w:r>
      <w:r>
        <w:t>OIC Smart Home Device Specification</w:t>
      </w:r>
      <w:r>
        <w:fldChar w:fldCharType="end"/>
      </w:r>
      <w:r>
        <w:t xml:space="preserve">).  The minimum Resource sets for each OCF Device is provided in </w:t>
      </w:r>
      <w:r>
        <w:fldChar w:fldCharType="begin"/>
      </w:r>
      <w:r>
        <w:instrText xml:space="preserve"> REF ref_OIC_SH_DEVICE \h </w:instrText>
      </w:r>
      <w:r>
        <w:fldChar w:fldCharType="separate"/>
      </w:r>
      <w:r>
        <w:t>OIC Smart Home Device Specification</w:t>
      </w:r>
      <w:r>
        <w:fldChar w:fldCharType="end"/>
      </w:r>
      <w:r>
        <w:t>.</w:t>
      </w:r>
    </w:p>
    <w:p w14:paraId="42A9C734" w14:textId="77777777" w:rsidR="004926A5" w:rsidRDefault="004926A5" w:rsidP="004926A5">
      <w:pPr>
        <w:pStyle w:val="TABLE-title"/>
      </w:pPr>
      <w:bookmarkStart w:id="63" w:name="_Toc458154976"/>
      <w:bookmarkStart w:id="64" w:name="_Toc469665060"/>
      <w:r>
        <w:t xml:space="preserve">Table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Table \* ARABIC \s 1 </w:instrText>
      </w:r>
      <w:r>
        <w:fldChar w:fldCharType="separate"/>
      </w:r>
      <w:r>
        <w:rPr>
          <w:noProof/>
        </w:rPr>
        <w:t>1</w:t>
      </w:r>
      <w:r>
        <w:fldChar w:fldCharType="end"/>
      </w:r>
      <w:r>
        <w:t xml:space="preserve"> UPnP to OCF Device Type Mapping.</w:t>
      </w:r>
      <w:bookmarkEnd w:id="63"/>
      <w:bookmarkEnd w:id="64"/>
    </w:p>
    <w:tbl>
      <w:tblPr>
        <w:tblStyle w:val="GridTable1Light1"/>
        <w:tblW w:w="5000" w:type="pct"/>
        <w:jc w:val="center"/>
        <w:tblLook w:val="04A0" w:firstRow="1" w:lastRow="0" w:firstColumn="1" w:lastColumn="0" w:noHBand="0" w:noVBand="1"/>
      </w:tblPr>
      <w:tblGrid>
        <w:gridCol w:w="2668"/>
        <w:gridCol w:w="3439"/>
        <w:gridCol w:w="3243"/>
      </w:tblGrid>
      <w:tr w:rsidR="004926A5" w14:paraId="1C0FB95F" w14:textId="77777777" w:rsidTr="000A15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7" w:type="pct"/>
            <w:tcBorders>
              <w:top w:val="single" w:sz="4" w:space="0" w:color="999999" w:themeColor="text1" w:themeTint="66"/>
              <w:left w:val="single" w:sz="4" w:space="0" w:color="999999" w:themeColor="text1" w:themeTint="66"/>
              <w:right w:val="single" w:sz="4" w:space="0" w:color="999999" w:themeColor="text1" w:themeTint="66"/>
            </w:tcBorders>
            <w:hideMark/>
          </w:tcPr>
          <w:p w14:paraId="064BF846" w14:textId="77777777" w:rsidR="004926A5" w:rsidRDefault="004926A5" w:rsidP="000A15F1">
            <w:pPr>
              <w:pStyle w:val="PARAGRAPH"/>
              <w:jc w:val="center"/>
            </w:pPr>
            <w:r>
              <w:t>Classification</w:t>
            </w:r>
          </w:p>
        </w:tc>
        <w:tc>
          <w:tcPr>
            <w:tcW w:w="1839" w:type="pct"/>
            <w:tcBorders>
              <w:top w:val="single" w:sz="4" w:space="0" w:color="999999" w:themeColor="text1" w:themeTint="66"/>
              <w:left w:val="single" w:sz="4" w:space="0" w:color="999999" w:themeColor="text1" w:themeTint="66"/>
              <w:right w:val="single" w:sz="4" w:space="0" w:color="999999" w:themeColor="text1" w:themeTint="66"/>
            </w:tcBorders>
            <w:hideMark/>
          </w:tcPr>
          <w:p w14:paraId="2B805BDD" w14:textId="77777777" w:rsidR="004926A5" w:rsidRDefault="004926A5" w:rsidP="000A15F1">
            <w:pPr>
              <w:pStyle w:val="PARAGRAPH"/>
              <w:jc w:val="center"/>
              <w:cnfStyle w:val="100000000000" w:firstRow="1" w:lastRow="0" w:firstColumn="0" w:lastColumn="0" w:oddVBand="0" w:evenVBand="0" w:oddHBand="0" w:evenHBand="0" w:firstRowFirstColumn="0" w:firstRowLastColumn="0" w:lastRowFirstColumn="0" w:lastRowLastColumn="0"/>
            </w:pPr>
            <w:r>
              <w:t>UPnP Device Type</w:t>
            </w:r>
          </w:p>
        </w:tc>
        <w:tc>
          <w:tcPr>
            <w:tcW w:w="1734" w:type="pct"/>
            <w:tcBorders>
              <w:top w:val="single" w:sz="4" w:space="0" w:color="999999" w:themeColor="text1" w:themeTint="66"/>
              <w:left w:val="single" w:sz="4" w:space="0" w:color="999999" w:themeColor="text1" w:themeTint="66"/>
              <w:right w:val="single" w:sz="4" w:space="0" w:color="999999" w:themeColor="text1" w:themeTint="66"/>
            </w:tcBorders>
            <w:hideMark/>
          </w:tcPr>
          <w:p w14:paraId="7650FD3B" w14:textId="77777777" w:rsidR="004926A5" w:rsidRDefault="004926A5" w:rsidP="000A15F1">
            <w:pPr>
              <w:pStyle w:val="PARAGRAPH"/>
              <w:jc w:val="center"/>
              <w:cnfStyle w:val="100000000000" w:firstRow="1" w:lastRow="0" w:firstColumn="0" w:lastColumn="0" w:oddVBand="0" w:evenVBand="0" w:oddHBand="0" w:evenHBand="0" w:firstRowFirstColumn="0" w:firstRowLastColumn="0" w:lastRowFirstColumn="0" w:lastRowLastColumn="0"/>
            </w:pPr>
            <w:r>
              <w:t>OCF Device Type</w:t>
            </w:r>
          </w:p>
        </w:tc>
      </w:tr>
      <w:tr w:rsidR="004926A5" w14:paraId="11392E63" w14:textId="77777777" w:rsidTr="000A15F1">
        <w:trPr>
          <w:jc w:val="center"/>
        </w:trPr>
        <w:tc>
          <w:tcPr>
            <w:cnfStyle w:val="001000000000" w:firstRow="0" w:lastRow="0" w:firstColumn="1" w:lastColumn="0" w:oddVBand="0" w:evenVBand="0" w:oddHBand="0" w:evenHBand="0" w:firstRowFirstColumn="0" w:firstRowLastColumn="0" w:lastRowFirstColumn="0" w:lastRowLastColumn="0"/>
            <w:tcW w:w="1427" w:type="pct"/>
            <w:vMerge w:val="restar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2472B95" w14:textId="77777777" w:rsidR="004926A5" w:rsidRDefault="004926A5" w:rsidP="000A15F1">
            <w:pPr>
              <w:pStyle w:val="PARAGRAPH"/>
            </w:pPr>
            <w:r>
              <w:lastRenderedPageBreak/>
              <w:t>Lighting</w:t>
            </w:r>
          </w:p>
        </w:tc>
        <w:tc>
          <w:tcPr>
            <w:tcW w:w="183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5FC434" w14:textId="77777777" w:rsidR="004926A5" w:rsidRDefault="004926A5" w:rsidP="000A15F1">
            <w:pPr>
              <w:pStyle w:val="PARAGRAPH"/>
              <w:cnfStyle w:val="000000000000" w:firstRow="0" w:lastRow="0" w:firstColumn="0" w:lastColumn="0" w:oddVBand="0" w:evenVBand="0" w:oddHBand="0" w:evenHBand="0" w:firstRowFirstColumn="0" w:firstRowLastColumn="0" w:lastRowFirstColumn="0" w:lastRowLastColumn="0"/>
            </w:pPr>
            <w:r w:rsidRPr="000370B0">
              <w:t>BinaryLight:1</w:t>
            </w:r>
          </w:p>
        </w:tc>
        <w:tc>
          <w:tcPr>
            <w:tcW w:w="1734" w:type="pct"/>
            <w:vMerge w:val="restar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37F6C6E6" w14:textId="77777777" w:rsidR="004926A5" w:rsidRDefault="004926A5" w:rsidP="000A15F1">
            <w:pPr>
              <w:pStyle w:val="PARAGRAPH"/>
              <w:cnfStyle w:val="000000000000" w:firstRow="0" w:lastRow="0" w:firstColumn="0" w:lastColumn="0" w:oddVBand="0" w:evenVBand="0" w:oddHBand="0" w:evenHBand="0" w:firstRowFirstColumn="0" w:firstRowLastColumn="0" w:lastRowFirstColumn="0" w:lastRowLastColumn="0"/>
            </w:pPr>
            <w:r>
              <w:t>oic.d.light</w:t>
            </w:r>
          </w:p>
        </w:tc>
      </w:tr>
      <w:tr w:rsidR="004926A5" w14:paraId="6F13BA64" w14:textId="77777777" w:rsidTr="000A15F1">
        <w:trPr>
          <w:trHeight w:val="540"/>
          <w:jc w:val="center"/>
        </w:trPr>
        <w:tc>
          <w:tcPr>
            <w:cnfStyle w:val="001000000000" w:firstRow="0" w:lastRow="0" w:firstColumn="1" w:lastColumn="0" w:oddVBand="0" w:evenVBand="0" w:oddHBand="0" w:evenHBand="0" w:firstRowFirstColumn="0" w:firstRowLastColumn="0" w:lastRowFirstColumn="0" w:lastRowLastColumn="0"/>
            <w:tcW w:w="1427" w:type="pct"/>
            <w:vMerge/>
            <w:tcBorders>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9B554B8" w14:textId="77777777" w:rsidR="004926A5" w:rsidRDefault="004926A5" w:rsidP="000A15F1">
            <w:pPr>
              <w:pStyle w:val="PARAGRAPH"/>
            </w:pPr>
          </w:p>
        </w:tc>
        <w:tc>
          <w:tcPr>
            <w:tcW w:w="183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C7FFEFF" w14:textId="77777777" w:rsidR="004926A5" w:rsidRDefault="004926A5" w:rsidP="000A15F1">
            <w:pPr>
              <w:pStyle w:val="PARAGRAPH"/>
              <w:cnfStyle w:val="000000000000" w:firstRow="0" w:lastRow="0" w:firstColumn="0" w:lastColumn="0" w:oddVBand="0" w:evenVBand="0" w:oddHBand="0" w:evenHBand="0" w:firstRowFirstColumn="0" w:firstRowLastColumn="0" w:lastRowFirstColumn="0" w:lastRowLastColumn="0"/>
            </w:pPr>
            <w:r w:rsidRPr="000370B0">
              <w:t>DimmableLight:1</w:t>
            </w:r>
          </w:p>
        </w:tc>
        <w:tc>
          <w:tcPr>
            <w:tcW w:w="1734" w:type="pct"/>
            <w:vMerge/>
            <w:tcBorders>
              <w:left w:val="single" w:sz="4" w:space="0" w:color="999999" w:themeColor="text1" w:themeTint="66"/>
              <w:bottom w:val="single" w:sz="4" w:space="0" w:color="999999" w:themeColor="text1" w:themeTint="66"/>
              <w:right w:val="single" w:sz="4" w:space="0" w:color="999999" w:themeColor="text1" w:themeTint="66"/>
            </w:tcBorders>
            <w:hideMark/>
          </w:tcPr>
          <w:p w14:paraId="7566428B" w14:textId="77777777" w:rsidR="004926A5" w:rsidRDefault="004926A5" w:rsidP="000A15F1">
            <w:pPr>
              <w:pStyle w:val="PARAGRAPH"/>
              <w:cnfStyle w:val="000000000000" w:firstRow="0" w:lastRow="0" w:firstColumn="0" w:lastColumn="0" w:oddVBand="0" w:evenVBand="0" w:oddHBand="0" w:evenHBand="0" w:firstRowFirstColumn="0" w:firstRowLastColumn="0" w:lastRowFirstColumn="0" w:lastRowLastColumn="0"/>
            </w:pPr>
          </w:p>
        </w:tc>
      </w:tr>
    </w:tbl>
    <w:p w14:paraId="62E27DBF" w14:textId="77777777" w:rsidR="004926A5" w:rsidRDefault="004926A5" w:rsidP="004926A5">
      <w:r>
        <w:rPr>
          <w:b/>
          <w:bCs/>
        </w:rPr>
        <w:br w:type="page"/>
      </w:r>
    </w:p>
    <w:p w14:paraId="25FEE620" w14:textId="77777777" w:rsidR="004926A5" w:rsidRDefault="004926A5" w:rsidP="00262C31">
      <w:pPr>
        <w:pStyle w:val="Heading1"/>
        <w:numPr>
          <w:ilvl w:val="0"/>
          <w:numId w:val="19"/>
        </w:numPr>
        <w:suppressAutoHyphens w:val="0"/>
        <w:snapToGrid/>
        <w:spacing w:before="240" w:after="60"/>
      </w:pPr>
      <w:bookmarkStart w:id="65" w:name="_Toc469667160"/>
      <w:r>
        <w:lastRenderedPageBreak/>
        <w:t>Resource Definitions</w:t>
      </w:r>
      <w:bookmarkEnd w:id="65"/>
    </w:p>
    <w:p w14:paraId="3ECF1605" w14:textId="77777777" w:rsidR="004926A5" w:rsidRDefault="004926A5" w:rsidP="004926A5">
      <w:pPr>
        <w:pStyle w:val="PARAGRAPH"/>
      </w:pPr>
      <w:r>
        <w:t xml:space="preserve">This section contains definitions for all Resource Types; the complete set is listed in </w:t>
      </w:r>
      <w:r>
        <w:fldChar w:fldCharType="begin"/>
      </w:r>
      <w:r>
        <w:instrText xml:space="preserve"> REF _Ref444264857 \h </w:instrText>
      </w:r>
      <w:r>
        <w:fldChar w:fldCharType="separate"/>
      </w:r>
      <w:r>
        <w:rPr>
          <w:b/>
          <w:bCs/>
          <w:lang w:val="en-US"/>
        </w:rPr>
        <w:t>Error! Reference source not found.</w:t>
      </w:r>
      <w:r>
        <w:fldChar w:fldCharType="end"/>
      </w:r>
      <w:r>
        <w:t xml:space="preserve">.  All sections provide example representations of the Resource Type following the application of the default interface that is applied for that specific Resource Type.  </w:t>
      </w:r>
    </w:p>
    <w:p w14:paraId="298C80BB" w14:textId="77777777" w:rsidR="004926A5" w:rsidRDefault="004926A5" w:rsidP="004926A5">
      <w:pPr>
        <w:pStyle w:val="PARAGRAPH"/>
      </w:pPr>
      <w:r>
        <w:t xml:space="preserve">All Resource Types shall be created in accordance with the </w:t>
      </w:r>
      <w:r>
        <w:fldChar w:fldCharType="begin"/>
      </w:r>
      <w:r>
        <w:instrText xml:space="preserve"> REF ref_OIC_CORE \h </w:instrText>
      </w:r>
      <w:r>
        <w:fldChar w:fldCharType="separate"/>
      </w:r>
      <w:r>
        <w:t>OIC</w:t>
      </w:r>
      <w:r w:rsidRPr="0052721E">
        <w:t xml:space="preserve"> </w:t>
      </w:r>
      <w:r>
        <w:t>Core Specification</w:t>
      </w:r>
      <w:r>
        <w:fldChar w:fldCharType="end"/>
      </w:r>
      <w:r>
        <w:t xml:space="preserve"> Section 7.2.  All comparisons against a Resource Type shall be case insensitive.</w:t>
      </w:r>
    </w:p>
    <w:p w14:paraId="0E334148" w14:textId="77777777" w:rsidR="004926A5" w:rsidRPr="00CE772D" w:rsidRDefault="004926A5" w:rsidP="004926A5">
      <w:pPr>
        <w:pStyle w:val="PARAGRAPH"/>
      </w:pPr>
      <w:r w:rsidRPr="00553C8A">
        <w:t xml:space="preserve">All </w:t>
      </w:r>
      <w:r>
        <w:t>R</w:t>
      </w:r>
      <w:r w:rsidRPr="00553C8A">
        <w:t xml:space="preserve">esource </w:t>
      </w:r>
      <w:r>
        <w:t>T</w:t>
      </w:r>
      <w:r w:rsidRPr="00553C8A">
        <w:t xml:space="preserve">ypes in this document are prefixed with “oic.r” denoting that it is an </w:t>
      </w:r>
      <w:r>
        <w:t>OIC defined</w:t>
      </w:r>
      <w:r w:rsidRPr="00553C8A">
        <w:t xml:space="preserve"> </w:t>
      </w:r>
      <w:r>
        <w:t>R</w:t>
      </w:r>
      <w:r w:rsidRPr="00553C8A">
        <w:t xml:space="preserve">esource </w:t>
      </w:r>
      <w:r>
        <w:t>T</w:t>
      </w:r>
      <w:r w:rsidRPr="00553C8A">
        <w:t>ype.</w:t>
      </w:r>
    </w:p>
    <w:p w14:paraId="5F5C153C" w14:textId="77777777" w:rsidR="004926A5" w:rsidRDefault="004926A5" w:rsidP="00262C31">
      <w:pPr>
        <w:pStyle w:val="Heading2"/>
        <w:numPr>
          <w:ilvl w:val="1"/>
          <w:numId w:val="28"/>
        </w:numPr>
        <w:suppressAutoHyphens w:val="0"/>
        <w:snapToGrid/>
        <w:spacing w:before="240" w:after="60"/>
      </w:pPr>
      <w:bookmarkStart w:id="66" w:name="_Toc469667161"/>
      <w:r>
        <w:t>Introduction</w:t>
      </w:r>
      <w:bookmarkEnd w:id="66"/>
    </w:p>
    <w:p w14:paraId="6AA793D5" w14:textId="77777777" w:rsidR="004926A5" w:rsidRDefault="004926A5" w:rsidP="004926A5">
      <w:pPr>
        <w:pStyle w:val="PARAGRAPH"/>
      </w:pPr>
      <w:r>
        <w:t>This Section contains the mappings of to/from Resource Types.</w:t>
      </w:r>
    </w:p>
    <w:p w14:paraId="39DF47F1" w14:textId="332B787A" w:rsidR="004926A5" w:rsidRDefault="004926A5" w:rsidP="00262C31">
      <w:pPr>
        <w:pStyle w:val="Heading2"/>
        <w:numPr>
          <w:ilvl w:val="1"/>
          <w:numId w:val="29"/>
        </w:numPr>
        <w:suppressAutoHyphens w:val="0"/>
        <w:snapToGrid/>
        <w:spacing w:before="240" w:after="60"/>
      </w:pPr>
      <w:bookmarkStart w:id="67" w:name="_Toc469667162"/>
      <w:r>
        <w:t xml:space="preserve">UPnP </w:t>
      </w:r>
      <w:r w:rsidR="0069734D">
        <w:t>DCP</w:t>
      </w:r>
      <w:r>
        <w:t xml:space="preserve"> Types to OCF Resource Types</w:t>
      </w:r>
      <w:bookmarkEnd w:id="67"/>
    </w:p>
    <w:p w14:paraId="45D7C22A" w14:textId="77777777" w:rsidR="004926A5" w:rsidRDefault="004926A5" w:rsidP="004926A5">
      <w:pPr>
        <w:pStyle w:val="PARAGRAPH"/>
        <w:spacing w:after="0"/>
      </w:pPr>
      <w:r>
        <w:t xml:space="preserve">The following table captures the equivalency mapping between UPnP defined Service Types (see </w:t>
      </w:r>
      <w:r w:rsidRPr="00E9076E">
        <w:t>UPnP Specifications-Standards: Device Control Protocols</w:t>
      </w:r>
      <w:r>
        <w:t xml:space="preserve">) and OCF defined Resource Types (see Table 10-1 in </w:t>
      </w:r>
      <w:r>
        <w:fldChar w:fldCharType="begin"/>
      </w:r>
      <w:r>
        <w:instrText xml:space="preserve"> REF ref_OIC_SH_DEVICE \h </w:instrText>
      </w:r>
      <w:r>
        <w:fldChar w:fldCharType="separate"/>
      </w:r>
      <w:r>
        <w:t>OIC Smart Home Device Specification</w:t>
      </w:r>
      <w:r>
        <w:fldChar w:fldCharType="end"/>
      </w:r>
      <w:r>
        <w:t xml:space="preserve">).  The minimum Resource sets for each OCF Device is provided in </w:t>
      </w:r>
      <w:r>
        <w:fldChar w:fldCharType="begin"/>
      </w:r>
      <w:r>
        <w:instrText xml:space="preserve"> REF ref_OIC_SH_DEVICE \h </w:instrText>
      </w:r>
      <w:r>
        <w:fldChar w:fldCharType="separate"/>
      </w:r>
      <w:r>
        <w:t>OIC Smart Home Device Specification</w:t>
      </w:r>
      <w:r>
        <w:fldChar w:fldCharType="end"/>
      </w:r>
      <w:r>
        <w:t>.</w:t>
      </w:r>
    </w:p>
    <w:p w14:paraId="0140A864" w14:textId="77777777" w:rsidR="004926A5" w:rsidRDefault="004926A5" w:rsidP="004926A5">
      <w:pPr>
        <w:pStyle w:val="TABLE-title"/>
      </w:pPr>
      <w:bookmarkStart w:id="68" w:name="_Toc469665061"/>
      <w:r>
        <w:t xml:space="preserve">Table </w:t>
      </w:r>
      <w:r>
        <w:fldChar w:fldCharType="begin"/>
      </w:r>
      <w:r>
        <w:instrText xml:space="preserve"> STYLEREF 1 \s </w:instrText>
      </w:r>
      <w:r>
        <w:fldChar w:fldCharType="separate"/>
      </w:r>
      <w:r>
        <w:rPr>
          <w:noProof/>
        </w:rPr>
        <w:t>9</w:t>
      </w:r>
      <w:r>
        <w:fldChar w:fldCharType="end"/>
      </w:r>
      <w:r>
        <w:noBreakHyphen/>
      </w:r>
      <w:r>
        <w:fldChar w:fldCharType="begin"/>
      </w:r>
      <w:r>
        <w:instrText xml:space="preserve"> SEQ Table \* ARABIC \s 1 </w:instrText>
      </w:r>
      <w:r>
        <w:fldChar w:fldCharType="separate"/>
      </w:r>
      <w:r>
        <w:rPr>
          <w:noProof/>
        </w:rPr>
        <w:t>1</w:t>
      </w:r>
      <w:r>
        <w:fldChar w:fldCharType="end"/>
      </w:r>
      <w:r>
        <w:t xml:space="preserve"> UPnP to OCF Device Type Mapping.</w:t>
      </w:r>
      <w:bookmarkEnd w:id="68"/>
    </w:p>
    <w:tbl>
      <w:tblPr>
        <w:tblStyle w:val="GridTable1Light1"/>
        <w:tblW w:w="5000" w:type="pct"/>
        <w:jc w:val="center"/>
        <w:tblLook w:val="04A0" w:firstRow="1" w:lastRow="0" w:firstColumn="1" w:lastColumn="0" w:noHBand="0" w:noVBand="1"/>
      </w:tblPr>
      <w:tblGrid>
        <w:gridCol w:w="2668"/>
        <w:gridCol w:w="3439"/>
        <w:gridCol w:w="3243"/>
      </w:tblGrid>
      <w:tr w:rsidR="004926A5" w14:paraId="255ACF04" w14:textId="77777777" w:rsidTr="000A15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7" w:type="pct"/>
            <w:tcBorders>
              <w:top w:val="single" w:sz="4" w:space="0" w:color="999999" w:themeColor="text1" w:themeTint="66"/>
              <w:left w:val="single" w:sz="4" w:space="0" w:color="999999" w:themeColor="text1" w:themeTint="66"/>
              <w:right w:val="single" w:sz="4" w:space="0" w:color="999999" w:themeColor="text1" w:themeTint="66"/>
            </w:tcBorders>
            <w:hideMark/>
          </w:tcPr>
          <w:p w14:paraId="2888C3B8" w14:textId="77777777" w:rsidR="004926A5" w:rsidRDefault="004926A5" w:rsidP="000A15F1">
            <w:pPr>
              <w:pStyle w:val="PARAGRAPH"/>
              <w:jc w:val="center"/>
            </w:pPr>
            <w:r>
              <w:t>Classification</w:t>
            </w:r>
          </w:p>
        </w:tc>
        <w:tc>
          <w:tcPr>
            <w:tcW w:w="1839" w:type="pct"/>
            <w:tcBorders>
              <w:top w:val="single" w:sz="4" w:space="0" w:color="999999" w:themeColor="text1" w:themeTint="66"/>
              <w:left w:val="single" w:sz="4" w:space="0" w:color="999999" w:themeColor="text1" w:themeTint="66"/>
              <w:right w:val="single" w:sz="4" w:space="0" w:color="999999" w:themeColor="text1" w:themeTint="66"/>
            </w:tcBorders>
            <w:hideMark/>
          </w:tcPr>
          <w:p w14:paraId="21C936F3" w14:textId="77777777" w:rsidR="004926A5" w:rsidRDefault="004926A5" w:rsidP="000A15F1">
            <w:pPr>
              <w:pStyle w:val="PARAGRAPH"/>
              <w:jc w:val="center"/>
              <w:cnfStyle w:val="100000000000" w:firstRow="1" w:lastRow="0" w:firstColumn="0" w:lastColumn="0" w:oddVBand="0" w:evenVBand="0" w:oddHBand="0" w:evenHBand="0" w:firstRowFirstColumn="0" w:firstRowLastColumn="0" w:lastRowFirstColumn="0" w:lastRowLastColumn="0"/>
            </w:pPr>
            <w:r>
              <w:t>UPnP Service Type</w:t>
            </w:r>
          </w:p>
        </w:tc>
        <w:tc>
          <w:tcPr>
            <w:tcW w:w="1734" w:type="pct"/>
            <w:tcBorders>
              <w:top w:val="single" w:sz="4" w:space="0" w:color="999999" w:themeColor="text1" w:themeTint="66"/>
              <w:left w:val="single" w:sz="4" w:space="0" w:color="999999" w:themeColor="text1" w:themeTint="66"/>
              <w:right w:val="single" w:sz="4" w:space="0" w:color="999999" w:themeColor="text1" w:themeTint="66"/>
            </w:tcBorders>
            <w:hideMark/>
          </w:tcPr>
          <w:p w14:paraId="3F4DC3BC" w14:textId="77777777" w:rsidR="004926A5" w:rsidRDefault="004926A5" w:rsidP="000A15F1">
            <w:pPr>
              <w:pStyle w:val="PARAGRAPH"/>
              <w:jc w:val="center"/>
              <w:cnfStyle w:val="100000000000" w:firstRow="1" w:lastRow="0" w:firstColumn="0" w:lastColumn="0" w:oddVBand="0" w:evenVBand="0" w:oddHBand="0" w:evenHBand="0" w:firstRowFirstColumn="0" w:firstRowLastColumn="0" w:lastRowFirstColumn="0" w:lastRowLastColumn="0"/>
            </w:pPr>
            <w:r>
              <w:t>OCF Resource Type</w:t>
            </w:r>
          </w:p>
        </w:tc>
      </w:tr>
      <w:tr w:rsidR="004926A5" w14:paraId="0C938052" w14:textId="77777777" w:rsidTr="000A15F1">
        <w:trPr>
          <w:jc w:val="center"/>
        </w:trPr>
        <w:tc>
          <w:tcPr>
            <w:cnfStyle w:val="001000000000" w:firstRow="0" w:lastRow="0" w:firstColumn="1" w:lastColumn="0" w:oddVBand="0" w:evenVBand="0" w:oddHBand="0" w:evenHBand="0" w:firstRowFirstColumn="0" w:firstRowLastColumn="0" w:lastRowFirstColumn="0" w:lastRowLastColumn="0"/>
            <w:tcW w:w="1427" w:type="pct"/>
            <w:vMerge w:val="restar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7C481CE" w14:textId="77777777" w:rsidR="004926A5" w:rsidRDefault="004926A5" w:rsidP="000A15F1">
            <w:pPr>
              <w:pStyle w:val="PARAGRAPH"/>
              <w:jc w:val="left"/>
            </w:pPr>
            <w:r>
              <w:t>Lighting</w:t>
            </w:r>
          </w:p>
        </w:tc>
        <w:tc>
          <w:tcPr>
            <w:tcW w:w="183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B47BE7" w14:textId="77777777" w:rsidR="004926A5" w:rsidRDefault="004926A5" w:rsidP="000A15F1">
            <w:pPr>
              <w:pStyle w:val="PARAGRAPH"/>
              <w:cnfStyle w:val="000000000000" w:firstRow="0" w:lastRow="0" w:firstColumn="0" w:lastColumn="0" w:oddVBand="0" w:evenVBand="0" w:oddHBand="0" w:evenHBand="0" w:firstRowFirstColumn="0" w:firstRowLastColumn="0" w:lastRowFirstColumn="0" w:lastRowLastColumn="0"/>
            </w:pPr>
            <w:r w:rsidRPr="00A3683A">
              <w:t>SwitchPower:1</w:t>
            </w:r>
          </w:p>
        </w:tc>
        <w:tc>
          <w:tcPr>
            <w:tcW w:w="173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F020C01" w14:textId="77777777" w:rsidR="004926A5" w:rsidRDefault="004926A5" w:rsidP="000A15F1">
            <w:pPr>
              <w:pStyle w:val="PARAGRAPH"/>
              <w:tabs>
                <w:tab w:val="center" w:pos="1513"/>
              </w:tabs>
              <w:cnfStyle w:val="000000000000" w:firstRow="0" w:lastRow="0" w:firstColumn="0" w:lastColumn="0" w:oddVBand="0" w:evenVBand="0" w:oddHBand="0" w:evenHBand="0" w:firstRowFirstColumn="0" w:firstRowLastColumn="0" w:lastRowFirstColumn="0" w:lastRowLastColumn="0"/>
            </w:pPr>
            <w:r w:rsidRPr="00A3683A">
              <w:t>oic.r.switch.binary</w:t>
            </w:r>
          </w:p>
        </w:tc>
      </w:tr>
      <w:tr w:rsidR="004926A5" w14:paraId="2D5D5149" w14:textId="77777777" w:rsidTr="000A15F1">
        <w:trPr>
          <w:jc w:val="center"/>
        </w:trPr>
        <w:tc>
          <w:tcPr>
            <w:cnfStyle w:val="001000000000" w:firstRow="0" w:lastRow="0" w:firstColumn="1" w:lastColumn="0" w:oddVBand="0" w:evenVBand="0" w:oddHBand="0" w:evenHBand="0" w:firstRowFirstColumn="0" w:firstRowLastColumn="0" w:lastRowFirstColumn="0" w:lastRowLastColumn="0"/>
            <w:tcW w:w="1427" w:type="pct"/>
            <w:vMerge/>
            <w:tcBorders>
              <w:left w:val="single" w:sz="4" w:space="0" w:color="999999" w:themeColor="text1" w:themeTint="66"/>
              <w:right w:val="single" w:sz="4" w:space="0" w:color="999999" w:themeColor="text1" w:themeTint="66"/>
            </w:tcBorders>
            <w:vAlign w:val="center"/>
            <w:hideMark/>
          </w:tcPr>
          <w:p w14:paraId="11AE8A4E" w14:textId="77777777" w:rsidR="004926A5" w:rsidRDefault="004926A5" w:rsidP="000A15F1">
            <w:pPr>
              <w:pStyle w:val="PARAGRAPH"/>
              <w:jc w:val="left"/>
            </w:pPr>
          </w:p>
        </w:tc>
        <w:tc>
          <w:tcPr>
            <w:tcW w:w="1839" w:type="pct"/>
            <w:vMerge w:val="restar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6FFC94DF" w14:textId="77777777" w:rsidR="004926A5" w:rsidRDefault="004926A5" w:rsidP="000A15F1">
            <w:pPr>
              <w:pStyle w:val="PARAGRAPH"/>
              <w:cnfStyle w:val="000000000000" w:firstRow="0" w:lastRow="0" w:firstColumn="0" w:lastColumn="0" w:oddVBand="0" w:evenVBand="0" w:oddHBand="0" w:evenHBand="0" w:firstRowFirstColumn="0" w:firstRowLastColumn="0" w:lastRowFirstColumn="0" w:lastRowLastColumn="0"/>
            </w:pPr>
            <w:r w:rsidRPr="00A3683A">
              <w:t>Dimming:1</w:t>
            </w:r>
          </w:p>
        </w:tc>
        <w:tc>
          <w:tcPr>
            <w:tcW w:w="173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7E8143D" w14:textId="77777777" w:rsidR="004926A5" w:rsidRDefault="004926A5" w:rsidP="000A15F1">
            <w:pPr>
              <w:pStyle w:val="PARAGRAPH"/>
              <w:tabs>
                <w:tab w:val="center" w:pos="1513"/>
              </w:tabs>
              <w:cnfStyle w:val="000000000000" w:firstRow="0" w:lastRow="0" w:firstColumn="0" w:lastColumn="0" w:oddVBand="0" w:evenVBand="0" w:oddHBand="0" w:evenHBand="0" w:firstRowFirstColumn="0" w:firstRowLastColumn="0" w:lastRowFirstColumn="0" w:lastRowLastColumn="0"/>
            </w:pPr>
            <w:r w:rsidRPr="00A3683A">
              <w:t>oic.r.switch.binary</w:t>
            </w:r>
          </w:p>
        </w:tc>
      </w:tr>
      <w:tr w:rsidR="004926A5" w14:paraId="3733AFEB" w14:textId="77777777" w:rsidTr="000A15F1">
        <w:trPr>
          <w:jc w:val="center"/>
        </w:trPr>
        <w:tc>
          <w:tcPr>
            <w:cnfStyle w:val="001000000000" w:firstRow="0" w:lastRow="0" w:firstColumn="1" w:lastColumn="0" w:oddVBand="0" w:evenVBand="0" w:oddHBand="0" w:evenHBand="0" w:firstRowFirstColumn="0" w:firstRowLastColumn="0" w:lastRowFirstColumn="0" w:lastRowLastColumn="0"/>
            <w:tcW w:w="1427" w:type="pct"/>
            <w:vMerge/>
            <w:tcBorders>
              <w:left w:val="single" w:sz="4" w:space="0" w:color="999999" w:themeColor="text1" w:themeTint="66"/>
              <w:bottom w:val="single" w:sz="4" w:space="0" w:color="999999" w:themeColor="text1" w:themeTint="66"/>
              <w:right w:val="single" w:sz="4" w:space="0" w:color="999999" w:themeColor="text1" w:themeTint="66"/>
            </w:tcBorders>
          </w:tcPr>
          <w:p w14:paraId="70043149" w14:textId="77777777" w:rsidR="004926A5" w:rsidRDefault="004926A5" w:rsidP="000A15F1">
            <w:pPr>
              <w:pStyle w:val="PARAGRAPH"/>
            </w:pPr>
          </w:p>
        </w:tc>
        <w:tc>
          <w:tcPr>
            <w:tcW w:w="1839" w:type="pct"/>
            <w:vMerge/>
            <w:tcBorders>
              <w:left w:val="single" w:sz="4" w:space="0" w:color="999999" w:themeColor="text1" w:themeTint="66"/>
              <w:bottom w:val="single" w:sz="4" w:space="0" w:color="999999" w:themeColor="text1" w:themeTint="66"/>
              <w:right w:val="single" w:sz="4" w:space="0" w:color="999999" w:themeColor="text1" w:themeTint="66"/>
            </w:tcBorders>
            <w:hideMark/>
          </w:tcPr>
          <w:p w14:paraId="6BE3C091" w14:textId="77777777" w:rsidR="004926A5" w:rsidRDefault="004926A5" w:rsidP="000A15F1">
            <w:pPr>
              <w:pStyle w:val="PARAGRAPH"/>
              <w:cnfStyle w:val="000000000000" w:firstRow="0" w:lastRow="0" w:firstColumn="0" w:lastColumn="0" w:oddVBand="0" w:evenVBand="0" w:oddHBand="0" w:evenHBand="0" w:firstRowFirstColumn="0" w:firstRowLastColumn="0" w:lastRowFirstColumn="0" w:lastRowLastColumn="0"/>
            </w:pPr>
          </w:p>
        </w:tc>
        <w:tc>
          <w:tcPr>
            <w:tcW w:w="173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5F6F0B" w14:textId="77777777" w:rsidR="004926A5" w:rsidRDefault="004926A5" w:rsidP="000A15F1">
            <w:pPr>
              <w:pStyle w:val="PARAGRAPH"/>
              <w:cnfStyle w:val="000000000000" w:firstRow="0" w:lastRow="0" w:firstColumn="0" w:lastColumn="0" w:oddVBand="0" w:evenVBand="0" w:oddHBand="0" w:evenHBand="0" w:firstRowFirstColumn="0" w:firstRowLastColumn="0" w:lastRowFirstColumn="0" w:lastRowLastColumn="0"/>
            </w:pPr>
            <w:r w:rsidRPr="00A3683A">
              <w:t>oic.r.light.brightness</w:t>
            </w:r>
          </w:p>
        </w:tc>
      </w:tr>
    </w:tbl>
    <w:p w14:paraId="54F0A9AE" w14:textId="77777777" w:rsidR="004926A5" w:rsidRDefault="004926A5" w:rsidP="004926A5">
      <w:pPr>
        <w:pStyle w:val="PARAGRAPH"/>
        <w:rPr>
          <w:rFonts w:eastAsiaTheme="minorEastAsia"/>
          <w:lang w:eastAsia="ko-KR"/>
        </w:rPr>
      </w:pPr>
    </w:p>
    <w:p w14:paraId="2FAA53D9" w14:textId="77777777" w:rsidR="004926A5" w:rsidRDefault="004926A5" w:rsidP="004926A5">
      <w:pPr>
        <w:pStyle w:val="TABLE-title"/>
      </w:pPr>
      <w:bookmarkStart w:id="69" w:name="_Ref411344555"/>
      <w:bookmarkStart w:id="70" w:name="_Ref412739910"/>
      <w:bookmarkStart w:id="71" w:name="_Toc469665062"/>
      <w:r>
        <w:t xml:space="preserve">Table </w:t>
      </w:r>
      <w:r>
        <w:fldChar w:fldCharType="begin"/>
      </w:r>
      <w:r>
        <w:instrText xml:space="preserve"> STYLEREF 1 \s </w:instrText>
      </w:r>
      <w:r>
        <w:fldChar w:fldCharType="separate"/>
      </w:r>
      <w:r>
        <w:rPr>
          <w:noProof/>
        </w:rPr>
        <w:t>9</w:t>
      </w:r>
      <w:r>
        <w:rPr>
          <w:noProof/>
        </w:rPr>
        <w:fldChar w:fldCharType="end"/>
      </w:r>
      <w:r>
        <w:noBreakHyphen/>
      </w:r>
      <w:r>
        <w:fldChar w:fldCharType="begin"/>
      </w:r>
      <w:r>
        <w:instrText xml:space="preserve"> SEQ Table \* ARABIC \s 1 </w:instrText>
      </w:r>
      <w:r>
        <w:fldChar w:fldCharType="separate"/>
      </w:r>
      <w:r>
        <w:rPr>
          <w:noProof/>
        </w:rPr>
        <w:t>2</w:t>
      </w:r>
      <w:r>
        <w:rPr>
          <w:noProof/>
        </w:rPr>
        <w:fldChar w:fldCharType="end"/>
      </w:r>
      <w:bookmarkEnd w:id="69"/>
      <w:r>
        <w:t xml:space="preserve"> Resource Summary.</w:t>
      </w:r>
      <w:bookmarkEnd w:id="70"/>
      <w:bookmarkEnd w:id="71"/>
    </w:p>
    <w:tbl>
      <w:tblPr>
        <w:tblStyle w:val="GridTable1Light1"/>
        <w:tblW w:w="9355" w:type="dxa"/>
        <w:tblLook w:val="04A0" w:firstRow="1" w:lastRow="0" w:firstColumn="1" w:lastColumn="0" w:noHBand="0" w:noVBand="1"/>
      </w:tblPr>
      <w:tblGrid>
        <w:gridCol w:w="2785"/>
        <w:gridCol w:w="2790"/>
        <w:gridCol w:w="3780"/>
      </w:tblGrid>
      <w:tr w:rsidR="004926A5" w14:paraId="3098B72B" w14:textId="77777777" w:rsidTr="000A1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45F8B4B" w14:textId="77777777" w:rsidR="004926A5" w:rsidRDefault="004926A5" w:rsidP="000A15F1">
            <w:pPr>
              <w:pStyle w:val="PARAGRAPH"/>
              <w:jc w:val="center"/>
            </w:pPr>
            <w:r>
              <w:t>Friendly Name</w:t>
            </w:r>
          </w:p>
        </w:tc>
        <w:tc>
          <w:tcPr>
            <w:tcW w:w="2790" w:type="dxa"/>
          </w:tcPr>
          <w:p w14:paraId="506F7F75" w14:textId="77777777" w:rsidR="004926A5" w:rsidRDefault="004926A5" w:rsidP="000A15F1">
            <w:pPr>
              <w:pStyle w:val="PARAGRAPH"/>
              <w:jc w:val="center"/>
              <w:cnfStyle w:val="100000000000" w:firstRow="1" w:lastRow="0" w:firstColumn="0" w:lastColumn="0" w:oddVBand="0" w:evenVBand="0" w:oddHBand="0" w:evenHBand="0" w:firstRowFirstColumn="0" w:firstRowLastColumn="0" w:lastRowFirstColumn="0" w:lastRowLastColumn="0"/>
            </w:pPr>
            <w:r>
              <w:t>Resource Type</w:t>
            </w:r>
          </w:p>
        </w:tc>
        <w:tc>
          <w:tcPr>
            <w:tcW w:w="3780" w:type="dxa"/>
          </w:tcPr>
          <w:p w14:paraId="607982B8" w14:textId="77777777" w:rsidR="004926A5" w:rsidRDefault="004926A5" w:rsidP="000A15F1">
            <w:pPr>
              <w:pStyle w:val="PARAGRAPH"/>
              <w:cnfStyle w:val="100000000000" w:firstRow="1" w:lastRow="0" w:firstColumn="0" w:lastColumn="0" w:oddVBand="0" w:evenVBand="0" w:oddHBand="0" w:evenHBand="0" w:firstRowFirstColumn="0" w:firstRowLastColumn="0" w:lastRowFirstColumn="0" w:lastRowLastColumn="0"/>
            </w:pPr>
            <w:r>
              <w:t>Section</w:t>
            </w:r>
          </w:p>
        </w:tc>
      </w:tr>
      <w:tr w:rsidR="004926A5" w14:paraId="7FA0C19D" w14:textId="77777777" w:rsidTr="000A15F1">
        <w:tc>
          <w:tcPr>
            <w:cnfStyle w:val="001000000000" w:firstRow="0" w:lastRow="0" w:firstColumn="1" w:lastColumn="0" w:oddVBand="0" w:evenVBand="0" w:oddHBand="0" w:evenHBand="0" w:firstRowFirstColumn="0" w:firstRowLastColumn="0" w:lastRowFirstColumn="0" w:lastRowLastColumn="0"/>
            <w:tcW w:w="2785" w:type="dxa"/>
          </w:tcPr>
          <w:p w14:paraId="6DB7BCCB" w14:textId="77777777" w:rsidR="004926A5" w:rsidRDefault="004926A5" w:rsidP="000A15F1">
            <w:pPr>
              <w:pStyle w:val="PARAGRAPH"/>
            </w:pPr>
          </w:p>
        </w:tc>
        <w:tc>
          <w:tcPr>
            <w:tcW w:w="2790" w:type="dxa"/>
          </w:tcPr>
          <w:p w14:paraId="3CD29F39" w14:textId="77777777" w:rsidR="004926A5" w:rsidRDefault="004926A5" w:rsidP="000A15F1">
            <w:pPr>
              <w:pStyle w:val="PARAGRAPH"/>
              <w:cnfStyle w:val="000000000000" w:firstRow="0" w:lastRow="0" w:firstColumn="0" w:lastColumn="0" w:oddVBand="0" w:evenVBand="0" w:oddHBand="0" w:evenHBand="0" w:firstRowFirstColumn="0" w:firstRowLastColumn="0" w:lastRowFirstColumn="0" w:lastRowLastColumn="0"/>
            </w:pPr>
          </w:p>
        </w:tc>
        <w:tc>
          <w:tcPr>
            <w:tcW w:w="3780" w:type="dxa"/>
          </w:tcPr>
          <w:p w14:paraId="773321B3" w14:textId="77777777" w:rsidR="004926A5" w:rsidRDefault="004926A5" w:rsidP="000A15F1">
            <w:pPr>
              <w:pStyle w:val="PARAGRAPH"/>
              <w:cnfStyle w:val="000000000000" w:firstRow="0" w:lastRow="0" w:firstColumn="0" w:lastColumn="0" w:oddVBand="0" w:evenVBand="0" w:oddHBand="0" w:evenHBand="0" w:firstRowFirstColumn="0" w:firstRowLastColumn="0" w:lastRowFirstColumn="0" w:lastRowLastColumn="0"/>
            </w:pPr>
            <w:r>
              <w:t>&lt;link&gt;</w:t>
            </w:r>
          </w:p>
        </w:tc>
      </w:tr>
    </w:tbl>
    <w:p w14:paraId="5530B253" w14:textId="77777777" w:rsidR="004926A5" w:rsidRDefault="004926A5" w:rsidP="004926A5">
      <w:pPr>
        <w:pStyle w:val="PARAGRAPH"/>
        <w:rPr>
          <w:rFonts w:eastAsiaTheme="minorEastAsia"/>
          <w:lang w:eastAsia="ko-KR"/>
        </w:rPr>
      </w:pPr>
    </w:p>
    <w:p w14:paraId="0782A353" w14:textId="77777777" w:rsidR="00FB67D9" w:rsidRDefault="00FB67D9" w:rsidP="004926A5">
      <w:pPr>
        <w:pStyle w:val="Heading1"/>
        <w:numPr>
          <w:ilvl w:val="0"/>
          <w:numId w:val="0"/>
        </w:numPr>
        <w:rPr>
          <w:rFonts w:eastAsiaTheme="minorEastAsia"/>
          <w:lang w:eastAsia="ko-KR"/>
        </w:rPr>
      </w:pPr>
    </w:p>
    <w:sectPr w:rsidR="00FB67D9" w:rsidSect="00163E0A">
      <w:footerReference w:type="default" r:id="rId32"/>
      <w:footerReference w:type="first" r:id="rId33"/>
      <w:pgSz w:w="12240" w:h="15840"/>
      <w:pgMar w:top="1440" w:right="1440" w:bottom="1440" w:left="1440" w:header="720" w:footer="720" w:gutter="0"/>
      <w:lnNumType w:countBy="1" w:restart="continuou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6518A" w14:textId="77777777" w:rsidR="000557E9" w:rsidRDefault="000557E9" w:rsidP="00D56BB3">
      <w:r>
        <w:separator/>
      </w:r>
    </w:p>
  </w:endnote>
  <w:endnote w:type="continuationSeparator" w:id="0">
    <w:p w14:paraId="3124713C" w14:textId="77777777" w:rsidR="000557E9" w:rsidRDefault="000557E9"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C9CF2" w14:textId="671B487B" w:rsidR="0085428F" w:rsidRDefault="0085428F" w:rsidP="001F2CC3">
    <w:pPr>
      <w:pStyle w:val="Footer"/>
      <w:jc w:val="left"/>
    </w:pPr>
    <w:r w:rsidRPr="00FB7CE6">
      <w:t>Copyright Open Connectivity Foundation, Inc. © 2016. All rights Reserved</w:t>
    </w:r>
    <w:r>
      <w:tab/>
    </w:r>
    <w:sdt>
      <w:sdtPr>
        <w:id w:val="198234389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A7D25">
          <w:rPr>
            <w:noProof/>
          </w:rPr>
          <w:t>15</w:t>
        </w:r>
        <w:r>
          <w:rPr>
            <w:noProof/>
          </w:rPr>
          <w:fldChar w:fldCharType="end"/>
        </w:r>
      </w:sdtContent>
    </w:sdt>
  </w:p>
  <w:p w14:paraId="308DAB2F" w14:textId="77777777" w:rsidR="0085428F" w:rsidRDefault="008542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B6DB6" w14:textId="26E99930" w:rsidR="0085428F" w:rsidRDefault="0085428F" w:rsidP="00D44327">
    <w:pPr>
      <w:pStyle w:val="Footer"/>
      <w:jc w:val="left"/>
    </w:pPr>
    <w:r w:rsidRPr="00FB7CE6">
      <w:t>Copyright Open Connectivity Foundation, Inc. © 2016. All rights Reserved</w:t>
    </w:r>
    <w:r>
      <w:tab/>
    </w:r>
    <w:sdt>
      <w:sdtPr>
        <w:id w:val="93740465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A7D25">
          <w:rPr>
            <w:noProof/>
          </w:rPr>
          <w:t>0</w:t>
        </w:r>
        <w:r>
          <w:rPr>
            <w:noProof/>
          </w:rPr>
          <w:fldChar w:fldCharType="end"/>
        </w:r>
      </w:sdtContent>
    </w:sdt>
  </w:p>
  <w:p w14:paraId="2FFCD6DB" w14:textId="77777777" w:rsidR="0085428F" w:rsidRDefault="008542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01F46C" w14:textId="77777777" w:rsidR="000557E9" w:rsidRDefault="000557E9" w:rsidP="00D56BB3">
      <w:r>
        <w:separator/>
      </w:r>
    </w:p>
  </w:footnote>
  <w:footnote w:type="continuationSeparator" w:id="0">
    <w:p w14:paraId="14562448" w14:textId="77777777" w:rsidR="000557E9" w:rsidRDefault="000557E9" w:rsidP="00D56B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4CC32F2"/>
    <w:multiLevelType w:val="multilevel"/>
    <w:tmpl w:val="53928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DA61D05"/>
    <w:multiLevelType w:val="multilevel"/>
    <w:tmpl w:val="F8FEE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0"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1"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13"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14" w15:restartNumberingAfterBreak="0">
    <w:nsid w:val="40500174"/>
    <w:multiLevelType w:val="hybridMultilevel"/>
    <w:tmpl w:val="8490F3D6"/>
    <w:lvl w:ilvl="0" w:tplc="F4145474">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337AA4"/>
    <w:multiLevelType w:val="multilevel"/>
    <w:tmpl w:val="5FB8A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EAD138D"/>
    <w:multiLevelType w:val="hybridMultilevel"/>
    <w:tmpl w:val="9D3CA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19"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1" w15:restartNumberingAfterBreak="0">
    <w:nsid w:val="6F4577E5"/>
    <w:multiLevelType w:val="hybridMultilevel"/>
    <w:tmpl w:val="EEF6FD0A"/>
    <w:lvl w:ilvl="0" w:tplc="926CCFD6">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num w:numId="1">
    <w:abstractNumId w:val="20"/>
  </w:num>
  <w:num w:numId="2">
    <w:abstractNumId w:val="4"/>
  </w:num>
  <w:num w:numId="3">
    <w:abstractNumId w:val="19"/>
  </w:num>
  <w:num w:numId="4">
    <w:abstractNumId w:val="7"/>
  </w:num>
  <w:num w:numId="5">
    <w:abstractNumId w:val="22"/>
  </w:num>
  <w:num w:numId="6">
    <w:abstractNumId w:val="6"/>
  </w:num>
  <w:num w:numId="7">
    <w:abstractNumId w:val="5"/>
  </w:num>
  <w:num w:numId="8">
    <w:abstractNumId w:val="16"/>
  </w:num>
  <w:num w:numId="9">
    <w:abstractNumId w:val="13"/>
  </w:num>
  <w:num w:numId="10">
    <w:abstractNumId w:val="3"/>
  </w:num>
  <w:num w:numId="11">
    <w:abstractNumId w:val="11"/>
  </w:num>
  <w:num w:numId="12">
    <w:abstractNumId w:val="12"/>
    <w:lvlOverride w:ilvl="0">
      <w:startOverride w:val="1"/>
    </w:lvlOverride>
  </w:num>
  <w:num w:numId="13">
    <w:abstractNumId w:val="10"/>
    <w:lvlOverride w:ilvl="0">
      <w:startOverride w:val="1"/>
    </w:lvlOverride>
  </w:num>
  <w:num w:numId="14">
    <w:abstractNumId w:val="9"/>
    <w:lvlOverride w:ilvl="0">
      <w:startOverride w:val="1"/>
    </w:lvlOverride>
  </w:num>
  <w:num w:numId="15">
    <w:abstractNumId w:val="0"/>
    <w:lvlOverride w:ilvl="0">
      <w:startOverride w:val="1"/>
    </w:lvlOverride>
  </w:num>
  <w:num w:numId="16">
    <w:abstractNumId w:val="18"/>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9">
    <w:abstractNumId w:val="2"/>
    <w:lvlOverride w:ilvl="0">
      <w:lvl w:ilvl="0">
        <w:start w:val="1"/>
        <w:numFmt w:val="decimal"/>
        <w:pStyle w:val="Heading1"/>
        <w:lvlText w:val="%1"/>
        <w:lvlJc w:val="left"/>
        <w:pPr>
          <w:tabs>
            <w:tab w:val="num" w:pos="397"/>
          </w:tabs>
          <w:ind w:left="397" w:hanging="397"/>
        </w:pPr>
        <w:rPr>
          <w:rFonts w:hint="default"/>
        </w:rPr>
      </w:lvl>
    </w:lvlOverride>
    <w:lvlOverride w:ilvl="1">
      <w:lvl w:ilvl="1">
        <w:start w:val="1"/>
        <w:numFmt w:val="decimal"/>
        <w:pStyle w:val="Heading2"/>
        <w:lvlText w:val="%1.%2"/>
        <w:lvlJc w:val="left"/>
        <w:pPr>
          <w:tabs>
            <w:tab w:val="num" w:pos="624"/>
          </w:tabs>
          <w:ind w:left="624" w:hanging="624"/>
        </w:pPr>
        <w:rPr>
          <w:rFonts w:hint="default"/>
        </w:rPr>
      </w:lvl>
    </w:lvlOverride>
    <w:lvlOverride w:ilvl="2">
      <w:lvl w:ilvl="2">
        <w:start w:val="1"/>
        <w:numFmt w:val="decimal"/>
        <w:pStyle w:val="Heading3"/>
        <w:lvlText w:val="%1.%2.%3"/>
        <w:lvlJc w:val="left"/>
        <w:pPr>
          <w:tabs>
            <w:tab w:val="num" w:pos="851"/>
          </w:tabs>
          <w:ind w:left="851" w:hanging="851"/>
        </w:pPr>
        <w:rPr>
          <w:rFonts w:hint="default"/>
        </w:rPr>
      </w:lvl>
    </w:lvlOverride>
    <w:lvlOverride w:ilvl="3">
      <w:lvl w:ilvl="3">
        <w:start w:val="1"/>
        <w:numFmt w:val="decimal"/>
        <w:pStyle w:val="Heading4"/>
        <w:lvlText w:val="%1.%2.%3.%4"/>
        <w:lvlJc w:val="left"/>
        <w:pPr>
          <w:tabs>
            <w:tab w:val="num" w:pos="1077"/>
          </w:tabs>
          <w:ind w:left="1077" w:hanging="1077"/>
        </w:pPr>
        <w:rPr>
          <w:rFonts w:hint="default"/>
        </w:rPr>
      </w:lvl>
    </w:lvlOverride>
    <w:lvlOverride w:ilvl="4">
      <w:lvl w:ilvl="4">
        <w:start w:val="1"/>
        <w:numFmt w:val="decimal"/>
        <w:pStyle w:val="Heading5"/>
        <w:lvlText w:val="%1.%2.%3.%4.%5"/>
        <w:lvlJc w:val="left"/>
        <w:pPr>
          <w:tabs>
            <w:tab w:val="num" w:pos="1304"/>
          </w:tabs>
          <w:ind w:left="1304" w:hanging="1304"/>
        </w:pPr>
        <w:rPr>
          <w:rFonts w:hint="default"/>
        </w:rPr>
      </w:lvl>
    </w:lvlOverride>
    <w:lvlOverride w:ilvl="5">
      <w:lvl w:ilvl="5">
        <w:start w:val="1"/>
        <w:numFmt w:val="decimal"/>
        <w:pStyle w:val="Heading6"/>
        <w:lvlText w:val="%1.%2.%3.%4.%5.%6"/>
        <w:lvlJc w:val="left"/>
        <w:pPr>
          <w:tabs>
            <w:tab w:val="num" w:pos="1531"/>
          </w:tabs>
          <w:ind w:left="1531" w:hanging="1531"/>
        </w:pPr>
        <w:rPr>
          <w:rFonts w:hint="default"/>
        </w:rPr>
      </w:lvl>
    </w:lvlOverride>
    <w:lvlOverride w:ilvl="6">
      <w:lvl w:ilvl="6">
        <w:start w:val="1"/>
        <w:numFmt w:val="decimal"/>
        <w:pStyle w:val="Heading7"/>
        <w:lvlText w:val="%1.%2.%3.%4.%5.%6.%7"/>
        <w:lvlJc w:val="left"/>
        <w:pPr>
          <w:tabs>
            <w:tab w:val="num" w:pos="1758"/>
          </w:tabs>
          <w:ind w:left="1758" w:hanging="1758"/>
        </w:pPr>
        <w:rPr>
          <w:rFonts w:hint="default"/>
        </w:rPr>
      </w:lvl>
    </w:lvlOverride>
    <w:lvlOverride w:ilvl="7">
      <w:lvl w:ilvl="7">
        <w:start w:val="1"/>
        <w:numFmt w:val="decimal"/>
        <w:pStyle w:val="Heading8"/>
        <w:lvlText w:val="%1.%2.%3.%4.%5.%6.%7.%8"/>
        <w:lvlJc w:val="left"/>
        <w:pPr>
          <w:tabs>
            <w:tab w:val="num" w:pos="1985"/>
          </w:tabs>
          <w:ind w:left="1985" w:hanging="1985"/>
        </w:pPr>
        <w:rPr>
          <w:rFonts w:hint="default"/>
        </w:rPr>
      </w:lvl>
    </w:lvlOverride>
    <w:lvlOverride w:ilvl="8">
      <w:lvl w:ilvl="8">
        <w:start w:val="1"/>
        <w:numFmt w:val="decimal"/>
        <w:pStyle w:val="Heading9"/>
        <w:lvlText w:val="%1.%2.%3.%4.%5.%6.%7.%8.%9"/>
        <w:lvlJc w:val="left"/>
        <w:pPr>
          <w:tabs>
            <w:tab w:val="num" w:pos="2211"/>
          </w:tabs>
          <w:ind w:left="2211" w:hanging="2211"/>
        </w:pPr>
        <w:rPr>
          <w:rFonts w:hint="default"/>
        </w:rPr>
      </w:lvl>
    </w:lvlOverride>
  </w:num>
  <w:num w:numId="20">
    <w:abstractNumId w:val="2"/>
    <w:lvlOverride w:ilvl="0">
      <w:startOverride w:val="1"/>
      <w:lvl w:ilvl="0">
        <w:start w:val="1"/>
        <w:numFmt w:val="decimal"/>
        <w:pStyle w:val="Heading1"/>
        <w:lvlText w:val="%1"/>
        <w:lvlJc w:val="left"/>
        <w:pPr>
          <w:tabs>
            <w:tab w:val="num" w:pos="397"/>
          </w:tabs>
          <w:ind w:left="397" w:hanging="397"/>
        </w:pPr>
        <w:rPr>
          <w:rFonts w:hint="default"/>
        </w:rPr>
      </w:lvl>
    </w:lvlOverride>
    <w:lvlOverride w:ilvl="1">
      <w:startOverride w:val="1"/>
      <w:lvl w:ilvl="1">
        <w:start w:val="1"/>
        <w:numFmt w:val="decimal"/>
        <w:pStyle w:val="Heading2"/>
        <w:lvlText w:val="%1.%2"/>
        <w:lvlJc w:val="left"/>
        <w:pPr>
          <w:tabs>
            <w:tab w:val="num" w:pos="624"/>
          </w:tabs>
          <w:ind w:left="624" w:hanging="624"/>
        </w:pPr>
        <w:rPr>
          <w:rFonts w:hint="default"/>
        </w:rPr>
      </w:lvl>
    </w:lvlOverride>
    <w:lvlOverride w:ilvl="2">
      <w:startOverride w:val="1"/>
      <w:lvl w:ilvl="2">
        <w:start w:val="1"/>
        <w:numFmt w:val="decimal"/>
        <w:pStyle w:val="Heading3"/>
        <w:lvlText w:val="%1.%2.%3"/>
        <w:lvlJc w:val="left"/>
        <w:pPr>
          <w:tabs>
            <w:tab w:val="num" w:pos="851"/>
          </w:tabs>
          <w:ind w:left="851" w:hanging="851"/>
        </w:pPr>
        <w:rPr>
          <w:rFonts w:hint="default"/>
        </w:rPr>
      </w:lvl>
    </w:lvlOverride>
    <w:lvlOverride w:ilvl="3">
      <w:startOverride w:val="1"/>
      <w:lvl w:ilvl="3">
        <w:start w:val="1"/>
        <w:numFmt w:val="decimal"/>
        <w:pStyle w:val="Heading4"/>
        <w:lvlText w:val="%1.%2.%3.%4"/>
        <w:lvlJc w:val="left"/>
        <w:pPr>
          <w:tabs>
            <w:tab w:val="num" w:pos="1077"/>
          </w:tabs>
          <w:ind w:left="1077" w:hanging="1077"/>
        </w:pPr>
        <w:rPr>
          <w:rFonts w:hint="default"/>
        </w:rPr>
      </w:lvl>
    </w:lvlOverride>
    <w:lvlOverride w:ilvl="4">
      <w:startOverride w:val="1"/>
      <w:lvl w:ilvl="4">
        <w:start w:val="1"/>
        <w:numFmt w:val="decimal"/>
        <w:pStyle w:val="Heading5"/>
        <w:lvlText w:val="%1.%2.%3.%4.%5"/>
        <w:lvlJc w:val="left"/>
        <w:pPr>
          <w:tabs>
            <w:tab w:val="num" w:pos="1304"/>
          </w:tabs>
          <w:ind w:left="1304" w:hanging="1304"/>
        </w:pPr>
        <w:rPr>
          <w:rFonts w:hint="default"/>
        </w:rPr>
      </w:lvl>
    </w:lvlOverride>
    <w:lvlOverride w:ilvl="5">
      <w:startOverride w:val="1"/>
      <w:lvl w:ilvl="5">
        <w:start w:val="1"/>
        <w:numFmt w:val="decimal"/>
        <w:pStyle w:val="Heading6"/>
        <w:lvlText w:val="%1.%2.%3.%4.%5.%6"/>
        <w:lvlJc w:val="left"/>
        <w:pPr>
          <w:tabs>
            <w:tab w:val="num" w:pos="1531"/>
          </w:tabs>
          <w:ind w:left="1531" w:hanging="1531"/>
        </w:pPr>
        <w:rPr>
          <w:rFonts w:hint="default"/>
        </w:rPr>
      </w:lvl>
    </w:lvlOverride>
    <w:lvlOverride w:ilvl="6">
      <w:startOverride w:val="1"/>
      <w:lvl w:ilvl="6">
        <w:start w:val="1"/>
        <w:numFmt w:val="decimal"/>
        <w:pStyle w:val="Heading7"/>
        <w:lvlText w:val="%1.%2.%3.%4.%5.%6.%7"/>
        <w:lvlJc w:val="left"/>
        <w:pPr>
          <w:tabs>
            <w:tab w:val="num" w:pos="1758"/>
          </w:tabs>
          <w:ind w:left="1758" w:hanging="1758"/>
        </w:pPr>
        <w:rPr>
          <w:rFonts w:hint="default"/>
        </w:rPr>
      </w:lvl>
    </w:lvlOverride>
    <w:lvlOverride w:ilvl="7">
      <w:startOverride w:val="1"/>
      <w:lvl w:ilvl="7">
        <w:start w:val="1"/>
        <w:numFmt w:val="decimal"/>
        <w:pStyle w:val="Heading8"/>
        <w:lvlText w:val="%1.%2.%3.%4.%5.%6.%7.%8"/>
        <w:lvlJc w:val="left"/>
        <w:pPr>
          <w:tabs>
            <w:tab w:val="num" w:pos="1985"/>
          </w:tabs>
          <w:ind w:left="1985" w:hanging="1985"/>
        </w:pPr>
        <w:rPr>
          <w:rFonts w:hint="default"/>
        </w:rPr>
      </w:lvl>
    </w:lvlOverride>
    <w:lvlOverride w:ilvl="8">
      <w:startOverride w:val="1"/>
      <w:lvl w:ilvl="8">
        <w:start w:val="1"/>
        <w:numFmt w:val="decimal"/>
        <w:pStyle w:val="Heading9"/>
        <w:lvlText w:val="%1.%2.%3.%4.%5.%6.%7.%8.%9"/>
        <w:lvlJc w:val="left"/>
        <w:pPr>
          <w:tabs>
            <w:tab w:val="num" w:pos="2211"/>
          </w:tabs>
          <w:ind w:left="2211" w:hanging="2211"/>
        </w:pPr>
        <w:rPr>
          <w:rFonts w:hint="default"/>
        </w:rPr>
      </w:lvl>
    </w:lvlOverride>
  </w:num>
  <w:num w:numId="21">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2">
    <w:abstractNumId w:val="14"/>
  </w:num>
  <w:num w:numId="23">
    <w:abstractNumId w:val="21"/>
  </w:num>
  <w:num w:numId="24">
    <w:abstractNumId w:val="8"/>
  </w:num>
  <w:num w:numId="25">
    <w:abstractNumId w:val="1"/>
  </w:num>
  <w:num w:numId="26">
    <w:abstractNumId w:val="15"/>
  </w:num>
  <w:num w:numId="27">
    <w:abstractNumId w:val="17"/>
  </w:num>
  <w:num w:numId="28">
    <w:abstractNumId w:val="2"/>
    <w:lvlOverride w:ilvl="0">
      <w:startOverride w:val="1"/>
      <w:lvl w:ilvl="0">
        <w:start w:val="1"/>
        <w:numFmt w:val="decimal"/>
        <w:pStyle w:val="Heading1"/>
        <w:lvlText w:val=""/>
        <w:lvlJc w:val="left"/>
        <w:pPr>
          <w:ind w:left="0" w:firstLine="0"/>
        </w:pPr>
      </w:lvl>
    </w:lvlOverride>
    <w:lvlOverride w:ilvl="1">
      <w:startOverride w:val="1"/>
      <w:lvl w:ilvl="1">
        <w:start w:val="1"/>
        <w:numFmt w:val="decimal"/>
        <w:pStyle w:val="Heading2"/>
        <w:lvlText w:val="%1.%2"/>
        <w:lvlJc w:val="left"/>
        <w:pPr>
          <w:tabs>
            <w:tab w:val="num" w:pos="624"/>
          </w:tabs>
          <w:ind w:left="624" w:hanging="624"/>
        </w:pPr>
        <w:rPr>
          <w:b/>
        </w:rPr>
      </w:lvl>
    </w:lvlOverride>
    <w:lvlOverride w:ilvl="2">
      <w:startOverride w:val="1"/>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pStyle w:val="Heading6"/>
        <w:lvlText w:val=""/>
        <w:lvlJc w:val="left"/>
      </w:lvl>
    </w:lvlOverride>
    <w:lvlOverride w:ilvl="6">
      <w:startOverride w:val="1"/>
      <w:lvl w:ilvl="6">
        <w:start w:val="1"/>
        <w:numFmt w:val="decimal"/>
        <w:pStyle w:val="Heading7"/>
        <w:lvlText w:val=""/>
        <w:lvlJc w:val="left"/>
      </w:lvl>
    </w:lvlOverride>
    <w:lvlOverride w:ilvl="7">
      <w:startOverride w:val="1"/>
      <w:lvl w:ilvl="7">
        <w:start w:val="1"/>
        <w:numFmt w:val="decimal"/>
        <w:pStyle w:val="Heading8"/>
        <w:lvlText w:val=""/>
        <w:lvlJc w:val="left"/>
      </w:lvl>
    </w:lvlOverride>
    <w:lvlOverride w:ilvl="8">
      <w:startOverride w:val="1"/>
      <w:lvl w:ilvl="8">
        <w:start w:val="1"/>
        <w:numFmt w:val="decimal"/>
        <w:pStyle w:val="Heading9"/>
        <w:lvlText w:val=""/>
        <w:lvlJc w:val="left"/>
      </w:lvl>
    </w:lvlOverride>
  </w:num>
  <w:num w:numId="29">
    <w:abstractNumId w:val="2"/>
    <w:lvlOverride w:ilvl="0">
      <w:startOverride w:val="1"/>
      <w:lvl w:ilvl="0">
        <w:start w:val="1"/>
        <w:numFmt w:val="decimal"/>
        <w:pStyle w:val="Heading1"/>
        <w:lvlText w:val=""/>
        <w:lvlJc w:val="left"/>
        <w:pPr>
          <w:ind w:left="0" w:firstLine="0"/>
        </w:pPr>
      </w:lvl>
    </w:lvlOverride>
    <w:lvlOverride w:ilvl="1">
      <w:startOverride w:val="1"/>
      <w:lvl w:ilvl="1">
        <w:start w:val="1"/>
        <w:numFmt w:val="decimal"/>
        <w:pStyle w:val="Heading2"/>
        <w:lvlText w:val="%1.%2"/>
        <w:lvlJc w:val="left"/>
        <w:pPr>
          <w:tabs>
            <w:tab w:val="num" w:pos="624"/>
          </w:tabs>
          <w:ind w:left="624" w:hanging="624"/>
        </w:pPr>
        <w:rPr>
          <w:b/>
        </w:rPr>
      </w:lvl>
    </w:lvlOverride>
    <w:lvlOverride w:ilvl="2">
      <w:startOverride w:val="1"/>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pStyle w:val="Heading6"/>
        <w:lvlText w:val=""/>
        <w:lvlJc w:val="left"/>
      </w:lvl>
    </w:lvlOverride>
    <w:lvlOverride w:ilvl="6">
      <w:startOverride w:val="1"/>
      <w:lvl w:ilvl="6">
        <w:start w:val="1"/>
        <w:numFmt w:val="decimal"/>
        <w:pStyle w:val="Heading7"/>
        <w:lvlText w:val=""/>
        <w:lvlJc w:val="left"/>
      </w:lvl>
    </w:lvlOverride>
    <w:lvlOverride w:ilvl="7">
      <w:startOverride w:val="1"/>
      <w:lvl w:ilvl="7">
        <w:start w:val="1"/>
        <w:numFmt w:val="decimal"/>
        <w:pStyle w:val="Heading8"/>
        <w:lvlText w:val=""/>
        <w:lvlJc w:val="left"/>
      </w:lvl>
    </w:lvlOverride>
    <w:lvlOverride w:ilvl="8">
      <w:startOverride w:val="1"/>
      <w:lvl w:ilvl="8">
        <w:start w:val="1"/>
        <w:numFmt w:val="decimal"/>
        <w:pStyle w:val="Heading9"/>
        <w:lvlText w:val=""/>
        <w:lvlJc w:val="left"/>
      </w:lvl>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7DD"/>
    <w:rsid w:val="000006E6"/>
    <w:rsid w:val="000018FD"/>
    <w:rsid w:val="00002791"/>
    <w:rsid w:val="0000453A"/>
    <w:rsid w:val="000073DA"/>
    <w:rsid w:val="00014D59"/>
    <w:rsid w:val="00020A5B"/>
    <w:rsid w:val="00020DF2"/>
    <w:rsid w:val="0002118A"/>
    <w:rsid w:val="000220F2"/>
    <w:rsid w:val="00024620"/>
    <w:rsid w:val="00031720"/>
    <w:rsid w:val="00033160"/>
    <w:rsid w:val="00043AB6"/>
    <w:rsid w:val="0004407C"/>
    <w:rsid w:val="00045359"/>
    <w:rsid w:val="00047809"/>
    <w:rsid w:val="00051632"/>
    <w:rsid w:val="00051E24"/>
    <w:rsid w:val="00053AD0"/>
    <w:rsid w:val="00054D56"/>
    <w:rsid w:val="000557E9"/>
    <w:rsid w:val="000571BB"/>
    <w:rsid w:val="000573DA"/>
    <w:rsid w:val="000578DA"/>
    <w:rsid w:val="00060AE8"/>
    <w:rsid w:val="0006457C"/>
    <w:rsid w:val="00064C17"/>
    <w:rsid w:val="000658B6"/>
    <w:rsid w:val="00066752"/>
    <w:rsid w:val="000700F3"/>
    <w:rsid w:val="00070A7F"/>
    <w:rsid w:val="00071FC4"/>
    <w:rsid w:val="000823AE"/>
    <w:rsid w:val="00082EC3"/>
    <w:rsid w:val="00083393"/>
    <w:rsid w:val="0008400B"/>
    <w:rsid w:val="00084C2E"/>
    <w:rsid w:val="000853EA"/>
    <w:rsid w:val="000854D7"/>
    <w:rsid w:val="000859CD"/>
    <w:rsid w:val="0008606D"/>
    <w:rsid w:val="0008758B"/>
    <w:rsid w:val="00090B98"/>
    <w:rsid w:val="00090F2D"/>
    <w:rsid w:val="000922FA"/>
    <w:rsid w:val="0009318D"/>
    <w:rsid w:val="000939DA"/>
    <w:rsid w:val="00093B8B"/>
    <w:rsid w:val="00095321"/>
    <w:rsid w:val="00097717"/>
    <w:rsid w:val="000977D3"/>
    <w:rsid w:val="00097DED"/>
    <w:rsid w:val="000A15F1"/>
    <w:rsid w:val="000A1E73"/>
    <w:rsid w:val="000A1FBA"/>
    <w:rsid w:val="000A38DB"/>
    <w:rsid w:val="000A4B98"/>
    <w:rsid w:val="000A6A09"/>
    <w:rsid w:val="000A7FA7"/>
    <w:rsid w:val="000B1D7A"/>
    <w:rsid w:val="000B1DF0"/>
    <w:rsid w:val="000B37B2"/>
    <w:rsid w:val="000B6CC5"/>
    <w:rsid w:val="000C424B"/>
    <w:rsid w:val="000D0259"/>
    <w:rsid w:val="000D215C"/>
    <w:rsid w:val="000D279D"/>
    <w:rsid w:val="000D2853"/>
    <w:rsid w:val="000D4009"/>
    <w:rsid w:val="000E1261"/>
    <w:rsid w:val="000E25D7"/>
    <w:rsid w:val="000E2DF3"/>
    <w:rsid w:val="000E37CE"/>
    <w:rsid w:val="000E4D16"/>
    <w:rsid w:val="000E4F28"/>
    <w:rsid w:val="000E5E0E"/>
    <w:rsid w:val="000E6859"/>
    <w:rsid w:val="000E6945"/>
    <w:rsid w:val="000E6F78"/>
    <w:rsid w:val="000F26CB"/>
    <w:rsid w:val="000F6F73"/>
    <w:rsid w:val="00101A04"/>
    <w:rsid w:val="00103C6C"/>
    <w:rsid w:val="00105172"/>
    <w:rsid w:val="00105E46"/>
    <w:rsid w:val="001139E6"/>
    <w:rsid w:val="0011453F"/>
    <w:rsid w:val="001154CD"/>
    <w:rsid w:val="00121390"/>
    <w:rsid w:val="00121B7F"/>
    <w:rsid w:val="0012674B"/>
    <w:rsid w:val="001269EF"/>
    <w:rsid w:val="00130792"/>
    <w:rsid w:val="00130F29"/>
    <w:rsid w:val="00131585"/>
    <w:rsid w:val="00131C94"/>
    <w:rsid w:val="00132ADF"/>
    <w:rsid w:val="001338EA"/>
    <w:rsid w:val="0013443B"/>
    <w:rsid w:val="0013650D"/>
    <w:rsid w:val="00140061"/>
    <w:rsid w:val="00140186"/>
    <w:rsid w:val="00142C51"/>
    <w:rsid w:val="00143A58"/>
    <w:rsid w:val="0014412D"/>
    <w:rsid w:val="001536FF"/>
    <w:rsid w:val="00155A0D"/>
    <w:rsid w:val="00160C2B"/>
    <w:rsid w:val="00160F52"/>
    <w:rsid w:val="00161197"/>
    <w:rsid w:val="00162007"/>
    <w:rsid w:val="00163160"/>
    <w:rsid w:val="00163E0A"/>
    <w:rsid w:val="00170233"/>
    <w:rsid w:val="00170C7D"/>
    <w:rsid w:val="0017101D"/>
    <w:rsid w:val="00171D9F"/>
    <w:rsid w:val="00171E0D"/>
    <w:rsid w:val="00173D1D"/>
    <w:rsid w:val="00175A53"/>
    <w:rsid w:val="001870F5"/>
    <w:rsid w:val="001952DB"/>
    <w:rsid w:val="00196140"/>
    <w:rsid w:val="00196EFD"/>
    <w:rsid w:val="00197ED9"/>
    <w:rsid w:val="001A112D"/>
    <w:rsid w:val="001A21C8"/>
    <w:rsid w:val="001A25A1"/>
    <w:rsid w:val="001A2D76"/>
    <w:rsid w:val="001A330C"/>
    <w:rsid w:val="001A66C0"/>
    <w:rsid w:val="001B0953"/>
    <w:rsid w:val="001B0ADC"/>
    <w:rsid w:val="001B19D7"/>
    <w:rsid w:val="001B1AE1"/>
    <w:rsid w:val="001B3FC1"/>
    <w:rsid w:val="001B7162"/>
    <w:rsid w:val="001C24F0"/>
    <w:rsid w:val="001C35C7"/>
    <w:rsid w:val="001C3C5D"/>
    <w:rsid w:val="001C564E"/>
    <w:rsid w:val="001C7327"/>
    <w:rsid w:val="001D13EB"/>
    <w:rsid w:val="001D1EB1"/>
    <w:rsid w:val="001D207E"/>
    <w:rsid w:val="001D212F"/>
    <w:rsid w:val="001D2552"/>
    <w:rsid w:val="001D6CE2"/>
    <w:rsid w:val="001E02E9"/>
    <w:rsid w:val="001E0911"/>
    <w:rsid w:val="001E139B"/>
    <w:rsid w:val="001E222B"/>
    <w:rsid w:val="001E52D0"/>
    <w:rsid w:val="001E573E"/>
    <w:rsid w:val="001E64A5"/>
    <w:rsid w:val="001F2CC3"/>
    <w:rsid w:val="001F32CD"/>
    <w:rsid w:val="00203ADC"/>
    <w:rsid w:val="0020477B"/>
    <w:rsid w:val="0021015D"/>
    <w:rsid w:val="00210F9E"/>
    <w:rsid w:val="0021250B"/>
    <w:rsid w:val="00212B97"/>
    <w:rsid w:val="00215C5F"/>
    <w:rsid w:val="00216DCD"/>
    <w:rsid w:val="00217D50"/>
    <w:rsid w:val="00222C1D"/>
    <w:rsid w:val="00222DEB"/>
    <w:rsid w:val="002230AA"/>
    <w:rsid w:val="00223167"/>
    <w:rsid w:val="00225AD3"/>
    <w:rsid w:val="002271E7"/>
    <w:rsid w:val="00232883"/>
    <w:rsid w:val="00233EF1"/>
    <w:rsid w:val="002362DB"/>
    <w:rsid w:val="002373E0"/>
    <w:rsid w:val="00242C8F"/>
    <w:rsid w:val="0024478B"/>
    <w:rsid w:val="00246D2F"/>
    <w:rsid w:val="0025233C"/>
    <w:rsid w:val="00255200"/>
    <w:rsid w:val="00255C9D"/>
    <w:rsid w:val="002560DF"/>
    <w:rsid w:val="00256FD1"/>
    <w:rsid w:val="002577DD"/>
    <w:rsid w:val="00262A0C"/>
    <w:rsid w:val="00262C31"/>
    <w:rsid w:val="002632AC"/>
    <w:rsid w:val="002649C5"/>
    <w:rsid w:val="00265620"/>
    <w:rsid w:val="0026619D"/>
    <w:rsid w:val="0026787D"/>
    <w:rsid w:val="00271C0B"/>
    <w:rsid w:val="0027675D"/>
    <w:rsid w:val="00277D1A"/>
    <w:rsid w:val="00277E87"/>
    <w:rsid w:val="00282438"/>
    <w:rsid w:val="00282778"/>
    <w:rsid w:val="00284388"/>
    <w:rsid w:val="00284687"/>
    <w:rsid w:val="00287A1B"/>
    <w:rsid w:val="00290781"/>
    <w:rsid w:val="00290A7A"/>
    <w:rsid w:val="002915D0"/>
    <w:rsid w:val="00293D12"/>
    <w:rsid w:val="00293FA5"/>
    <w:rsid w:val="00294E87"/>
    <w:rsid w:val="00295D51"/>
    <w:rsid w:val="00297156"/>
    <w:rsid w:val="00297E1A"/>
    <w:rsid w:val="002A07CB"/>
    <w:rsid w:val="002A2FE8"/>
    <w:rsid w:val="002A7D0B"/>
    <w:rsid w:val="002B243E"/>
    <w:rsid w:val="002B2CBC"/>
    <w:rsid w:val="002B5708"/>
    <w:rsid w:val="002B6C70"/>
    <w:rsid w:val="002C00B8"/>
    <w:rsid w:val="002C18B8"/>
    <w:rsid w:val="002C2FCA"/>
    <w:rsid w:val="002C66E0"/>
    <w:rsid w:val="002C7C79"/>
    <w:rsid w:val="002D250E"/>
    <w:rsid w:val="002D4F60"/>
    <w:rsid w:val="002D65CB"/>
    <w:rsid w:val="002E426B"/>
    <w:rsid w:val="002E4F39"/>
    <w:rsid w:val="002E5554"/>
    <w:rsid w:val="002E5B7E"/>
    <w:rsid w:val="002F0448"/>
    <w:rsid w:val="002F2455"/>
    <w:rsid w:val="002F7E2D"/>
    <w:rsid w:val="00302B1E"/>
    <w:rsid w:val="003054B2"/>
    <w:rsid w:val="0030568A"/>
    <w:rsid w:val="00310E56"/>
    <w:rsid w:val="00313D53"/>
    <w:rsid w:val="00314CD2"/>
    <w:rsid w:val="00314E74"/>
    <w:rsid w:val="003215B7"/>
    <w:rsid w:val="003231EF"/>
    <w:rsid w:val="00323356"/>
    <w:rsid w:val="00324F77"/>
    <w:rsid w:val="003253F3"/>
    <w:rsid w:val="0032630A"/>
    <w:rsid w:val="00326479"/>
    <w:rsid w:val="00326C85"/>
    <w:rsid w:val="00334625"/>
    <w:rsid w:val="003356C2"/>
    <w:rsid w:val="0033721C"/>
    <w:rsid w:val="00341102"/>
    <w:rsid w:val="00341FCB"/>
    <w:rsid w:val="00342A21"/>
    <w:rsid w:val="00343AB8"/>
    <w:rsid w:val="003460E8"/>
    <w:rsid w:val="00346567"/>
    <w:rsid w:val="003503D9"/>
    <w:rsid w:val="0035600C"/>
    <w:rsid w:val="0036001A"/>
    <w:rsid w:val="003628C2"/>
    <w:rsid w:val="003643C8"/>
    <w:rsid w:val="00365278"/>
    <w:rsid w:val="00366E43"/>
    <w:rsid w:val="0037017F"/>
    <w:rsid w:val="00370E78"/>
    <w:rsid w:val="003714E8"/>
    <w:rsid w:val="00373F25"/>
    <w:rsid w:val="0037465F"/>
    <w:rsid w:val="00374BFC"/>
    <w:rsid w:val="00374F2D"/>
    <w:rsid w:val="00375128"/>
    <w:rsid w:val="00377BED"/>
    <w:rsid w:val="0038315E"/>
    <w:rsid w:val="003852E8"/>
    <w:rsid w:val="003869B9"/>
    <w:rsid w:val="003878EF"/>
    <w:rsid w:val="00391385"/>
    <w:rsid w:val="0039298C"/>
    <w:rsid w:val="00394EB5"/>
    <w:rsid w:val="00397487"/>
    <w:rsid w:val="003A2201"/>
    <w:rsid w:val="003A36BD"/>
    <w:rsid w:val="003A4960"/>
    <w:rsid w:val="003B253E"/>
    <w:rsid w:val="003B3BC7"/>
    <w:rsid w:val="003B60FA"/>
    <w:rsid w:val="003C0A13"/>
    <w:rsid w:val="003C2019"/>
    <w:rsid w:val="003C4388"/>
    <w:rsid w:val="003D2842"/>
    <w:rsid w:val="003D5826"/>
    <w:rsid w:val="003D63F0"/>
    <w:rsid w:val="003D7421"/>
    <w:rsid w:val="003D74E2"/>
    <w:rsid w:val="003E2705"/>
    <w:rsid w:val="003E4969"/>
    <w:rsid w:val="003E55EB"/>
    <w:rsid w:val="003E5C9A"/>
    <w:rsid w:val="003E6034"/>
    <w:rsid w:val="003F0403"/>
    <w:rsid w:val="003F0AC7"/>
    <w:rsid w:val="003F0C96"/>
    <w:rsid w:val="003F3060"/>
    <w:rsid w:val="003F5314"/>
    <w:rsid w:val="003F7640"/>
    <w:rsid w:val="004004FC"/>
    <w:rsid w:val="00402898"/>
    <w:rsid w:val="00402E37"/>
    <w:rsid w:val="004057B2"/>
    <w:rsid w:val="00406C8D"/>
    <w:rsid w:val="00415877"/>
    <w:rsid w:val="00416599"/>
    <w:rsid w:val="00420AD6"/>
    <w:rsid w:val="004212A0"/>
    <w:rsid w:val="00424165"/>
    <w:rsid w:val="0042468E"/>
    <w:rsid w:val="00424CA3"/>
    <w:rsid w:val="00426F96"/>
    <w:rsid w:val="00427279"/>
    <w:rsid w:val="004313F7"/>
    <w:rsid w:val="00436438"/>
    <w:rsid w:val="004364AB"/>
    <w:rsid w:val="004368E3"/>
    <w:rsid w:val="00436E98"/>
    <w:rsid w:val="00437305"/>
    <w:rsid w:val="00443BA3"/>
    <w:rsid w:val="00443EEC"/>
    <w:rsid w:val="004445F3"/>
    <w:rsid w:val="00445AD0"/>
    <w:rsid w:val="00445CA8"/>
    <w:rsid w:val="00446962"/>
    <w:rsid w:val="00447670"/>
    <w:rsid w:val="00454184"/>
    <w:rsid w:val="00455E49"/>
    <w:rsid w:val="00455E5F"/>
    <w:rsid w:val="004619FE"/>
    <w:rsid w:val="00463869"/>
    <w:rsid w:val="00467311"/>
    <w:rsid w:val="00467B2C"/>
    <w:rsid w:val="00473FA7"/>
    <w:rsid w:val="00474BFB"/>
    <w:rsid w:val="004758B1"/>
    <w:rsid w:val="0047728F"/>
    <w:rsid w:val="00481278"/>
    <w:rsid w:val="00481479"/>
    <w:rsid w:val="00481738"/>
    <w:rsid w:val="00483A31"/>
    <w:rsid w:val="004926A5"/>
    <w:rsid w:val="0049274C"/>
    <w:rsid w:val="00492E3E"/>
    <w:rsid w:val="0049304A"/>
    <w:rsid w:val="004952C7"/>
    <w:rsid w:val="004A0A0B"/>
    <w:rsid w:val="004A19EC"/>
    <w:rsid w:val="004A3E19"/>
    <w:rsid w:val="004A4246"/>
    <w:rsid w:val="004A53B3"/>
    <w:rsid w:val="004A5ED5"/>
    <w:rsid w:val="004B1130"/>
    <w:rsid w:val="004B181D"/>
    <w:rsid w:val="004B2AAE"/>
    <w:rsid w:val="004B30BB"/>
    <w:rsid w:val="004B37C7"/>
    <w:rsid w:val="004B7155"/>
    <w:rsid w:val="004C4880"/>
    <w:rsid w:val="004D2806"/>
    <w:rsid w:val="004D3430"/>
    <w:rsid w:val="004D4BD9"/>
    <w:rsid w:val="004D5017"/>
    <w:rsid w:val="004D54DF"/>
    <w:rsid w:val="004D789E"/>
    <w:rsid w:val="004E3DD1"/>
    <w:rsid w:val="004E61CF"/>
    <w:rsid w:val="004E65E9"/>
    <w:rsid w:val="004E6E60"/>
    <w:rsid w:val="004E74C0"/>
    <w:rsid w:val="004F1C93"/>
    <w:rsid w:val="004F2965"/>
    <w:rsid w:val="004F394B"/>
    <w:rsid w:val="004F3D1A"/>
    <w:rsid w:val="004F6A3F"/>
    <w:rsid w:val="00500BC4"/>
    <w:rsid w:val="00503975"/>
    <w:rsid w:val="00506120"/>
    <w:rsid w:val="00510387"/>
    <w:rsid w:val="00511584"/>
    <w:rsid w:val="005128AF"/>
    <w:rsid w:val="00513044"/>
    <w:rsid w:val="00516BB9"/>
    <w:rsid w:val="005217FC"/>
    <w:rsid w:val="00522FAF"/>
    <w:rsid w:val="00523C32"/>
    <w:rsid w:val="00531E3E"/>
    <w:rsid w:val="00534087"/>
    <w:rsid w:val="00535163"/>
    <w:rsid w:val="00535C9C"/>
    <w:rsid w:val="00536F67"/>
    <w:rsid w:val="00537629"/>
    <w:rsid w:val="0053776E"/>
    <w:rsid w:val="00541031"/>
    <w:rsid w:val="00541270"/>
    <w:rsid w:val="00543E5A"/>
    <w:rsid w:val="00544A38"/>
    <w:rsid w:val="005456D5"/>
    <w:rsid w:val="0054670C"/>
    <w:rsid w:val="005510AB"/>
    <w:rsid w:val="005530ED"/>
    <w:rsid w:val="005576D2"/>
    <w:rsid w:val="00561394"/>
    <w:rsid w:val="00565DB6"/>
    <w:rsid w:val="00565E53"/>
    <w:rsid w:val="00565EAE"/>
    <w:rsid w:val="00565FB9"/>
    <w:rsid w:val="00570696"/>
    <w:rsid w:val="0057208F"/>
    <w:rsid w:val="00572713"/>
    <w:rsid w:val="00577461"/>
    <w:rsid w:val="0057758B"/>
    <w:rsid w:val="00582352"/>
    <w:rsid w:val="00583010"/>
    <w:rsid w:val="0058338E"/>
    <w:rsid w:val="005835D7"/>
    <w:rsid w:val="0058626A"/>
    <w:rsid w:val="005901DC"/>
    <w:rsid w:val="0059173F"/>
    <w:rsid w:val="00591A49"/>
    <w:rsid w:val="00595FF4"/>
    <w:rsid w:val="005970A7"/>
    <w:rsid w:val="005A0664"/>
    <w:rsid w:val="005A28DC"/>
    <w:rsid w:val="005A79D5"/>
    <w:rsid w:val="005B20C6"/>
    <w:rsid w:val="005B300E"/>
    <w:rsid w:val="005B3C6F"/>
    <w:rsid w:val="005B473A"/>
    <w:rsid w:val="005B7A94"/>
    <w:rsid w:val="005C160E"/>
    <w:rsid w:val="005C53B6"/>
    <w:rsid w:val="005C63FE"/>
    <w:rsid w:val="005C7AA5"/>
    <w:rsid w:val="005D0D82"/>
    <w:rsid w:val="005D2903"/>
    <w:rsid w:val="005D2E3C"/>
    <w:rsid w:val="005D2FE3"/>
    <w:rsid w:val="005D5F0A"/>
    <w:rsid w:val="005E0838"/>
    <w:rsid w:val="005E0897"/>
    <w:rsid w:val="005E1A69"/>
    <w:rsid w:val="005E72BB"/>
    <w:rsid w:val="005F0BD9"/>
    <w:rsid w:val="005F451E"/>
    <w:rsid w:val="005F7078"/>
    <w:rsid w:val="005F7697"/>
    <w:rsid w:val="00602E7D"/>
    <w:rsid w:val="0060708A"/>
    <w:rsid w:val="006070A0"/>
    <w:rsid w:val="006075C4"/>
    <w:rsid w:val="00611BCB"/>
    <w:rsid w:val="00611DC2"/>
    <w:rsid w:val="006122D5"/>
    <w:rsid w:val="0061404E"/>
    <w:rsid w:val="00616B14"/>
    <w:rsid w:val="0062024B"/>
    <w:rsid w:val="00620963"/>
    <w:rsid w:val="00620FDC"/>
    <w:rsid w:val="00624259"/>
    <w:rsid w:val="00624606"/>
    <w:rsid w:val="006263F6"/>
    <w:rsid w:val="006272B4"/>
    <w:rsid w:val="0062771E"/>
    <w:rsid w:val="006301AA"/>
    <w:rsid w:val="00630432"/>
    <w:rsid w:val="00630592"/>
    <w:rsid w:val="00631B4F"/>
    <w:rsid w:val="006417B9"/>
    <w:rsid w:val="0064311E"/>
    <w:rsid w:val="00643DFF"/>
    <w:rsid w:val="0064565C"/>
    <w:rsid w:val="006464DA"/>
    <w:rsid w:val="00646522"/>
    <w:rsid w:val="00655C7E"/>
    <w:rsid w:val="00657057"/>
    <w:rsid w:val="00660FF1"/>
    <w:rsid w:val="0066329B"/>
    <w:rsid w:val="00664707"/>
    <w:rsid w:val="00667310"/>
    <w:rsid w:val="006678BF"/>
    <w:rsid w:val="006730FB"/>
    <w:rsid w:val="0067467A"/>
    <w:rsid w:val="00674699"/>
    <w:rsid w:val="006828F4"/>
    <w:rsid w:val="00682E1E"/>
    <w:rsid w:val="006855EB"/>
    <w:rsid w:val="006935B7"/>
    <w:rsid w:val="00693C2F"/>
    <w:rsid w:val="0069734D"/>
    <w:rsid w:val="00697362"/>
    <w:rsid w:val="00697B7E"/>
    <w:rsid w:val="00697F0B"/>
    <w:rsid w:val="006A592A"/>
    <w:rsid w:val="006A7EC8"/>
    <w:rsid w:val="006B40FF"/>
    <w:rsid w:val="006B480F"/>
    <w:rsid w:val="006B5522"/>
    <w:rsid w:val="006B59D3"/>
    <w:rsid w:val="006B6CDF"/>
    <w:rsid w:val="006B783A"/>
    <w:rsid w:val="006C0157"/>
    <w:rsid w:val="006C0D0E"/>
    <w:rsid w:val="006C1299"/>
    <w:rsid w:val="006C223A"/>
    <w:rsid w:val="006C33BE"/>
    <w:rsid w:val="006C403E"/>
    <w:rsid w:val="006C4E7C"/>
    <w:rsid w:val="006C58BE"/>
    <w:rsid w:val="006C6AC8"/>
    <w:rsid w:val="006D010A"/>
    <w:rsid w:val="006D12E8"/>
    <w:rsid w:val="006D4F0A"/>
    <w:rsid w:val="006D79B3"/>
    <w:rsid w:val="006E1AC0"/>
    <w:rsid w:val="006E1E68"/>
    <w:rsid w:val="006E1E91"/>
    <w:rsid w:val="006E3F31"/>
    <w:rsid w:val="006E4DC2"/>
    <w:rsid w:val="006F06F5"/>
    <w:rsid w:val="006F39AA"/>
    <w:rsid w:val="006F42C4"/>
    <w:rsid w:val="00701635"/>
    <w:rsid w:val="0070548B"/>
    <w:rsid w:val="00710E35"/>
    <w:rsid w:val="00715AEA"/>
    <w:rsid w:val="007162EC"/>
    <w:rsid w:val="00720BBD"/>
    <w:rsid w:val="007210AE"/>
    <w:rsid w:val="007211AB"/>
    <w:rsid w:val="00721668"/>
    <w:rsid w:val="0072431A"/>
    <w:rsid w:val="0072570E"/>
    <w:rsid w:val="00725A71"/>
    <w:rsid w:val="007308EB"/>
    <w:rsid w:val="00730D03"/>
    <w:rsid w:val="007315A9"/>
    <w:rsid w:val="007315C3"/>
    <w:rsid w:val="00732E00"/>
    <w:rsid w:val="00733697"/>
    <w:rsid w:val="00733834"/>
    <w:rsid w:val="0073470A"/>
    <w:rsid w:val="00734BD2"/>
    <w:rsid w:val="007366E5"/>
    <w:rsid w:val="007412DE"/>
    <w:rsid w:val="00743181"/>
    <w:rsid w:val="0074379A"/>
    <w:rsid w:val="00750EC9"/>
    <w:rsid w:val="0075297E"/>
    <w:rsid w:val="00755B8D"/>
    <w:rsid w:val="00757CB8"/>
    <w:rsid w:val="00757F5C"/>
    <w:rsid w:val="007605E9"/>
    <w:rsid w:val="00761C8D"/>
    <w:rsid w:val="00763A26"/>
    <w:rsid w:val="00765DF9"/>
    <w:rsid w:val="007677D1"/>
    <w:rsid w:val="00767FBC"/>
    <w:rsid w:val="00770388"/>
    <w:rsid w:val="00773248"/>
    <w:rsid w:val="0077624E"/>
    <w:rsid w:val="00790295"/>
    <w:rsid w:val="00791551"/>
    <w:rsid w:val="00793782"/>
    <w:rsid w:val="00794D1F"/>
    <w:rsid w:val="00795EEB"/>
    <w:rsid w:val="00795FA7"/>
    <w:rsid w:val="00796753"/>
    <w:rsid w:val="00796A75"/>
    <w:rsid w:val="00796CA7"/>
    <w:rsid w:val="007A0A2B"/>
    <w:rsid w:val="007A0CF6"/>
    <w:rsid w:val="007A0EF9"/>
    <w:rsid w:val="007A0FCB"/>
    <w:rsid w:val="007A2C44"/>
    <w:rsid w:val="007A302E"/>
    <w:rsid w:val="007A37C8"/>
    <w:rsid w:val="007A5E94"/>
    <w:rsid w:val="007A6840"/>
    <w:rsid w:val="007A699B"/>
    <w:rsid w:val="007A6DD1"/>
    <w:rsid w:val="007B01A4"/>
    <w:rsid w:val="007B01E4"/>
    <w:rsid w:val="007B167C"/>
    <w:rsid w:val="007B1AC9"/>
    <w:rsid w:val="007B2ACD"/>
    <w:rsid w:val="007B385D"/>
    <w:rsid w:val="007B5822"/>
    <w:rsid w:val="007B75F1"/>
    <w:rsid w:val="007B7C3D"/>
    <w:rsid w:val="007C45ED"/>
    <w:rsid w:val="007C7141"/>
    <w:rsid w:val="007C7504"/>
    <w:rsid w:val="007C77D4"/>
    <w:rsid w:val="007C7D6B"/>
    <w:rsid w:val="007D04AB"/>
    <w:rsid w:val="007D0872"/>
    <w:rsid w:val="007D3DD4"/>
    <w:rsid w:val="007D5EFF"/>
    <w:rsid w:val="007D6349"/>
    <w:rsid w:val="007D72C4"/>
    <w:rsid w:val="007D7DC8"/>
    <w:rsid w:val="007E128E"/>
    <w:rsid w:val="007E1798"/>
    <w:rsid w:val="007E36A0"/>
    <w:rsid w:val="007E420F"/>
    <w:rsid w:val="007E47C3"/>
    <w:rsid w:val="007E578D"/>
    <w:rsid w:val="007E5E4B"/>
    <w:rsid w:val="007F0466"/>
    <w:rsid w:val="007F0EE5"/>
    <w:rsid w:val="007F11A7"/>
    <w:rsid w:val="007F364C"/>
    <w:rsid w:val="007F399F"/>
    <w:rsid w:val="007F48E5"/>
    <w:rsid w:val="007F5FB1"/>
    <w:rsid w:val="0080107A"/>
    <w:rsid w:val="008011BC"/>
    <w:rsid w:val="0080237D"/>
    <w:rsid w:val="008046F3"/>
    <w:rsid w:val="008100FB"/>
    <w:rsid w:val="00816591"/>
    <w:rsid w:val="0081707B"/>
    <w:rsid w:val="00817A74"/>
    <w:rsid w:val="008216BA"/>
    <w:rsid w:val="008217E6"/>
    <w:rsid w:val="00821EC7"/>
    <w:rsid w:val="00824607"/>
    <w:rsid w:val="008258DB"/>
    <w:rsid w:val="00825EF8"/>
    <w:rsid w:val="00826CAB"/>
    <w:rsid w:val="0083131B"/>
    <w:rsid w:val="00831B07"/>
    <w:rsid w:val="008322EE"/>
    <w:rsid w:val="008328B0"/>
    <w:rsid w:val="00832BD7"/>
    <w:rsid w:val="0083572D"/>
    <w:rsid w:val="00835B96"/>
    <w:rsid w:val="00835F34"/>
    <w:rsid w:val="008402A6"/>
    <w:rsid w:val="00843250"/>
    <w:rsid w:val="008478A7"/>
    <w:rsid w:val="008504C5"/>
    <w:rsid w:val="0085428F"/>
    <w:rsid w:val="00854B77"/>
    <w:rsid w:val="008603E4"/>
    <w:rsid w:val="00862C9C"/>
    <w:rsid w:val="00862CAD"/>
    <w:rsid w:val="00863AD6"/>
    <w:rsid w:val="00864106"/>
    <w:rsid w:val="00865A07"/>
    <w:rsid w:val="008701BE"/>
    <w:rsid w:val="00872703"/>
    <w:rsid w:val="0087358E"/>
    <w:rsid w:val="0087381A"/>
    <w:rsid w:val="0087462F"/>
    <w:rsid w:val="00874AAA"/>
    <w:rsid w:val="0087715C"/>
    <w:rsid w:val="008808E8"/>
    <w:rsid w:val="00882820"/>
    <w:rsid w:val="00883512"/>
    <w:rsid w:val="00884143"/>
    <w:rsid w:val="00885357"/>
    <w:rsid w:val="00886526"/>
    <w:rsid w:val="00887E02"/>
    <w:rsid w:val="00893431"/>
    <w:rsid w:val="00893C52"/>
    <w:rsid w:val="00893FE9"/>
    <w:rsid w:val="00896952"/>
    <w:rsid w:val="008A2412"/>
    <w:rsid w:val="008A24E1"/>
    <w:rsid w:val="008A3D4A"/>
    <w:rsid w:val="008A4834"/>
    <w:rsid w:val="008A5694"/>
    <w:rsid w:val="008A5D7D"/>
    <w:rsid w:val="008B2CA1"/>
    <w:rsid w:val="008B3D76"/>
    <w:rsid w:val="008B483F"/>
    <w:rsid w:val="008B4DE8"/>
    <w:rsid w:val="008C025C"/>
    <w:rsid w:val="008C07CD"/>
    <w:rsid w:val="008C5171"/>
    <w:rsid w:val="008C6ACB"/>
    <w:rsid w:val="008D0A9D"/>
    <w:rsid w:val="008D5CE4"/>
    <w:rsid w:val="008D65C5"/>
    <w:rsid w:val="008D774C"/>
    <w:rsid w:val="008E2DC4"/>
    <w:rsid w:val="008E3AB9"/>
    <w:rsid w:val="008E3B4A"/>
    <w:rsid w:val="008E5F73"/>
    <w:rsid w:val="008E6B19"/>
    <w:rsid w:val="008E6F73"/>
    <w:rsid w:val="008F0221"/>
    <w:rsid w:val="008F0953"/>
    <w:rsid w:val="008F357D"/>
    <w:rsid w:val="008F6AFA"/>
    <w:rsid w:val="009006DF"/>
    <w:rsid w:val="00902505"/>
    <w:rsid w:val="00903FE1"/>
    <w:rsid w:val="0090412C"/>
    <w:rsid w:val="00904A01"/>
    <w:rsid w:val="00904E5F"/>
    <w:rsid w:val="0090574E"/>
    <w:rsid w:val="00905CA4"/>
    <w:rsid w:val="0091507D"/>
    <w:rsid w:val="009168AF"/>
    <w:rsid w:val="00916EC4"/>
    <w:rsid w:val="009173FD"/>
    <w:rsid w:val="009177CD"/>
    <w:rsid w:val="00917C98"/>
    <w:rsid w:val="00922FF4"/>
    <w:rsid w:val="00923941"/>
    <w:rsid w:val="00924009"/>
    <w:rsid w:val="00924615"/>
    <w:rsid w:val="0092637E"/>
    <w:rsid w:val="009266C9"/>
    <w:rsid w:val="0092732F"/>
    <w:rsid w:val="009276CD"/>
    <w:rsid w:val="00931E3F"/>
    <w:rsid w:val="009325B2"/>
    <w:rsid w:val="00932781"/>
    <w:rsid w:val="00934AD0"/>
    <w:rsid w:val="009358BE"/>
    <w:rsid w:val="00937233"/>
    <w:rsid w:val="00940CBF"/>
    <w:rsid w:val="009410EE"/>
    <w:rsid w:val="009447DB"/>
    <w:rsid w:val="009537D1"/>
    <w:rsid w:val="00954D5B"/>
    <w:rsid w:val="00957002"/>
    <w:rsid w:val="009572F2"/>
    <w:rsid w:val="00960641"/>
    <w:rsid w:val="00960FCA"/>
    <w:rsid w:val="00962025"/>
    <w:rsid w:val="009624EF"/>
    <w:rsid w:val="00966098"/>
    <w:rsid w:val="00970BC4"/>
    <w:rsid w:val="0097192C"/>
    <w:rsid w:val="00976849"/>
    <w:rsid w:val="00977264"/>
    <w:rsid w:val="0097769D"/>
    <w:rsid w:val="00981B28"/>
    <w:rsid w:val="009845B7"/>
    <w:rsid w:val="00984F57"/>
    <w:rsid w:val="00987CFB"/>
    <w:rsid w:val="00990296"/>
    <w:rsid w:val="0099195E"/>
    <w:rsid w:val="0099202E"/>
    <w:rsid w:val="0099250F"/>
    <w:rsid w:val="00992EAD"/>
    <w:rsid w:val="00992F68"/>
    <w:rsid w:val="009940CD"/>
    <w:rsid w:val="00995AE0"/>
    <w:rsid w:val="009A29F5"/>
    <w:rsid w:val="009A2A26"/>
    <w:rsid w:val="009A3A2C"/>
    <w:rsid w:val="009A4798"/>
    <w:rsid w:val="009C2894"/>
    <w:rsid w:val="009C2B09"/>
    <w:rsid w:val="009C4E2F"/>
    <w:rsid w:val="009D226A"/>
    <w:rsid w:val="009D4971"/>
    <w:rsid w:val="009D7DED"/>
    <w:rsid w:val="009D7DF7"/>
    <w:rsid w:val="009E058D"/>
    <w:rsid w:val="009E1315"/>
    <w:rsid w:val="009E1B5A"/>
    <w:rsid w:val="009E2E58"/>
    <w:rsid w:val="009E2E89"/>
    <w:rsid w:val="009E55DD"/>
    <w:rsid w:val="009E69FE"/>
    <w:rsid w:val="009E721A"/>
    <w:rsid w:val="009F0452"/>
    <w:rsid w:val="009F0E6E"/>
    <w:rsid w:val="009F1809"/>
    <w:rsid w:val="009F1E65"/>
    <w:rsid w:val="009F2205"/>
    <w:rsid w:val="009F39D8"/>
    <w:rsid w:val="009F3F56"/>
    <w:rsid w:val="009F4AD9"/>
    <w:rsid w:val="009F530D"/>
    <w:rsid w:val="00A01D48"/>
    <w:rsid w:val="00A06160"/>
    <w:rsid w:val="00A06F7E"/>
    <w:rsid w:val="00A1216E"/>
    <w:rsid w:val="00A12F82"/>
    <w:rsid w:val="00A1330A"/>
    <w:rsid w:val="00A1597C"/>
    <w:rsid w:val="00A15EA3"/>
    <w:rsid w:val="00A22D8C"/>
    <w:rsid w:val="00A254C3"/>
    <w:rsid w:val="00A27486"/>
    <w:rsid w:val="00A3110D"/>
    <w:rsid w:val="00A33462"/>
    <w:rsid w:val="00A338A7"/>
    <w:rsid w:val="00A33AA5"/>
    <w:rsid w:val="00A343D5"/>
    <w:rsid w:val="00A344A8"/>
    <w:rsid w:val="00A3686E"/>
    <w:rsid w:val="00A42CC2"/>
    <w:rsid w:val="00A5218E"/>
    <w:rsid w:val="00A5271D"/>
    <w:rsid w:val="00A542C5"/>
    <w:rsid w:val="00A6010E"/>
    <w:rsid w:val="00A60B29"/>
    <w:rsid w:val="00A618C9"/>
    <w:rsid w:val="00A61FFF"/>
    <w:rsid w:val="00A63A69"/>
    <w:rsid w:val="00A711B2"/>
    <w:rsid w:val="00A711D8"/>
    <w:rsid w:val="00A80915"/>
    <w:rsid w:val="00A82568"/>
    <w:rsid w:val="00A82B3A"/>
    <w:rsid w:val="00A90113"/>
    <w:rsid w:val="00A91B2B"/>
    <w:rsid w:val="00A96AAF"/>
    <w:rsid w:val="00A97AD2"/>
    <w:rsid w:val="00AA3758"/>
    <w:rsid w:val="00AB4E7D"/>
    <w:rsid w:val="00AB5F94"/>
    <w:rsid w:val="00AB60D7"/>
    <w:rsid w:val="00AB6215"/>
    <w:rsid w:val="00AC289F"/>
    <w:rsid w:val="00AC42C5"/>
    <w:rsid w:val="00AD28D4"/>
    <w:rsid w:val="00AD5C4F"/>
    <w:rsid w:val="00AD63BA"/>
    <w:rsid w:val="00AE082E"/>
    <w:rsid w:val="00AE26C8"/>
    <w:rsid w:val="00AE3E76"/>
    <w:rsid w:val="00AF172E"/>
    <w:rsid w:val="00AF6B53"/>
    <w:rsid w:val="00AF7DB8"/>
    <w:rsid w:val="00B02B94"/>
    <w:rsid w:val="00B04B6F"/>
    <w:rsid w:val="00B0509A"/>
    <w:rsid w:val="00B07506"/>
    <w:rsid w:val="00B11BA3"/>
    <w:rsid w:val="00B12C2A"/>
    <w:rsid w:val="00B176E1"/>
    <w:rsid w:val="00B21648"/>
    <w:rsid w:val="00B27D50"/>
    <w:rsid w:val="00B36A6C"/>
    <w:rsid w:val="00B37F5F"/>
    <w:rsid w:val="00B417BE"/>
    <w:rsid w:val="00B42B2C"/>
    <w:rsid w:val="00B42D3E"/>
    <w:rsid w:val="00B474F3"/>
    <w:rsid w:val="00B47BEC"/>
    <w:rsid w:val="00B513AB"/>
    <w:rsid w:val="00B52915"/>
    <w:rsid w:val="00B529FC"/>
    <w:rsid w:val="00B54B3B"/>
    <w:rsid w:val="00B56938"/>
    <w:rsid w:val="00B61DEF"/>
    <w:rsid w:val="00B61E82"/>
    <w:rsid w:val="00B6261F"/>
    <w:rsid w:val="00B63714"/>
    <w:rsid w:val="00B64BAB"/>
    <w:rsid w:val="00B710D8"/>
    <w:rsid w:val="00B7485E"/>
    <w:rsid w:val="00B77407"/>
    <w:rsid w:val="00B821C9"/>
    <w:rsid w:val="00B825C8"/>
    <w:rsid w:val="00B8303C"/>
    <w:rsid w:val="00B83421"/>
    <w:rsid w:val="00B847DD"/>
    <w:rsid w:val="00B86740"/>
    <w:rsid w:val="00B901EF"/>
    <w:rsid w:val="00B9143C"/>
    <w:rsid w:val="00B92856"/>
    <w:rsid w:val="00B93E8F"/>
    <w:rsid w:val="00B9498F"/>
    <w:rsid w:val="00B96237"/>
    <w:rsid w:val="00BA0E90"/>
    <w:rsid w:val="00BA19A7"/>
    <w:rsid w:val="00BA1EDB"/>
    <w:rsid w:val="00BA2D0D"/>
    <w:rsid w:val="00BA329E"/>
    <w:rsid w:val="00BA7981"/>
    <w:rsid w:val="00BB0B96"/>
    <w:rsid w:val="00BB0CAA"/>
    <w:rsid w:val="00BB1744"/>
    <w:rsid w:val="00BB34F3"/>
    <w:rsid w:val="00BB5560"/>
    <w:rsid w:val="00BB5FEB"/>
    <w:rsid w:val="00BC4DCA"/>
    <w:rsid w:val="00BC59E0"/>
    <w:rsid w:val="00BC60CC"/>
    <w:rsid w:val="00BD05BC"/>
    <w:rsid w:val="00BD0F81"/>
    <w:rsid w:val="00BD2D2C"/>
    <w:rsid w:val="00BD30C8"/>
    <w:rsid w:val="00BD4D98"/>
    <w:rsid w:val="00BD5C5C"/>
    <w:rsid w:val="00BE1517"/>
    <w:rsid w:val="00BE5DF5"/>
    <w:rsid w:val="00BF15CC"/>
    <w:rsid w:val="00BF22FC"/>
    <w:rsid w:val="00BF4CB7"/>
    <w:rsid w:val="00BF549A"/>
    <w:rsid w:val="00BF788F"/>
    <w:rsid w:val="00C02E0E"/>
    <w:rsid w:val="00C033C8"/>
    <w:rsid w:val="00C040EB"/>
    <w:rsid w:val="00C04E5F"/>
    <w:rsid w:val="00C05BD7"/>
    <w:rsid w:val="00C07F04"/>
    <w:rsid w:val="00C10E7F"/>
    <w:rsid w:val="00C1374A"/>
    <w:rsid w:val="00C14A36"/>
    <w:rsid w:val="00C2016E"/>
    <w:rsid w:val="00C2137E"/>
    <w:rsid w:val="00C21EE9"/>
    <w:rsid w:val="00C25EC9"/>
    <w:rsid w:val="00C30AE8"/>
    <w:rsid w:val="00C31F71"/>
    <w:rsid w:val="00C339F4"/>
    <w:rsid w:val="00C356E8"/>
    <w:rsid w:val="00C36580"/>
    <w:rsid w:val="00C371EE"/>
    <w:rsid w:val="00C4163A"/>
    <w:rsid w:val="00C42332"/>
    <w:rsid w:val="00C43316"/>
    <w:rsid w:val="00C465F1"/>
    <w:rsid w:val="00C50192"/>
    <w:rsid w:val="00C50B66"/>
    <w:rsid w:val="00C51184"/>
    <w:rsid w:val="00C531B7"/>
    <w:rsid w:val="00C549D4"/>
    <w:rsid w:val="00C556E2"/>
    <w:rsid w:val="00C56A5E"/>
    <w:rsid w:val="00C56B79"/>
    <w:rsid w:val="00C6116A"/>
    <w:rsid w:val="00C6351E"/>
    <w:rsid w:val="00C638EB"/>
    <w:rsid w:val="00C65868"/>
    <w:rsid w:val="00C673ED"/>
    <w:rsid w:val="00C67DCA"/>
    <w:rsid w:val="00C70A3D"/>
    <w:rsid w:val="00C70CC7"/>
    <w:rsid w:val="00C70F3E"/>
    <w:rsid w:val="00C71663"/>
    <w:rsid w:val="00C76526"/>
    <w:rsid w:val="00C77BAA"/>
    <w:rsid w:val="00C80F7E"/>
    <w:rsid w:val="00C832DC"/>
    <w:rsid w:val="00C854E4"/>
    <w:rsid w:val="00C85E12"/>
    <w:rsid w:val="00C87669"/>
    <w:rsid w:val="00C914FC"/>
    <w:rsid w:val="00C91E40"/>
    <w:rsid w:val="00C95C66"/>
    <w:rsid w:val="00CA1076"/>
    <w:rsid w:val="00CA770E"/>
    <w:rsid w:val="00CB171F"/>
    <w:rsid w:val="00CB202A"/>
    <w:rsid w:val="00CB2418"/>
    <w:rsid w:val="00CB3815"/>
    <w:rsid w:val="00CB3BF0"/>
    <w:rsid w:val="00CB7238"/>
    <w:rsid w:val="00CC1566"/>
    <w:rsid w:val="00CC3873"/>
    <w:rsid w:val="00CC614D"/>
    <w:rsid w:val="00CD22DC"/>
    <w:rsid w:val="00CD34ED"/>
    <w:rsid w:val="00CD71CB"/>
    <w:rsid w:val="00CE2802"/>
    <w:rsid w:val="00CF02C9"/>
    <w:rsid w:val="00CF05C3"/>
    <w:rsid w:val="00CF47FC"/>
    <w:rsid w:val="00CF6229"/>
    <w:rsid w:val="00CF6C50"/>
    <w:rsid w:val="00D03442"/>
    <w:rsid w:val="00D05C11"/>
    <w:rsid w:val="00D0789B"/>
    <w:rsid w:val="00D1031B"/>
    <w:rsid w:val="00D106DF"/>
    <w:rsid w:val="00D14556"/>
    <w:rsid w:val="00D16A97"/>
    <w:rsid w:val="00D16F5E"/>
    <w:rsid w:val="00D177A3"/>
    <w:rsid w:val="00D17E6B"/>
    <w:rsid w:val="00D2126C"/>
    <w:rsid w:val="00D230B0"/>
    <w:rsid w:val="00D2368B"/>
    <w:rsid w:val="00D25EF0"/>
    <w:rsid w:val="00D31960"/>
    <w:rsid w:val="00D33FCD"/>
    <w:rsid w:val="00D34EA7"/>
    <w:rsid w:val="00D371FB"/>
    <w:rsid w:val="00D4126E"/>
    <w:rsid w:val="00D41CFD"/>
    <w:rsid w:val="00D42193"/>
    <w:rsid w:val="00D44327"/>
    <w:rsid w:val="00D47B10"/>
    <w:rsid w:val="00D539A5"/>
    <w:rsid w:val="00D54B27"/>
    <w:rsid w:val="00D55E3A"/>
    <w:rsid w:val="00D56BB3"/>
    <w:rsid w:val="00D570D3"/>
    <w:rsid w:val="00D57F53"/>
    <w:rsid w:val="00D65833"/>
    <w:rsid w:val="00D65844"/>
    <w:rsid w:val="00D664E9"/>
    <w:rsid w:val="00D67866"/>
    <w:rsid w:val="00D71AFB"/>
    <w:rsid w:val="00D724AC"/>
    <w:rsid w:val="00D75D79"/>
    <w:rsid w:val="00D805C5"/>
    <w:rsid w:val="00D817D5"/>
    <w:rsid w:val="00D826C6"/>
    <w:rsid w:val="00D83B02"/>
    <w:rsid w:val="00D85601"/>
    <w:rsid w:val="00D85833"/>
    <w:rsid w:val="00D92804"/>
    <w:rsid w:val="00D947C4"/>
    <w:rsid w:val="00D94BBE"/>
    <w:rsid w:val="00DA1FBC"/>
    <w:rsid w:val="00DA653A"/>
    <w:rsid w:val="00DA7D25"/>
    <w:rsid w:val="00DB1854"/>
    <w:rsid w:val="00DB3AA4"/>
    <w:rsid w:val="00DB3C59"/>
    <w:rsid w:val="00DC04AB"/>
    <w:rsid w:val="00DC432A"/>
    <w:rsid w:val="00DC76E1"/>
    <w:rsid w:val="00DC7F65"/>
    <w:rsid w:val="00DD0406"/>
    <w:rsid w:val="00DD4D64"/>
    <w:rsid w:val="00DE0F48"/>
    <w:rsid w:val="00DE12B6"/>
    <w:rsid w:val="00DE16F8"/>
    <w:rsid w:val="00DE230F"/>
    <w:rsid w:val="00DE29F8"/>
    <w:rsid w:val="00DF0E6A"/>
    <w:rsid w:val="00DF14DF"/>
    <w:rsid w:val="00DF770E"/>
    <w:rsid w:val="00E014A0"/>
    <w:rsid w:val="00E02723"/>
    <w:rsid w:val="00E02971"/>
    <w:rsid w:val="00E02BC0"/>
    <w:rsid w:val="00E02ED1"/>
    <w:rsid w:val="00E02F5E"/>
    <w:rsid w:val="00E031D9"/>
    <w:rsid w:val="00E03D09"/>
    <w:rsid w:val="00E10251"/>
    <w:rsid w:val="00E10674"/>
    <w:rsid w:val="00E13C2F"/>
    <w:rsid w:val="00E14771"/>
    <w:rsid w:val="00E155AA"/>
    <w:rsid w:val="00E16671"/>
    <w:rsid w:val="00E21C71"/>
    <w:rsid w:val="00E26954"/>
    <w:rsid w:val="00E2756E"/>
    <w:rsid w:val="00E32445"/>
    <w:rsid w:val="00E3566B"/>
    <w:rsid w:val="00E35A3B"/>
    <w:rsid w:val="00E36BC3"/>
    <w:rsid w:val="00E40C66"/>
    <w:rsid w:val="00E4257F"/>
    <w:rsid w:val="00E43B9D"/>
    <w:rsid w:val="00E45DF6"/>
    <w:rsid w:val="00E5030D"/>
    <w:rsid w:val="00E51BC4"/>
    <w:rsid w:val="00E5777E"/>
    <w:rsid w:val="00E65DE4"/>
    <w:rsid w:val="00E66AEE"/>
    <w:rsid w:val="00E706DA"/>
    <w:rsid w:val="00E721FF"/>
    <w:rsid w:val="00E7761E"/>
    <w:rsid w:val="00E806D6"/>
    <w:rsid w:val="00E82886"/>
    <w:rsid w:val="00E8504F"/>
    <w:rsid w:val="00E86476"/>
    <w:rsid w:val="00E92334"/>
    <w:rsid w:val="00E936FF"/>
    <w:rsid w:val="00E94602"/>
    <w:rsid w:val="00E956FA"/>
    <w:rsid w:val="00E97021"/>
    <w:rsid w:val="00E971D4"/>
    <w:rsid w:val="00E97846"/>
    <w:rsid w:val="00EA17EE"/>
    <w:rsid w:val="00EA4273"/>
    <w:rsid w:val="00EA63C4"/>
    <w:rsid w:val="00EA788D"/>
    <w:rsid w:val="00EB05EF"/>
    <w:rsid w:val="00EB344E"/>
    <w:rsid w:val="00EB4C9F"/>
    <w:rsid w:val="00EB6409"/>
    <w:rsid w:val="00EB6BA1"/>
    <w:rsid w:val="00EB7F09"/>
    <w:rsid w:val="00EC133C"/>
    <w:rsid w:val="00EC5BB8"/>
    <w:rsid w:val="00EC7DA7"/>
    <w:rsid w:val="00ED1935"/>
    <w:rsid w:val="00ED27EE"/>
    <w:rsid w:val="00ED2E3D"/>
    <w:rsid w:val="00ED482A"/>
    <w:rsid w:val="00EE0068"/>
    <w:rsid w:val="00EE1B8B"/>
    <w:rsid w:val="00EE200D"/>
    <w:rsid w:val="00EE3D16"/>
    <w:rsid w:val="00EE5989"/>
    <w:rsid w:val="00EE65B2"/>
    <w:rsid w:val="00EF0040"/>
    <w:rsid w:val="00EF403C"/>
    <w:rsid w:val="00EF4FA2"/>
    <w:rsid w:val="00EF5542"/>
    <w:rsid w:val="00F00FF2"/>
    <w:rsid w:val="00F01836"/>
    <w:rsid w:val="00F05733"/>
    <w:rsid w:val="00F05C7C"/>
    <w:rsid w:val="00F11610"/>
    <w:rsid w:val="00F12DD1"/>
    <w:rsid w:val="00F14D45"/>
    <w:rsid w:val="00F157CE"/>
    <w:rsid w:val="00F16C04"/>
    <w:rsid w:val="00F17127"/>
    <w:rsid w:val="00F203E2"/>
    <w:rsid w:val="00F25225"/>
    <w:rsid w:val="00F30113"/>
    <w:rsid w:val="00F352C3"/>
    <w:rsid w:val="00F42848"/>
    <w:rsid w:val="00F44636"/>
    <w:rsid w:val="00F47FCF"/>
    <w:rsid w:val="00F50DD4"/>
    <w:rsid w:val="00F5304C"/>
    <w:rsid w:val="00F53E19"/>
    <w:rsid w:val="00F53EDD"/>
    <w:rsid w:val="00F5408C"/>
    <w:rsid w:val="00F540A7"/>
    <w:rsid w:val="00F70269"/>
    <w:rsid w:val="00F72963"/>
    <w:rsid w:val="00F72B69"/>
    <w:rsid w:val="00F72E15"/>
    <w:rsid w:val="00F752AA"/>
    <w:rsid w:val="00F77E09"/>
    <w:rsid w:val="00F80B77"/>
    <w:rsid w:val="00F82E7B"/>
    <w:rsid w:val="00F8441A"/>
    <w:rsid w:val="00F84D1A"/>
    <w:rsid w:val="00F85079"/>
    <w:rsid w:val="00F85CEF"/>
    <w:rsid w:val="00F93023"/>
    <w:rsid w:val="00F93DF6"/>
    <w:rsid w:val="00F95C6C"/>
    <w:rsid w:val="00F97799"/>
    <w:rsid w:val="00F9797F"/>
    <w:rsid w:val="00FA0108"/>
    <w:rsid w:val="00FA2DA8"/>
    <w:rsid w:val="00FB2940"/>
    <w:rsid w:val="00FB3168"/>
    <w:rsid w:val="00FB3CAD"/>
    <w:rsid w:val="00FB4EDC"/>
    <w:rsid w:val="00FB5684"/>
    <w:rsid w:val="00FB6631"/>
    <w:rsid w:val="00FB67D9"/>
    <w:rsid w:val="00FB6F7F"/>
    <w:rsid w:val="00FC0462"/>
    <w:rsid w:val="00FC200B"/>
    <w:rsid w:val="00FC7B69"/>
    <w:rsid w:val="00FD1B66"/>
    <w:rsid w:val="00FD3AC9"/>
    <w:rsid w:val="00FD6817"/>
    <w:rsid w:val="00FE0BDF"/>
    <w:rsid w:val="00FE34DD"/>
    <w:rsid w:val="00FE5676"/>
    <w:rsid w:val="00FF2255"/>
    <w:rsid w:val="00FF6EC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77DBA"/>
  <w15:docId w15:val="{7E3D5C6E-75A6-4F00-98F2-2FB4114B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010"/>
    <w:pPr>
      <w:spacing w:after="0" w:line="240" w:lineRule="auto"/>
      <w:jc w:val="both"/>
    </w:pPr>
    <w:rPr>
      <w:rFonts w:ascii="Arial" w:eastAsia="Times New Roman" w:hAnsi="Arial" w:cs="Arial"/>
      <w:spacing w:val="8"/>
      <w:sz w:val="20"/>
      <w:szCs w:val="20"/>
      <w:lang w:eastAsia="zh-CN"/>
    </w:rPr>
  </w:style>
  <w:style w:type="paragraph" w:styleId="Heading1">
    <w:name w:val="heading 1"/>
    <w:aliases w:val="h1,Heading U,H1,H11,?co??E 1,?,?c,Titre 1,DO NOT USE_h1"/>
    <w:basedOn w:val="PARAGRAPH"/>
    <w:next w:val="PARAGRAPH"/>
    <w:link w:val="Heading1Char"/>
    <w:qFormat/>
    <w:rsid w:val="00583010"/>
    <w:pPr>
      <w:keepNext/>
      <w:numPr>
        <w:numId w:val="18"/>
      </w:numPr>
      <w:suppressAutoHyphens/>
      <w:spacing w:before="200"/>
      <w:jc w:val="left"/>
      <w:outlineLvl w:val="0"/>
    </w:pPr>
    <w:rPr>
      <w:b/>
      <w:bCs/>
      <w:sz w:val="22"/>
      <w:szCs w:val="22"/>
    </w:rPr>
  </w:style>
  <w:style w:type="paragraph" w:styleId="Heading2">
    <w:name w:val="heading 2"/>
    <w:aliases w:val="o"/>
    <w:basedOn w:val="Heading1"/>
    <w:next w:val="PARAGRAPH"/>
    <w:link w:val="Heading2Char"/>
    <w:qFormat/>
    <w:rsid w:val="00583010"/>
    <w:pPr>
      <w:numPr>
        <w:ilvl w:val="1"/>
      </w:numPr>
      <w:spacing w:before="100" w:after="100"/>
      <w:outlineLvl w:val="1"/>
    </w:pPr>
    <w:rPr>
      <w:sz w:val="20"/>
      <w:szCs w:val="20"/>
    </w:rPr>
  </w:style>
  <w:style w:type="paragraph" w:styleId="Heading3">
    <w:name w:val="heading 3"/>
    <w:aliases w:val="h3,Org Heading 1,Heading 3 Char1,Heading 3 Char Char,h3 Char1"/>
    <w:basedOn w:val="Heading2"/>
    <w:next w:val="PARAGRAPH"/>
    <w:link w:val="Heading3Char"/>
    <w:qFormat/>
    <w:rsid w:val="00583010"/>
    <w:pPr>
      <w:numPr>
        <w:ilvl w:val="2"/>
      </w:numPr>
      <w:outlineLvl w:val="2"/>
    </w:pPr>
  </w:style>
  <w:style w:type="paragraph" w:styleId="Heading4">
    <w:name w:val="heading 4"/>
    <w:aliases w:val="h4,H4,Org Heading 2,h2,h4 Char,Heading 4 Char Char,Heading 4 Char Char Char,Normal bold,Level 2 - a,Bullet 1,Sub-Minor,Project table,Propos,Bullet 11,Bullet 12,Bullet 13,Bullet 14,Bullet 15,Bullet 16,bullet,bl,bb,a.,4 dash,d,H41"/>
    <w:basedOn w:val="Heading3"/>
    <w:next w:val="PARAGRAPH"/>
    <w:link w:val="Heading4Char"/>
    <w:qFormat/>
    <w:rsid w:val="00583010"/>
    <w:pPr>
      <w:numPr>
        <w:ilvl w:val="3"/>
      </w:numPr>
      <w:outlineLvl w:val="3"/>
    </w:pPr>
  </w:style>
  <w:style w:type="paragraph" w:styleId="Heading5">
    <w:name w:val="heading 5"/>
    <w:aliases w:val="DO NOT USE_h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aliases w:val="Appendix"/>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aliases w:val="o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99"/>
    <w:rsid w:val="00583010"/>
  </w:style>
  <w:style w:type="character" w:customStyle="1" w:styleId="FooterChar">
    <w:name w:val="Footer Char"/>
    <w:basedOn w:val="DefaultParagraphFont"/>
    <w:link w:val="Footer"/>
    <w:uiPriority w:val="9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outlineLvl w:val="9"/>
    </w:pPr>
  </w:style>
  <w:style w:type="character" w:customStyle="1" w:styleId="SMALLCAPS">
    <w:name w:val="SMALL CAPS"/>
    <w:rsid w:val="00583010"/>
    <w:rPr>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uiPriority w:val="20"/>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strong">
    <w:name w:val="SMALL CAPS strong"/>
    <w:qFormat/>
    <w:rsid w:val="00583010"/>
    <w:rPr>
      <w:b/>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uiPriority w:val="99"/>
    <w:unhideWhenUsed/>
    <w:rsid w:val="00E971D4"/>
  </w:style>
  <w:style w:type="character" w:customStyle="1" w:styleId="CommentTextChar">
    <w:name w:val="Comment Text Char"/>
    <w:basedOn w:val="DefaultParagraphFont"/>
    <w:link w:val="CommentText"/>
    <w:uiPriority w:val="99"/>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gc">
    <w:name w:val="_tgc"/>
    <w:basedOn w:val="DefaultParagraphFont"/>
    <w:rsid w:val="00FC7B69"/>
  </w:style>
  <w:style w:type="character" w:customStyle="1" w:styleId="charItalic">
    <w:name w:val="charItalic"/>
    <w:rsid w:val="00C638EB"/>
    <w:rPr>
      <w:i/>
    </w:rPr>
  </w:style>
  <w:style w:type="table" w:customStyle="1" w:styleId="TABLE-A">
    <w:name w:val="TABLE-A"/>
    <w:basedOn w:val="TableNormal"/>
    <w:uiPriority w:val="99"/>
    <w:rsid w:val="00290781"/>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customStyle="1" w:styleId="CODE-YELLOW">
    <w:name w:val="CODE-YELLOW"/>
    <w:basedOn w:val="Normal"/>
    <w:qFormat/>
    <w:rsid w:val="003628C2"/>
    <w:pPr>
      <w:snapToGrid w:val="0"/>
      <w:spacing w:before="100" w:after="100"/>
      <w:contextualSpacing/>
      <w:jc w:val="left"/>
    </w:pPr>
    <w:rPr>
      <w:rFonts w:ascii="Courier New" w:hAnsi="Courier New"/>
      <w:noProof/>
      <w:color w:val="BF8F00" w:themeColor="accent4" w:themeShade="BF"/>
      <w:spacing w:val="-2"/>
      <w:sz w:val="16"/>
    </w:rPr>
  </w:style>
  <w:style w:type="paragraph" w:customStyle="1" w:styleId="CODE-BLUE">
    <w:name w:val="CODE-BLUE"/>
    <w:basedOn w:val="Normal"/>
    <w:qFormat/>
    <w:rsid w:val="003628C2"/>
    <w:pPr>
      <w:snapToGrid w:val="0"/>
      <w:spacing w:before="100" w:after="100"/>
      <w:contextualSpacing/>
      <w:jc w:val="left"/>
    </w:pPr>
    <w:rPr>
      <w:rFonts w:ascii="Courier New" w:hAnsi="Courier New"/>
      <w:noProof/>
      <w:color w:val="0070C0"/>
      <w:spacing w:val="-2"/>
      <w:sz w:val="16"/>
    </w:rPr>
  </w:style>
  <w:style w:type="paragraph" w:customStyle="1" w:styleId="CODE-AQUA">
    <w:name w:val="CODE-AQUA"/>
    <w:basedOn w:val="CODE-BLUE"/>
    <w:qFormat/>
    <w:rsid w:val="003628C2"/>
    <w:rPr>
      <w:color w:val="00B0F0"/>
    </w:rPr>
  </w:style>
  <w:style w:type="paragraph" w:customStyle="1" w:styleId="CODE-GREY">
    <w:name w:val="CODE-GREY"/>
    <w:basedOn w:val="Normal"/>
    <w:qFormat/>
    <w:rsid w:val="003628C2"/>
    <w:pPr>
      <w:snapToGrid w:val="0"/>
      <w:spacing w:before="100" w:after="100"/>
      <w:contextualSpacing/>
      <w:jc w:val="left"/>
    </w:pPr>
    <w:rPr>
      <w:rFonts w:ascii="Courier New" w:hAnsi="Courier New"/>
      <w:noProof/>
      <w:color w:val="595959" w:themeColor="text1" w:themeTint="A6"/>
      <w:spacing w:val="-2"/>
      <w:sz w:val="16"/>
      <w:szCs w:val="16"/>
    </w:rPr>
  </w:style>
  <w:style w:type="paragraph" w:customStyle="1" w:styleId="CODE-BLACK">
    <w:name w:val="CODE-BLACK"/>
    <w:basedOn w:val="CODE-GREY"/>
    <w:qFormat/>
    <w:rsid w:val="003628C2"/>
    <w:rPr>
      <w:color w:val="000000" w:themeColor="text1"/>
    </w:rPr>
  </w:style>
  <w:style w:type="paragraph" w:customStyle="1" w:styleId="Default">
    <w:name w:val="Default"/>
    <w:rsid w:val="00631B4F"/>
    <w:pPr>
      <w:autoSpaceDE w:val="0"/>
      <w:autoSpaceDN w:val="0"/>
      <w:adjustRightInd w:val="0"/>
      <w:spacing w:after="0" w:line="240" w:lineRule="auto"/>
    </w:pPr>
    <w:rPr>
      <w:rFonts w:ascii="Arial" w:hAnsi="Arial" w:cs="Arial"/>
      <w:color w:val="000000"/>
      <w:sz w:val="24"/>
      <w:szCs w:val="24"/>
      <w:lang w:bidi="he-IL"/>
    </w:rPr>
  </w:style>
  <w:style w:type="paragraph" w:customStyle="1" w:styleId="PlantUML">
    <w:name w:val="PlantUML"/>
    <w:basedOn w:val="Normal"/>
    <w:link w:val="PlantUMLChar"/>
    <w:autoRedefine/>
    <w:rsid w:val="00D6786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jc w:val="left"/>
    </w:pPr>
    <w:rPr>
      <w:rFonts w:ascii="Courier New" w:hAnsi="Courier New" w:cs="Courier New"/>
      <w:noProof/>
      <w:vanish/>
      <w:color w:val="008000"/>
      <w:spacing w:val="0"/>
      <w:sz w:val="18"/>
      <w:lang w:eastAsia="nl-NL"/>
    </w:rPr>
  </w:style>
  <w:style w:type="character" w:customStyle="1" w:styleId="PlantUMLChar">
    <w:name w:val="PlantUML Char"/>
    <w:link w:val="PlantUML"/>
    <w:rsid w:val="00D67866"/>
    <w:rPr>
      <w:rFonts w:ascii="Courier New" w:eastAsia="Times New Roman" w:hAnsi="Courier New" w:cs="Courier New"/>
      <w:noProof/>
      <w:vanish/>
      <w:color w:val="008000"/>
      <w:sz w:val="18"/>
      <w:szCs w:val="20"/>
      <w:shd w:val="clear" w:color="auto" w:fill="BAFDBA"/>
      <w:lang w:eastAsia="nl-NL"/>
    </w:rPr>
  </w:style>
  <w:style w:type="paragraph" w:customStyle="1" w:styleId="PlantUMLImg">
    <w:name w:val="PlantUMLImg"/>
    <w:basedOn w:val="Normal"/>
    <w:link w:val="PlantUMLImgChar"/>
    <w:autoRedefine/>
    <w:rsid w:val="00FA0108"/>
    <w:rPr>
      <w:noProof/>
      <w:color w:val="008000"/>
    </w:rPr>
  </w:style>
  <w:style w:type="character" w:customStyle="1" w:styleId="PlantUMLImgChar">
    <w:name w:val="PlantUMLImg Char"/>
    <w:basedOn w:val="PlantUMLChar"/>
    <w:link w:val="PlantUMLImg"/>
    <w:rsid w:val="00FA0108"/>
    <w:rPr>
      <w:rFonts w:ascii="Arial" w:eastAsia="Times New Roman" w:hAnsi="Arial" w:cs="Arial"/>
      <w:noProof/>
      <w:vanish/>
      <w:color w:val="008000"/>
      <w:spacing w:val="8"/>
      <w:sz w:val="20"/>
      <w:szCs w:val="20"/>
      <w:shd w:val="clear" w:color="auto" w:fill="BAFDBA"/>
      <w:lang w:eastAsia="zh-CN"/>
    </w:rPr>
  </w:style>
  <w:style w:type="paragraph" w:styleId="HTMLPreformatted">
    <w:name w:val="HTML Preformatted"/>
    <w:basedOn w:val="Normal"/>
    <w:link w:val="HTMLPreformattedChar"/>
    <w:uiPriority w:val="99"/>
    <w:semiHidden/>
    <w:unhideWhenUsed/>
    <w:rsid w:val="0024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pacing w:val="0"/>
      <w:lang w:eastAsia="en-US"/>
    </w:rPr>
  </w:style>
  <w:style w:type="character" w:customStyle="1" w:styleId="HTMLPreformattedChar">
    <w:name w:val="HTML Preformatted Char"/>
    <w:basedOn w:val="DefaultParagraphFont"/>
    <w:link w:val="HTMLPreformatted"/>
    <w:uiPriority w:val="99"/>
    <w:semiHidden/>
    <w:rsid w:val="0024478B"/>
    <w:rPr>
      <w:rFonts w:ascii="Courier New" w:eastAsia="Times New Roman" w:hAnsi="Courier New" w:cs="Courier New"/>
      <w:sz w:val="20"/>
      <w:szCs w:val="20"/>
    </w:rPr>
  </w:style>
  <w:style w:type="character" w:customStyle="1" w:styleId="CODEGREYC">
    <w:name w:val="CODE_GREY_C"/>
    <w:basedOn w:val="Emphasis"/>
    <w:uiPriority w:val="1"/>
    <w:qFormat/>
    <w:rsid w:val="00657057"/>
    <w:rPr>
      <w:i/>
      <w:iCs/>
      <w:lang w:eastAsia="ja-JP"/>
    </w:rPr>
  </w:style>
  <w:style w:type="paragraph" w:customStyle="1" w:styleId="CODE-GREEN">
    <w:name w:val="CODE-GREEN"/>
    <w:basedOn w:val="CODE-TableCell"/>
    <w:qFormat/>
    <w:rsid w:val="00657057"/>
    <w:rPr>
      <w:color w:val="00B050"/>
    </w:rPr>
  </w:style>
  <w:style w:type="paragraph" w:customStyle="1" w:styleId="CODE-RED">
    <w:name w:val="CODE-RED"/>
    <w:basedOn w:val="CODE-YELLOW"/>
    <w:qFormat/>
    <w:rsid w:val="00657057"/>
    <w:rPr>
      <w:color w:val="C00000"/>
    </w:rPr>
  </w:style>
  <w:style w:type="paragraph" w:customStyle="1" w:styleId="TableContents">
    <w:name w:val="Table Contents"/>
    <w:basedOn w:val="Normal"/>
    <w:rsid w:val="004926A5"/>
    <w:pPr>
      <w:suppressLineNumbers/>
      <w:jc w:val="left"/>
    </w:pPr>
    <w:rPr>
      <w:rFonts w:ascii="Liberation Serif" w:eastAsia="Droid Sans Fallback" w:hAnsi="Liberation Serif" w:cs="FreeSans"/>
      <w:spacing w:val="0"/>
      <w:sz w:val="24"/>
      <w:szCs w:val="24"/>
      <w:lang w:val="en-GB" w:eastAsia="en-US" w:bidi="hi-IN"/>
    </w:rPr>
  </w:style>
  <w:style w:type="paragraph" w:customStyle="1" w:styleId="TableHeading">
    <w:name w:val="Table Heading"/>
    <w:basedOn w:val="TableContents"/>
    <w:rsid w:val="004926A5"/>
    <w:pPr>
      <w:jc w:val="center"/>
    </w:pPr>
    <w:rPr>
      <w:b/>
      <w:bCs/>
    </w:rPr>
  </w:style>
  <w:style w:type="character" w:customStyle="1" w:styleId="mw-headline">
    <w:name w:val="mw-headline"/>
    <w:basedOn w:val="DefaultParagraphFont"/>
    <w:rsid w:val="004926A5"/>
  </w:style>
  <w:style w:type="character" w:customStyle="1" w:styleId="fl-heading-text">
    <w:name w:val="fl-heading-text"/>
    <w:basedOn w:val="DefaultParagraphFont"/>
    <w:rsid w:val="00492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019261">
      <w:bodyDiv w:val="1"/>
      <w:marLeft w:val="0"/>
      <w:marRight w:val="0"/>
      <w:marTop w:val="0"/>
      <w:marBottom w:val="0"/>
      <w:divBdr>
        <w:top w:val="none" w:sz="0" w:space="0" w:color="auto"/>
        <w:left w:val="none" w:sz="0" w:space="0" w:color="auto"/>
        <w:bottom w:val="none" w:sz="0" w:space="0" w:color="auto"/>
        <w:right w:val="none" w:sz="0" w:space="0" w:color="auto"/>
      </w:divBdr>
    </w:div>
    <w:div w:id="378943360">
      <w:bodyDiv w:val="1"/>
      <w:marLeft w:val="0"/>
      <w:marRight w:val="0"/>
      <w:marTop w:val="0"/>
      <w:marBottom w:val="0"/>
      <w:divBdr>
        <w:top w:val="none" w:sz="0" w:space="0" w:color="auto"/>
        <w:left w:val="none" w:sz="0" w:space="0" w:color="auto"/>
        <w:bottom w:val="none" w:sz="0" w:space="0" w:color="auto"/>
        <w:right w:val="none" w:sz="0" w:space="0" w:color="auto"/>
      </w:divBdr>
    </w:div>
    <w:div w:id="514223275">
      <w:bodyDiv w:val="1"/>
      <w:marLeft w:val="0"/>
      <w:marRight w:val="0"/>
      <w:marTop w:val="0"/>
      <w:marBottom w:val="0"/>
      <w:divBdr>
        <w:top w:val="none" w:sz="0" w:space="0" w:color="auto"/>
        <w:left w:val="none" w:sz="0" w:space="0" w:color="auto"/>
        <w:bottom w:val="none" w:sz="0" w:space="0" w:color="auto"/>
        <w:right w:val="none" w:sz="0" w:space="0" w:color="auto"/>
      </w:divBdr>
      <w:divsChild>
        <w:div w:id="1655453527">
          <w:marLeft w:val="0"/>
          <w:marRight w:val="0"/>
          <w:marTop w:val="0"/>
          <w:marBottom w:val="0"/>
          <w:divBdr>
            <w:top w:val="none" w:sz="0" w:space="0" w:color="auto"/>
            <w:left w:val="none" w:sz="0" w:space="0" w:color="auto"/>
            <w:bottom w:val="none" w:sz="0" w:space="0" w:color="auto"/>
            <w:right w:val="none" w:sz="0" w:space="0" w:color="auto"/>
          </w:divBdr>
          <w:divsChild>
            <w:div w:id="2091198342">
              <w:marLeft w:val="0"/>
              <w:marRight w:val="0"/>
              <w:marTop w:val="0"/>
              <w:marBottom w:val="0"/>
              <w:divBdr>
                <w:top w:val="none" w:sz="0" w:space="0" w:color="auto"/>
                <w:left w:val="none" w:sz="0" w:space="0" w:color="auto"/>
                <w:bottom w:val="none" w:sz="0" w:space="0" w:color="auto"/>
                <w:right w:val="none" w:sz="0" w:space="0" w:color="auto"/>
              </w:divBdr>
              <w:divsChild>
                <w:div w:id="17948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98721939">
          <w:marLeft w:val="1166"/>
          <w:marRight w:val="0"/>
          <w:marTop w:val="0"/>
          <w:marBottom w:val="0"/>
          <w:divBdr>
            <w:top w:val="none" w:sz="0" w:space="0" w:color="auto"/>
            <w:left w:val="none" w:sz="0" w:space="0" w:color="auto"/>
            <w:bottom w:val="none" w:sz="0" w:space="0" w:color="auto"/>
            <w:right w:val="none" w:sz="0" w:space="0" w:color="auto"/>
          </w:divBdr>
        </w:div>
        <w:div w:id="526409657">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1934434594">
          <w:marLeft w:val="547"/>
          <w:marRight w:val="0"/>
          <w:marTop w:val="86"/>
          <w:marBottom w:val="0"/>
          <w:divBdr>
            <w:top w:val="none" w:sz="0" w:space="0" w:color="auto"/>
            <w:left w:val="none" w:sz="0" w:space="0" w:color="auto"/>
            <w:bottom w:val="none" w:sz="0" w:space="0" w:color="auto"/>
            <w:right w:val="none" w:sz="0" w:space="0" w:color="auto"/>
          </w:divBdr>
        </w:div>
        <w:div w:id="2060593067">
          <w:marLeft w:val="547"/>
          <w:marRight w:val="0"/>
          <w:marTop w:val="86"/>
          <w:marBottom w:val="0"/>
          <w:divBdr>
            <w:top w:val="none" w:sz="0" w:space="0" w:color="auto"/>
            <w:left w:val="none" w:sz="0" w:space="0" w:color="auto"/>
            <w:bottom w:val="none" w:sz="0" w:space="0" w:color="auto"/>
            <w:right w:val="none" w:sz="0" w:space="0" w:color="auto"/>
          </w:divBdr>
        </w:div>
      </w:divsChild>
    </w:div>
    <w:div w:id="930431149">
      <w:bodyDiv w:val="1"/>
      <w:marLeft w:val="0"/>
      <w:marRight w:val="0"/>
      <w:marTop w:val="0"/>
      <w:marBottom w:val="0"/>
      <w:divBdr>
        <w:top w:val="none" w:sz="0" w:space="0" w:color="auto"/>
        <w:left w:val="none" w:sz="0" w:space="0" w:color="auto"/>
        <w:bottom w:val="none" w:sz="0" w:space="0" w:color="auto"/>
        <w:right w:val="none" w:sz="0" w:space="0" w:color="auto"/>
      </w:divBdr>
    </w:div>
    <w:div w:id="962151788">
      <w:bodyDiv w:val="1"/>
      <w:marLeft w:val="0"/>
      <w:marRight w:val="0"/>
      <w:marTop w:val="0"/>
      <w:marBottom w:val="0"/>
      <w:divBdr>
        <w:top w:val="none" w:sz="0" w:space="0" w:color="auto"/>
        <w:left w:val="none" w:sz="0" w:space="0" w:color="auto"/>
        <w:bottom w:val="none" w:sz="0" w:space="0" w:color="auto"/>
        <w:right w:val="none" w:sz="0" w:space="0" w:color="auto"/>
      </w:divBdr>
    </w:div>
    <w:div w:id="1108544560">
      <w:bodyDiv w:val="1"/>
      <w:marLeft w:val="0"/>
      <w:marRight w:val="0"/>
      <w:marTop w:val="0"/>
      <w:marBottom w:val="0"/>
      <w:divBdr>
        <w:top w:val="none" w:sz="0" w:space="0" w:color="auto"/>
        <w:left w:val="none" w:sz="0" w:space="0" w:color="auto"/>
        <w:bottom w:val="none" w:sz="0" w:space="0" w:color="auto"/>
        <w:right w:val="none" w:sz="0" w:space="0" w:color="auto"/>
      </w:divBdr>
    </w:div>
    <w:div w:id="1165122194">
      <w:bodyDiv w:val="1"/>
      <w:marLeft w:val="0"/>
      <w:marRight w:val="0"/>
      <w:marTop w:val="0"/>
      <w:marBottom w:val="0"/>
      <w:divBdr>
        <w:top w:val="none" w:sz="0" w:space="0" w:color="auto"/>
        <w:left w:val="none" w:sz="0" w:space="0" w:color="auto"/>
        <w:bottom w:val="none" w:sz="0" w:space="0" w:color="auto"/>
        <w:right w:val="none" w:sz="0" w:space="0" w:color="auto"/>
      </w:divBdr>
    </w:div>
    <w:div w:id="1452553509">
      <w:bodyDiv w:val="1"/>
      <w:marLeft w:val="0"/>
      <w:marRight w:val="0"/>
      <w:marTop w:val="0"/>
      <w:marBottom w:val="0"/>
      <w:divBdr>
        <w:top w:val="none" w:sz="0" w:space="0" w:color="auto"/>
        <w:left w:val="none" w:sz="0" w:space="0" w:color="auto"/>
        <w:bottom w:val="none" w:sz="0" w:space="0" w:color="auto"/>
        <w:right w:val="none" w:sz="0" w:space="0" w:color="auto"/>
      </w:divBdr>
    </w:div>
    <w:div w:id="1466660736">
      <w:bodyDiv w:val="1"/>
      <w:marLeft w:val="0"/>
      <w:marRight w:val="0"/>
      <w:marTop w:val="0"/>
      <w:marBottom w:val="0"/>
      <w:divBdr>
        <w:top w:val="none" w:sz="0" w:space="0" w:color="auto"/>
        <w:left w:val="none" w:sz="0" w:space="0" w:color="auto"/>
        <w:bottom w:val="none" w:sz="0" w:space="0" w:color="auto"/>
        <w:right w:val="none" w:sz="0" w:space="0" w:color="auto"/>
      </w:divBdr>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624770382">
      <w:bodyDiv w:val="1"/>
      <w:marLeft w:val="0"/>
      <w:marRight w:val="0"/>
      <w:marTop w:val="0"/>
      <w:marBottom w:val="0"/>
      <w:divBdr>
        <w:top w:val="none" w:sz="0" w:space="0" w:color="auto"/>
        <w:left w:val="none" w:sz="0" w:space="0" w:color="auto"/>
        <w:bottom w:val="none" w:sz="0" w:space="0" w:color="auto"/>
        <w:right w:val="none" w:sz="0" w:space="0" w:color="auto"/>
      </w:divBdr>
    </w:div>
    <w:div w:id="1701471625">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 w:id="1975452763">
      <w:bodyDiv w:val="1"/>
      <w:marLeft w:val="0"/>
      <w:marRight w:val="0"/>
      <w:marTop w:val="0"/>
      <w:marBottom w:val="0"/>
      <w:divBdr>
        <w:top w:val="none" w:sz="0" w:space="0" w:color="auto"/>
        <w:left w:val="none" w:sz="0" w:space="0" w:color="auto"/>
        <w:bottom w:val="none" w:sz="0" w:space="0" w:color="auto"/>
        <w:right w:val="none" w:sz="0" w:space="0" w:color="auto"/>
      </w:divBdr>
    </w:div>
    <w:div w:id="214631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penconnectivity.org/specs/OIC_Resource_Type_Specification_v1.1.0.pdf" TargetMode="External"/><Relationship Id="rId18" Type="http://schemas.openxmlformats.org/officeDocument/2006/relationships/hyperlink" Target="https://github.com/openconnectivityfoundation/UPnP-models" TargetMode="External"/><Relationship Id="rId26" Type="http://schemas.openxmlformats.org/officeDocument/2006/relationships/hyperlink" Target="https://github.com/raml-org/raml-spec/blob/master/raml-0.8.md" TargetMode="External"/><Relationship Id="rId3" Type="http://schemas.openxmlformats.org/officeDocument/2006/relationships/numbering" Target="numbering.xml"/><Relationship Id="rId21" Type="http://schemas.openxmlformats.org/officeDocument/2006/relationships/hyperlink" Target="https://www.rfc-editor.org/info/rfc6973"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openconnectivity.org/specs/OIC_Core_Specification_v1.1.0.pdf" TargetMode="External"/><Relationship Id="rId17" Type="http://schemas.openxmlformats.org/officeDocument/2006/relationships/hyperlink" Target="https://openconnectivity.org/certification/upnp-certification" TargetMode="External"/><Relationship Id="rId25" Type="http://schemas.openxmlformats.org/officeDocument/2006/relationships/hyperlink" Target="http://json-schema.org/latest/json-schema-validation.html"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openconnectivity.org/resources/specifications/upnp/specifications/device-protection-v-1-0" TargetMode="External"/><Relationship Id="rId20" Type="http://schemas.openxmlformats.org/officeDocument/2006/relationships/hyperlink" Target="https://www.rfc-editor.org/info/rfc4648" TargetMode="External"/><Relationship Id="rId29" Type="http://schemas.openxmlformats.org/officeDocument/2006/relationships/hyperlink" Target="https://en.wikipedia.org/wiki/Wi-F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connectivity.org/resources/specifications" TargetMode="External"/><Relationship Id="rId24" Type="http://schemas.openxmlformats.org/officeDocument/2006/relationships/hyperlink" Target="http://json-schema.org/latest/json-schema-core.html"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openconnectivity.org/resources/specifications/upnp/specifications" TargetMode="External"/><Relationship Id="rId23" Type="http://schemas.openxmlformats.org/officeDocument/2006/relationships/hyperlink" Target="http://www/ietf.org/rfc/rfc7159.txt%20" TargetMode="External"/><Relationship Id="rId28" Type="http://schemas.openxmlformats.org/officeDocument/2006/relationships/hyperlink" Target="https://en.wikipedia.org/wiki/Peripheral_device" TargetMode="External"/><Relationship Id="rId10" Type="http://schemas.openxmlformats.org/officeDocument/2006/relationships/image" Target="media/image2.png"/><Relationship Id="rId19" Type="http://schemas.openxmlformats.org/officeDocument/2006/relationships/hyperlink" Target="https://www.rfc-editor.org/info/rfc4122" TargetMode="External"/><Relationship Id="rId31" Type="http://schemas.openxmlformats.org/officeDocument/2006/relationships/hyperlink" Target="https://en.wikipedia.org/wiki/Open_Connectivity_Found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openconnectivity.org/specs/OIC_Security_Specification_v1.1.0.pdf" TargetMode="External"/><Relationship Id="rId22" Type="http://schemas.openxmlformats.org/officeDocument/2006/relationships/hyperlink" Target="https://www.rfc-editor.org/info/rfc7049" TargetMode="External"/><Relationship Id="rId27" Type="http://schemas.openxmlformats.org/officeDocument/2006/relationships/hyperlink" Target="https://en.wikipedia.org/wiki/Networking_protocol" TargetMode="External"/><Relationship Id="rId30" Type="http://schemas.openxmlformats.org/officeDocument/2006/relationships/hyperlink" Target="https://en.wikipedia.org/wiki/Network_service"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admin@openconnectivity.org</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2E16BE-04A9-4E5F-B519-0677CF6B2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english.dot</Template>
  <TotalTime>809</TotalTime>
  <Pages>16</Pages>
  <Words>2416</Words>
  <Characters>14393</Characters>
  <Application>Microsoft Office Word</Application>
  <DocSecurity>0</DocSecurity>
  <Lines>336</Lines>
  <Paragraphs>189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OCF Upnp Bridge and Resources specification
V0.1 </vt:lpstr>
      <vt:lpstr>OIC Smart Home Device DRAFT 
PROJECT B</vt:lpstr>
    </vt:vector>
  </TitlesOfParts>
  <Company>Samsung Electronics Corporation</Company>
  <LinksUpToDate>false</LinksUpToDate>
  <CharactersWithSpaces>16681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OCF Upnp Bridge and Resources specification
V0.1 </dc:title>
  <dc:subject/>
  <dc:creator>Open Connectivity Foundation</dc:creator>
  <cp:keywords>CTPClassification=CTP_PUBLIC:VisualMarkings=</cp:keywords>
  <dc:description/>
  <cp:lastModifiedBy>Bell, Richard S</cp:lastModifiedBy>
  <cp:revision>40</cp:revision>
  <cp:lastPrinted>2015-08-17T20:05:00Z</cp:lastPrinted>
  <dcterms:created xsi:type="dcterms:W3CDTF">2016-06-09T15:59:00Z</dcterms:created>
  <dcterms:modified xsi:type="dcterms:W3CDTF">2016-12-17T00:24:00Z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fa2c9f2a-3dae-40ca-a506-a26c3f96e07a</vt:lpwstr>
  </property>
  <property fmtid="{D5CDD505-2E9C-101B-9397-08002B2CF9AE}" pid="3" name="CTP_TimeStamp">
    <vt:lpwstr>2016-12-17 00:24:13Z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